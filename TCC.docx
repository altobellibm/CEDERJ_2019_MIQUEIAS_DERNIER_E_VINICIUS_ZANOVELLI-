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F176F" w14:textId="77777777" w:rsidR="00185480" w:rsidRDefault="00185480">
      <w:pPr>
        <w:jc w:val="center"/>
      </w:pPr>
    </w:p>
    <w:p w14:paraId="47D2D956" w14:textId="77777777" w:rsidR="00185480" w:rsidRDefault="00185480">
      <w:pPr>
        <w:jc w:val="center"/>
      </w:pPr>
    </w:p>
    <w:p w14:paraId="7EE8942D" w14:textId="77777777" w:rsidR="00185480" w:rsidRDefault="00F322EA">
      <w:pPr>
        <w:pStyle w:val="NOMEAUTOR"/>
      </w:pPr>
      <w:r>
        <w:t>UNIVERSIDADE FEDERAL FLUMINENSE</w:t>
      </w:r>
    </w:p>
    <w:p w14:paraId="3B897DAE" w14:textId="77777777" w:rsidR="00185480" w:rsidRDefault="00F322EA">
      <w:pPr>
        <w:pStyle w:val="NOMEAUTOR"/>
        <w:rPr>
          <w:color w:val="008000"/>
        </w:rPr>
      </w:pPr>
      <w:r>
        <w:rPr>
          <w:color w:val="008000"/>
        </w:rPr>
        <w:t>NOME(S) DO(S) AUTOR(ES)</w:t>
      </w:r>
    </w:p>
    <w:p w14:paraId="24A75574" w14:textId="77777777" w:rsidR="00185480" w:rsidRDefault="00185480">
      <w:pPr>
        <w:pStyle w:val="NOMEAUTOR"/>
      </w:pPr>
    </w:p>
    <w:p w14:paraId="4286036E" w14:textId="4F9CF028" w:rsidR="00185480" w:rsidRDefault="00671414">
      <w:pPr>
        <w:pStyle w:val="NOMEAUTOR"/>
      </w:pPr>
      <w:r>
        <w:rPr>
          <w:noProof/>
        </w:rPr>
        <w:pict w14:anchorId="4D8DAFC5">
          <v:rect id="Image1" o:spid="_x0000_s1029" style="position:absolute;left:0;text-align:left;margin-left:-45pt;margin-top:4.05pt;width:243.2pt;height:92.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" fillcolor="#ff9" strokeweight=".02mm">
            <v:stroke joinstyle="round"/>
            <v:textbox>
              <w:txbxContent>
                <w:p w14:paraId="218496B8" w14:textId="77777777" w:rsidR="00F322EA" w:rsidRDefault="00F322EA">
                  <w:pPr>
                    <w:pStyle w:val="FrameContents"/>
                    <w:numPr>
                      <w:ilvl w:val="0"/>
                      <w:numId w:val="4"/>
                    </w:numPr>
                    <w:rPr>
                      <w:sz w:val="20"/>
                    </w:rPr>
                  </w:pPr>
                  <w:r>
                    <w:rPr>
                      <w:sz w:val="20"/>
                    </w:rPr>
                    <w:t>ESTA PÁGINA É Capa Dura a ser impressa na gráfica.</w:t>
                  </w:r>
                </w:p>
                <w:p w14:paraId="7696C6CA" w14:textId="77777777" w:rsidR="00F322EA" w:rsidRDefault="00F322EA">
                  <w:pPr>
                    <w:pStyle w:val="FrameContents"/>
                    <w:numPr>
                      <w:ilvl w:val="0"/>
                      <w:numId w:val="4"/>
                    </w:numPr>
                  </w:pPr>
                  <w:r>
                    <w:rPr>
                      <w:b/>
                      <w:sz w:val="20"/>
                    </w:rPr>
                    <w:t>Com hifenização</w:t>
                  </w:r>
                  <w:r>
                    <w:rPr>
                      <w:sz w:val="20"/>
                    </w:rPr>
                    <w:t>.</w:t>
                  </w:r>
                </w:p>
                <w:p w14:paraId="11552B32" w14:textId="77777777" w:rsidR="00F322EA" w:rsidRDefault="00F322EA">
                  <w:pPr>
                    <w:pStyle w:val="FrameContents"/>
                  </w:pPr>
                  <w:r>
                    <w:rPr>
                      <w:color w:val="FF0000"/>
                      <w:sz w:val="20"/>
                    </w:rPr>
                    <w:t>(remova as caixas amarelas)</w:t>
                  </w:r>
                </w:p>
              </w:txbxContent>
            </v:textbox>
          </v:rect>
        </w:pict>
      </w:r>
    </w:p>
    <w:p w14:paraId="2A3E66F5" w14:textId="77777777" w:rsidR="00185480" w:rsidRDefault="00185480">
      <w:pPr>
        <w:pStyle w:val="NOMEAUTOR"/>
      </w:pPr>
    </w:p>
    <w:p w14:paraId="3700903C" w14:textId="77777777" w:rsidR="00185480" w:rsidRDefault="00185480">
      <w:pPr>
        <w:pStyle w:val="NOMEAUTOR"/>
      </w:pPr>
    </w:p>
    <w:p w14:paraId="2BAA0F5C" w14:textId="77777777" w:rsidR="00185480" w:rsidRDefault="00185480">
      <w:pPr>
        <w:pStyle w:val="NOMEAUTOR"/>
      </w:pPr>
    </w:p>
    <w:p w14:paraId="361C13CA" w14:textId="77777777" w:rsidR="00185480" w:rsidRDefault="00185480">
      <w:pPr>
        <w:pStyle w:val="NOMEAUTOR"/>
      </w:pPr>
    </w:p>
    <w:p w14:paraId="6E2FFE47" w14:textId="77777777" w:rsidR="00185480" w:rsidRDefault="00185480">
      <w:pPr>
        <w:pStyle w:val="NOMEAUTOR"/>
      </w:pPr>
    </w:p>
    <w:p w14:paraId="423AD816" w14:textId="77777777" w:rsidR="00185480" w:rsidRDefault="00185480">
      <w:pPr>
        <w:pStyle w:val="NOMEAUTOR"/>
      </w:pPr>
    </w:p>
    <w:p w14:paraId="6680AC37" w14:textId="77777777" w:rsidR="00185480" w:rsidRDefault="00185480">
      <w:pPr>
        <w:pStyle w:val="NOMEAUTOR"/>
      </w:pPr>
    </w:p>
    <w:p w14:paraId="715BAD38" w14:textId="77777777" w:rsidR="00185480" w:rsidRDefault="00185480">
      <w:pPr>
        <w:pStyle w:val="NOMEAUTOR"/>
      </w:pPr>
    </w:p>
    <w:p w14:paraId="6511251E" w14:textId="77777777" w:rsidR="00185480" w:rsidRDefault="00185480">
      <w:pPr>
        <w:pStyle w:val="NOMEAUTOR"/>
      </w:pPr>
    </w:p>
    <w:p w14:paraId="5DC9DFC4" w14:textId="77777777" w:rsidR="00185480" w:rsidRDefault="00F322EA">
      <w:pPr>
        <w:pStyle w:val="NOMEAUTOR"/>
        <w:rPr>
          <w:color w:val="008000"/>
        </w:rPr>
      </w:pPr>
      <w:r>
        <w:rPr>
          <w:color w:val="008000"/>
        </w:rPr>
        <w:t>TÍTULO DO TRABALHO</w:t>
      </w:r>
    </w:p>
    <w:p w14:paraId="249A4350" w14:textId="77777777" w:rsidR="00185480" w:rsidRDefault="00185480">
      <w:pPr>
        <w:pStyle w:val="NOMEAUTOR"/>
      </w:pPr>
    </w:p>
    <w:p w14:paraId="4D15171F" w14:textId="77777777" w:rsidR="00185480" w:rsidRDefault="00185480">
      <w:pPr>
        <w:pStyle w:val="NOMEAUTOR"/>
      </w:pPr>
    </w:p>
    <w:p w14:paraId="3D24EFE8" w14:textId="77777777" w:rsidR="00185480" w:rsidRDefault="00185480">
      <w:pPr>
        <w:pStyle w:val="NOMEAUTOR"/>
      </w:pPr>
    </w:p>
    <w:p w14:paraId="4D14637C" w14:textId="77777777" w:rsidR="00185480" w:rsidRDefault="00185480">
      <w:pPr>
        <w:pStyle w:val="NOMEAUTOR"/>
      </w:pPr>
    </w:p>
    <w:p w14:paraId="22395B79" w14:textId="77777777" w:rsidR="00185480" w:rsidRDefault="00185480">
      <w:pPr>
        <w:pStyle w:val="NOMEAUTOR"/>
      </w:pPr>
    </w:p>
    <w:p w14:paraId="0D76F91E" w14:textId="77777777" w:rsidR="00185480" w:rsidRDefault="00185480">
      <w:pPr>
        <w:pStyle w:val="NOMEAUTOR"/>
      </w:pPr>
    </w:p>
    <w:p w14:paraId="283FA44E" w14:textId="77777777" w:rsidR="00185480" w:rsidRDefault="00185480">
      <w:pPr>
        <w:pStyle w:val="NOMEAUTOR"/>
      </w:pPr>
    </w:p>
    <w:p w14:paraId="2C8F04DA" w14:textId="77777777" w:rsidR="00185480" w:rsidRDefault="00185480">
      <w:pPr>
        <w:pStyle w:val="NOMEAUTOR"/>
      </w:pPr>
    </w:p>
    <w:p w14:paraId="05B9E1BC" w14:textId="77777777" w:rsidR="00185480" w:rsidRDefault="00185480">
      <w:pPr>
        <w:pStyle w:val="NOMEAUTOR"/>
      </w:pPr>
    </w:p>
    <w:p w14:paraId="4715A829" w14:textId="77777777" w:rsidR="00185480" w:rsidRDefault="00185480">
      <w:pPr>
        <w:pStyle w:val="NOMEAUTOR"/>
      </w:pPr>
    </w:p>
    <w:p w14:paraId="24E115F2" w14:textId="77777777" w:rsidR="00185480" w:rsidRDefault="00F322EA">
      <w:pPr>
        <w:pStyle w:val="NOMEAUTOR"/>
      </w:pPr>
      <w:r>
        <w:t>Niterói</w:t>
      </w:r>
    </w:p>
    <w:p w14:paraId="6A13B1B7" w14:textId="77777777" w:rsidR="00185480" w:rsidRDefault="00F322EA">
      <w:pPr>
        <w:pStyle w:val="NOMEAUTOR"/>
        <w:rPr>
          <w:color w:val="008000"/>
        </w:rPr>
        <w:sectPr w:rsidR="00185480">
          <w:headerReference w:type="default" r:id="rId7"/>
          <w:type w:val="oddPage"/>
          <w:pgSz w:w="11906" w:h="16838"/>
          <w:pgMar w:top="992" w:right="1134" w:bottom="1134" w:left="1701" w:header="709" w:footer="0" w:gutter="0"/>
          <w:cols w:space="720"/>
          <w:formProt w:val="0"/>
          <w:docGrid w:linePitch="360"/>
        </w:sectPr>
      </w:pPr>
      <w:r>
        <w:rPr>
          <w:color w:val="008000"/>
        </w:rPr>
        <w:t>ANO</w:t>
      </w:r>
    </w:p>
    <w:p w14:paraId="10959A4B" w14:textId="77777777" w:rsidR="00185480" w:rsidRDefault="00F322EA">
      <w:pPr>
        <w:rPr>
          <w:color w:val="008000"/>
        </w:rPr>
      </w:pPr>
      <w:r>
        <w:rPr>
          <w:color w:val="008000"/>
        </w:rPr>
        <w:lastRenderedPageBreak/>
        <w:t>NOME(S) DO(S) AUTOR(ES)</w:t>
      </w:r>
    </w:p>
    <w:p w14:paraId="564CD66F" w14:textId="77777777" w:rsidR="00185480" w:rsidRDefault="00185480">
      <w:pPr>
        <w:pStyle w:val="NOMEAUTOR"/>
      </w:pPr>
    </w:p>
    <w:p w14:paraId="5CCB3A16" w14:textId="77777777" w:rsidR="00185480" w:rsidRDefault="00185480">
      <w:pPr>
        <w:pStyle w:val="NOMEAUTOR"/>
      </w:pPr>
    </w:p>
    <w:p w14:paraId="7B804F0E" w14:textId="77777777" w:rsidR="00185480" w:rsidRDefault="00185480">
      <w:pPr>
        <w:pStyle w:val="NOMEAUTOR"/>
      </w:pPr>
    </w:p>
    <w:p w14:paraId="0465CFF7" w14:textId="77777777" w:rsidR="00185480" w:rsidRDefault="00F322EA">
      <w:pPr>
        <w:pStyle w:val="NOMEAUTOR"/>
        <w:rPr>
          <w:color w:val="008000"/>
        </w:rPr>
      </w:pPr>
      <w:r>
        <w:rPr>
          <w:color w:val="008000"/>
        </w:rPr>
        <w:t>TÍTULO DO TRABALHO</w:t>
      </w:r>
    </w:p>
    <w:p w14:paraId="50E7DE38" w14:textId="77777777" w:rsidR="00185480" w:rsidRDefault="00185480">
      <w:pPr>
        <w:pStyle w:val="NOMEAUTOR"/>
      </w:pPr>
    </w:p>
    <w:p w14:paraId="6A44D99E" w14:textId="77777777" w:rsidR="00185480" w:rsidRDefault="00185480">
      <w:pPr>
        <w:pStyle w:val="NOMEAUTOR"/>
      </w:pPr>
    </w:p>
    <w:p w14:paraId="6E5D62FA" w14:textId="77777777" w:rsidR="00185480" w:rsidRDefault="00185480">
      <w:pPr>
        <w:pStyle w:val="NOMEAUTOR"/>
      </w:pPr>
    </w:p>
    <w:p w14:paraId="0FAB1632"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317F3BEE" w14:textId="77777777" w:rsidR="00185480" w:rsidRDefault="00185480">
      <w:pPr>
        <w:pStyle w:val="NOMEAUTOR"/>
      </w:pPr>
    </w:p>
    <w:p w14:paraId="792AE30A" w14:textId="77777777" w:rsidR="00185480" w:rsidRDefault="00185480">
      <w:pPr>
        <w:pStyle w:val="NOMEAUTOR"/>
      </w:pPr>
    </w:p>
    <w:p w14:paraId="7D54DEB4" w14:textId="77777777" w:rsidR="00185480" w:rsidRDefault="00185480">
      <w:pPr>
        <w:pStyle w:val="NOMEAUTOR"/>
      </w:pPr>
    </w:p>
    <w:p w14:paraId="3BF0AB22" w14:textId="77777777" w:rsidR="00185480" w:rsidRDefault="00185480">
      <w:pPr>
        <w:pStyle w:val="NOMEAUTOR"/>
      </w:pPr>
    </w:p>
    <w:p w14:paraId="1AE2080D" w14:textId="77777777" w:rsidR="00185480" w:rsidRDefault="00185480">
      <w:pPr>
        <w:pStyle w:val="NOMEAUTOR"/>
      </w:pPr>
    </w:p>
    <w:p w14:paraId="6C5BA63F" w14:textId="77777777" w:rsidR="00185480" w:rsidRDefault="00185480">
      <w:pPr>
        <w:pStyle w:val="NOMEAUTOR"/>
      </w:pPr>
    </w:p>
    <w:p w14:paraId="1305C2B0" w14:textId="77777777" w:rsidR="00185480" w:rsidRDefault="00185480">
      <w:pPr>
        <w:pStyle w:val="NOMEAUTOR"/>
      </w:pPr>
    </w:p>
    <w:p w14:paraId="5F0AA0E5" w14:textId="77777777" w:rsidR="00185480" w:rsidRDefault="00185480">
      <w:pPr>
        <w:pStyle w:val="NOMEAUTOR"/>
      </w:pPr>
    </w:p>
    <w:p w14:paraId="35CB4B8E" w14:textId="77777777" w:rsidR="00185480" w:rsidRDefault="00F322EA">
      <w:pPr>
        <w:pStyle w:val="NOMEAUTOR"/>
        <w:rPr>
          <w:color w:val="008000"/>
        </w:rPr>
      </w:pPr>
      <w:r>
        <w:rPr>
          <w:color w:val="008000"/>
        </w:rPr>
        <w:t>Orientador(a):</w:t>
      </w:r>
    </w:p>
    <w:p w14:paraId="531E62AC" w14:textId="77777777" w:rsidR="00185480" w:rsidRDefault="00F322EA">
      <w:pPr>
        <w:pStyle w:val="NOMEAUTOR"/>
        <w:rPr>
          <w:color w:val="008000"/>
        </w:rPr>
      </w:pPr>
      <w:r>
        <w:rPr>
          <w:color w:val="008000"/>
        </w:rPr>
        <w:t>Nome</w:t>
      </w:r>
    </w:p>
    <w:p w14:paraId="4FBC4364" w14:textId="77777777" w:rsidR="00185480" w:rsidRDefault="00185480">
      <w:pPr>
        <w:pStyle w:val="NOMEAUTOR"/>
      </w:pPr>
    </w:p>
    <w:p w14:paraId="0472242E" w14:textId="77777777" w:rsidR="00185480" w:rsidRDefault="00F322EA">
      <w:pPr>
        <w:pStyle w:val="NOMEAUTOR"/>
      </w:pPr>
      <w:r>
        <w:t>NITERÓI</w:t>
      </w:r>
    </w:p>
    <w:p w14:paraId="29E2ABD0" w14:textId="77777777" w:rsidR="00185480" w:rsidRDefault="00F322EA">
      <w:pPr>
        <w:pStyle w:val="NOMEAUTOR"/>
        <w:rPr>
          <w:color w:val="008000"/>
        </w:rPr>
      </w:pPr>
      <w:r>
        <w:rPr>
          <w:color w:val="008000"/>
        </w:rPr>
        <w:t>ANO</w:t>
      </w:r>
      <w:r>
        <w:br w:type="page"/>
      </w:r>
    </w:p>
    <w:p w14:paraId="77E61FC1" w14:textId="77777777" w:rsidR="00185480" w:rsidRDefault="00F322EA">
      <w:pPr>
        <w:pStyle w:val="NOMEAUTOR"/>
        <w:rPr>
          <w:color w:val="A6A6A6"/>
        </w:rPr>
      </w:pPr>
      <w:r>
        <w:rPr>
          <w:color w:val="A6A6A6"/>
        </w:rPr>
        <w:lastRenderedPageBreak/>
        <w:t>Folha reservada para a ficha catalográfica</w:t>
      </w:r>
      <w:r>
        <w:br w:type="page"/>
      </w:r>
    </w:p>
    <w:p w14:paraId="525D1D1B" w14:textId="77777777" w:rsidR="00185480" w:rsidRDefault="00F322EA">
      <w:pPr>
        <w:pStyle w:val="NOMEAUTOR"/>
        <w:rPr>
          <w:color w:val="008000"/>
        </w:rPr>
      </w:pPr>
      <w:r>
        <w:rPr>
          <w:color w:val="008000"/>
        </w:rPr>
        <w:lastRenderedPageBreak/>
        <w:t>NOME(S) DO(S) AUTOR(ES)</w:t>
      </w:r>
    </w:p>
    <w:p w14:paraId="59328786" w14:textId="77777777" w:rsidR="00185480" w:rsidRDefault="00185480">
      <w:pPr>
        <w:pStyle w:val="NOMEAUTOR"/>
      </w:pPr>
    </w:p>
    <w:p w14:paraId="0285FD0B" w14:textId="77777777" w:rsidR="00185480" w:rsidRDefault="00185480">
      <w:pPr>
        <w:pStyle w:val="NOMEAUTOR"/>
      </w:pPr>
    </w:p>
    <w:p w14:paraId="69494EE8" w14:textId="77777777" w:rsidR="00185480" w:rsidRDefault="00F322EA">
      <w:pPr>
        <w:pStyle w:val="NOMEAUTOR"/>
        <w:rPr>
          <w:color w:val="008000"/>
        </w:rPr>
      </w:pPr>
      <w:r>
        <w:rPr>
          <w:color w:val="008000"/>
        </w:rPr>
        <w:t>TÍTULO DO TRABALHO</w:t>
      </w:r>
    </w:p>
    <w:p w14:paraId="3C65182A" w14:textId="77777777" w:rsidR="00185480" w:rsidRDefault="00F322EA">
      <w:pPr>
        <w:pStyle w:val="NOMEAUTOR"/>
        <w:rPr>
          <w:color w:val="008000"/>
        </w:rPr>
      </w:pPr>
      <w:r>
        <w:rPr>
          <w:color w:val="008000"/>
        </w:rPr>
        <w:t>SUBTÍTULO</w:t>
      </w:r>
    </w:p>
    <w:p w14:paraId="0D5CD3BC" w14:textId="77777777" w:rsidR="00185480" w:rsidRDefault="00185480">
      <w:pPr>
        <w:pStyle w:val="NOMEAUTOR"/>
      </w:pPr>
    </w:p>
    <w:p w14:paraId="3D3389EC" w14:textId="77777777" w:rsidR="00185480" w:rsidRDefault="00F322EA">
      <w:pPr>
        <w:pStyle w:val="NOMEAUTOR"/>
        <w:ind w:left="4680"/>
        <w:jc w:val="both"/>
        <w:rPr>
          <w:b w:val="0"/>
          <w:sz w:val="24"/>
        </w:rPr>
      </w:pPr>
      <w:r>
        <w:rPr>
          <w:b w:val="0"/>
          <w:sz w:val="24"/>
        </w:rPr>
        <w:t>Trabalho de Conclusão de Curso submetido ao Curso de Tecnologia em Sistemas de Computação da Universidade Federal Fluminense como requisito parcial para obtenção do título de Tecnólogo em Sistemas de Computação.</w:t>
      </w:r>
    </w:p>
    <w:p w14:paraId="7D3EE62B" w14:textId="77777777" w:rsidR="00185480" w:rsidRDefault="00185480"/>
    <w:p w14:paraId="7110EBBD" w14:textId="77777777" w:rsidR="00185480" w:rsidRDefault="00F322EA">
      <w:pPr>
        <w:jc w:val="center"/>
      </w:pPr>
      <w:r>
        <w:t xml:space="preserve">Niterói, ___ de _______________ </w:t>
      </w:r>
      <w:proofErr w:type="spellStart"/>
      <w:r>
        <w:t>de</w:t>
      </w:r>
      <w:proofErr w:type="spellEnd"/>
      <w:r>
        <w:t xml:space="preserve"> </w:t>
      </w:r>
      <w:r>
        <w:rPr>
          <w:color w:val="008000"/>
        </w:rPr>
        <w:t>ANO</w:t>
      </w:r>
      <w:r>
        <w:t>.</w:t>
      </w:r>
    </w:p>
    <w:p w14:paraId="3130B60F" w14:textId="77777777" w:rsidR="00185480" w:rsidRDefault="00F322EA">
      <w:r>
        <w:t xml:space="preserve">Banca Examinadora </w:t>
      </w:r>
      <w:r>
        <w:rPr>
          <w:color w:val="FF0000"/>
        </w:rPr>
        <w:t>(provisório)</w:t>
      </w:r>
      <w:r>
        <w:t>:</w:t>
      </w:r>
    </w:p>
    <w:p w14:paraId="34C535CA" w14:textId="77777777" w:rsidR="00185480" w:rsidRDefault="00F322EA">
      <w:pPr>
        <w:jc w:val="center"/>
      </w:pPr>
      <w:r>
        <w:t>_________________________________________</w:t>
      </w:r>
    </w:p>
    <w:p w14:paraId="0CAD6625"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73345229" w14:textId="77777777" w:rsidR="00185480" w:rsidRDefault="00F322EA">
      <w:pPr>
        <w:jc w:val="center"/>
      </w:pPr>
      <w:r>
        <w:t>&lt;Sigla da Universidade&gt; - &lt;Nome da Universidade&gt;</w:t>
      </w:r>
    </w:p>
    <w:p w14:paraId="3940DBFE" w14:textId="77777777" w:rsidR="00185480" w:rsidRDefault="00185480">
      <w:pPr>
        <w:jc w:val="center"/>
        <w:rPr>
          <w:b/>
        </w:rPr>
      </w:pPr>
    </w:p>
    <w:p w14:paraId="084464BC" w14:textId="77777777" w:rsidR="00185480" w:rsidRDefault="00F322EA">
      <w:pPr>
        <w:jc w:val="center"/>
      </w:pPr>
      <w:r>
        <w:t>_________________________________________</w:t>
      </w:r>
    </w:p>
    <w:p w14:paraId="42D94262" w14:textId="77777777" w:rsidR="00185480" w:rsidRDefault="00F322EA">
      <w:pPr>
        <w:jc w:val="center"/>
      </w:pPr>
      <w:r>
        <w:t>Prof. ou Prof</w:t>
      </w:r>
      <w:r>
        <w:rPr>
          <w:szCs w:val="24"/>
          <w:vertAlign w:val="superscript"/>
        </w:rPr>
        <w:t>a</w:t>
      </w:r>
      <w:r>
        <w:t xml:space="preserve">. &lt;NOME&gt;, &lt;Título&gt;. – </w:t>
      </w:r>
      <w:r>
        <w:rPr>
          <w:color w:val="008000"/>
        </w:rPr>
        <w:t>Orientador ou Avaliador</w:t>
      </w:r>
    </w:p>
    <w:p w14:paraId="23D48B63" w14:textId="77777777" w:rsidR="00185480" w:rsidRDefault="00F322EA">
      <w:pPr>
        <w:jc w:val="center"/>
      </w:pPr>
      <w:r>
        <w:t>&lt;Sigla da Universidade&gt; - &lt;Nome da Universidade&gt;</w:t>
      </w:r>
    </w:p>
    <w:p w14:paraId="2BF40A04" w14:textId="77777777" w:rsidR="00185480" w:rsidRDefault="00185480">
      <w:pPr>
        <w:jc w:val="center"/>
        <w:rPr>
          <w:b/>
        </w:rPr>
      </w:pPr>
    </w:p>
    <w:p w14:paraId="4C310602" w14:textId="77777777" w:rsidR="00185480" w:rsidRDefault="00185480">
      <w:pPr>
        <w:jc w:val="center"/>
        <w:rPr>
          <w:b/>
        </w:rPr>
      </w:pPr>
    </w:p>
    <w:p w14:paraId="0FC04A4E" w14:textId="77777777" w:rsidR="00185480" w:rsidRDefault="00185480">
      <w:pPr>
        <w:jc w:val="center"/>
        <w:rPr>
          <w:b/>
        </w:rPr>
      </w:pPr>
    </w:p>
    <w:p w14:paraId="5EEF4210" w14:textId="77777777" w:rsidR="00185480" w:rsidRDefault="00185480">
      <w:pPr>
        <w:jc w:val="center"/>
        <w:rPr>
          <w:b/>
        </w:rPr>
      </w:pPr>
    </w:p>
    <w:p w14:paraId="1BC654B4" w14:textId="77777777" w:rsidR="00185480" w:rsidRDefault="00185480">
      <w:pPr>
        <w:jc w:val="center"/>
        <w:rPr>
          <w:b/>
        </w:rPr>
      </w:pPr>
    </w:p>
    <w:p w14:paraId="22AC3EA8" w14:textId="77777777" w:rsidR="00185480" w:rsidRDefault="00185480">
      <w:pPr>
        <w:jc w:val="center"/>
        <w:rPr>
          <w:b/>
        </w:rPr>
      </w:pPr>
    </w:p>
    <w:p w14:paraId="44EC6E86" w14:textId="77777777" w:rsidR="00185480" w:rsidRDefault="00185480">
      <w:pPr>
        <w:jc w:val="center"/>
        <w:rPr>
          <w:b/>
        </w:rPr>
      </w:pPr>
    </w:p>
    <w:p w14:paraId="3D58ED10" w14:textId="77777777" w:rsidR="00185480" w:rsidRDefault="00185480">
      <w:pPr>
        <w:jc w:val="center"/>
        <w:rPr>
          <w:b/>
        </w:rPr>
      </w:pPr>
    </w:p>
    <w:p w14:paraId="178B453F" w14:textId="77777777" w:rsidR="00185480" w:rsidRDefault="00185480">
      <w:pPr>
        <w:jc w:val="center"/>
        <w:rPr>
          <w:b/>
        </w:rPr>
      </w:pPr>
    </w:p>
    <w:p w14:paraId="54EC51D6" w14:textId="77777777" w:rsidR="00185480" w:rsidRDefault="00185480">
      <w:pPr>
        <w:jc w:val="center"/>
        <w:rPr>
          <w:b/>
        </w:rPr>
      </w:pPr>
    </w:p>
    <w:p w14:paraId="090C5151" w14:textId="77777777" w:rsidR="00185480" w:rsidRDefault="00185480">
      <w:pPr>
        <w:jc w:val="center"/>
        <w:rPr>
          <w:b/>
        </w:rPr>
      </w:pPr>
    </w:p>
    <w:p w14:paraId="38984A59" w14:textId="77777777" w:rsidR="00185480" w:rsidRDefault="00185480">
      <w:pPr>
        <w:jc w:val="center"/>
        <w:rPr>
          <w:b/>
        </w:rPr>
      </w:pPr>
    </w:p>
    <w:p w14:paraId="4568FB78" w14:textId="77777777" w:rsidR="00185480" w:rsidRDefault="00185480">
      <w:pPr>
        <w:jc w:val="center"/>
        <w:rPr>
          <w:b/>
        </w:rPr>
      </w:pPr>
    </w:p>
    <w:p w14:paraId="6783FAD7" w14:textId="77777777" w:rsidR="00185480" w:rsidRDefault="00185480">
      <w:pPr>
        <w:jc w:val="center"/>
        <w:rPr>
          <w:b/>
        </w:rPr>
      </w:pPr>
    </w:p>
    <w:p w14:paraId="4D3AF88D" w14:textId="77777777" w:rsidR="00185480" w:rsidRDefault="00185480">
      <w:pPr>
        <w:jc w:val="center"/>
        <w:rPr>
          <w:b/>
        </w:rPr>
      </w:pPr>
    </w:p>
    <w:p w14:paraId="6A5E0905" w14:textId="77777777" w:rsidR="00185480" w:rsidRDefault="00185480">
      <w:pPr>
        <w:jc w:val="center"/>
        <w:rPr>
          <w:b/>
        </w:rPr>
      </w:pPr>
    </w:p>
    <w:p w14:paraId="348CEFD1" w14:textId="77777777" w:rsidR="00185480" w:rsidRDefault="00185480">
      <w:pPr>
        <w:jc w:val="center"/>
        <w:rPr>
          <w:b/>
        </w:rPr>
      </w:pPr>
    </w:p>
    <w:p w14:paraId="1DD8E717" w14:textId="77777777" w:rsidR="00185480" w:rsidRDefault="00185480">
      <w:pPr>
        <w:jc w:val="center"/>
        <w:rPr>
          <w:b/>
        </w:rPr>
      </w:pPr>
    </w:p>
    <w:p w14:paraId="25261FBE" w14:textId="77777777" w:rsidR="00185480" w:rsidRDefault="00185480">
      <w:pPr>
        <w:jc w:val="center"/>
        <w:rPr>
          <w:b/>
        </w:rPr>
      </w:pPr>
    </w:p>
    <w:p w14:paraId="429C9351" w14:textId="77777777" w:rsidR="00185480" w:rsidRDefault="00185480">
      <w:pPr>
        <w:jc w:val="center"/>
        <w:rPr>
          <w:b/>
        </w:rPr>
      </w:pPr>
    </w:p>
    <w:p w14:paraId="0BCC555C" w14:textId="77777777" w:rsidR="00185480" w:rsidRDefault="00185480">
      <w:pPr>
        <w:jc w:val="center"/>
        <w:rPr>
          <w:b/>
        </w:rPr>
      </w:pPr>
    </w:p>
    <w:p w14:paraId="38F3501D" w14:textId="77777777" w:rsidR="00185480" w:rsidRDefault="00185480">
      <w:pPr>
        <w:jc w:val="center"/>
        <w:rPr>
          <w:b/>
        </w:rPr>
      </w:pPr>
    </w:p>
    <w:p w14:paraId="69552A05" w14:textId="77777777" w:rsidR="00185480" w:rsidRDefault="00185480">
      <w:pPr>
        <w:jc w:val="center"/>
        <w:rPr>
          <w:b/>
        </w:rPr>
      </w:pPr>
    </w:p>
    <w:p w14:paraId="0339F895" w14:textId="77777777" w:rsidR="00185480" w:rsidRDefault="00185480">
      <w:pPr>
        <w:jc w:val="center"/>
        <w:rPr>
          <w:b/>
        </w:rPr>
      </w:pPr>
    </w:p>
    <w:p w14:paraId="62021BC8" w14:textId="77777777" w:rsidR="00185480" w:rsidRDefault="00185480">
      <w:pPr>
        <w:jc w:val="center"/>
        <w:rPr>
          <w:b/>
        </w:rPr>
      </w:pPr>
    </w:p>
    <w:p w14:paraId="05F0B595" w14:textId="77777777" w:rsidR="00185480" w:rsidRDefault="00185480">
      <w:pPr>
        <w:jc w:val="center"/>
        <w:rPr>
          <w:b/>
        </w:rPr>
      </w:pPr>
    </w:p>
    <w:p w14:paraId="7E72CB26" w14:textId="77777777" w:rsidR="00185480" w:rsidRDefault="00185480">
      <w:pPr>
        <w:jc w:val="center"/>
        <w:rPr>
          <w:b/>
        </w:rPr>
      </w:pPr>
    </w:p>
    <w:p w14:paraId="14E86F96" w14:textId="77777777" w:rsidR="00185480" w:rsidRDefault="00185480">
      <w:pPr>
        <w:jc w:val="center"/>
        <w:rPr>
          <w:b/>
        </w:rPr>
      </w:pPr>
    </w:p>
    <w:p w14:paraId="340D8DDB" w14:textId="77777777" w:rsidR="00185480" w:rsidRDefault="00185480">
      <w:pPr>
        <w:jc w:val="center"/>
        <w:rPr>
          <w:b/>
        </w:rPr>
      </w:pPr>
    </w:p>
    <w:p w14:paraId="0707E586" w14:textId="77777777" w:rsidR="00185480" w:rsidRDefault="00185480">
      <w:pPr>
        <w:jc w:val="center"/>
        <w:rPr>
          <w:b/>
        </w:rPr>
      </w:pPr>
    </w:p>
    <w:p w14:paraId="54FD0CC9" w14:textId="77777777" w:rsidR="00185480" w:rsidRDefault="00185480">
      <w:pPr>
        <w:jc w:val="center"/>
        <w:rPr>
          <w:b/>
        </w:rPr>
      </w:pPr>
    </w:p>
    <w:p w14:paraId="0AE06353" w14:textId="77777777" w:rsidR="00185480" w:rsidRDefault="00185480">
      <w:pPr>
        <w:jc w:val="center"/>
        <w:rPr>
          <w:b/>
        </w:rPr>
      </w:pPr>
    </w:p>
    <w:p w14:paraId="5D4F14A2" w14:textId="77777777" w:rsidR="00185480" w:rsidRDefault="00185480">
      <w:pPr>
        <w:jc w:val="center"/>
        <w:rPr>
          <w:b/>
        </w:rPr>
      </w:pPr>
    </w:p>
    <w:p w14:paraId="3DD76E82" w14:textId="77777777" w:rsidR="00185480" w:rsidRDefault="00185480">
      <w:pPr>
        <w:jc w:val="center"/>
        <w:rPr>
          <w:b/>
        </w:rPr>
      </w:pPr>
    </w:p>
    <w:p w14:paraId="0CB73B09" w14:textId="77777777" w:rsidR="00185480" w:rsidRDefault="00185480">
      <w:pPr>
        <w:jc w:val="center"/>
        <w:rPr>
          <w:b/>
        </w:rPr>
      </w:pPr>
    </w:p>
    <w:p w14:paraId="6C607885" w14:textId="77777777" w:rsidR="00185480" w:rsidRDefault="00185480">
      <w:pPr>
        <w:jc w:val="center"/>
        <w:rPr>
          <w:b/>
        </w:rPr>
      </w:pPr>
    </w:p>
    <w:p w14:paraId="4BFC859F" w14:textId="77777777" w:rsidR="00185480" w:rsidRDefault="00185480">
      <w:pPr>
        <w:jc w:val="center"/>
        <w:rPr>
          <w:b/>
        </w:rPr>
      </w:pPr>
    </w:p>
    <w:p w14:paraId="319EEF9E" w14:textId="4EAC29E5" w:rsidR="00185480" w:rsidRDefault="00671414">
      <w:pPr>
        <w:jc w:val="center"/>
        <w:rPr>
          <w:b/>
        </w:rPr>
      </w:pPr>
      <w:r>
        <w:rPr>
          <w:noProof/>
        </w:rPr>
        <w:pict w14:anchorId="7CEDED0E">
          <v:rect id="Image2" o:spid="_x0000_s1028" style="position:absolute;left:0;text-align:left;margin-left:27pt;margin-top:3.65pt;width:171.2pt;height:67.75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" fillcolor="yellow" strokeweight=".02mm">
            <v:stroke joinstyle="round"/>
            <v:textbox>
              <w:txbxContent>
                <w:p w14:paraId="04EE57C5" w14:textId="77777777" w:rsidR="00F322EA" w:rsidRDefault="00F322EA">
                  <w:pPr>
                    <w:pStyle w:val="FrameContents"/>
                  </w:pPr>
                  <w:r>
                    <w:rPr>
                      <w:rFonts w:cs="Arial"/>
                      <w:color w:val="000000"/>
                      <w:sz w:val="20"/>
                    </w:rPr>
                    <w:t>A dedicatória é opcional, no qual o autor presta homenagem ou dedica seu trabalho a alguém.</w:t>
                  </w:r>
                </w:p>
              </w:txbxContent>
            </v:textbox>
          </v:rect>
        </w:pict>
      </w:r>
    </w:p>
    <w:p w14:paraId="395B457C" w14:textId="77777777" w:rsidR="00185480" w:rsidRDefault="00185480">
      <w:pPr>
        <w:pStyle w:val="07-FolhadeRosto"/>
        <w:spacing w:after="0"/>
        <w:rPr>
          <w:caps w:val="0"/>
        </w:rPr>
      </w:pPr>
    </w:p>
    <w:p w14:paraId="7D856BA7" w14:textId="77777777" w:rsidR="00185480" w:rsidRDefault="00185480">
      <w:pPr>
        <w:jc w:val="center"/>
        <w:rPr>
          <w:b/>
        </w:rPr>
      </w:pPr>
    </w:p>
    <w:p w14:paraId="027FDC0F" w14:textId="77777777" w:rsidR="00185480" w:rsidRDefault="00185480">
      <w:pPr>
        <w:jc w:val="center"/>
        <w:rPr>
          <w:b/>
        </w:rPr>
      </w:pPr>
    </w:p>
    <w:p w14:paraId="7E29DE9F" w14:textId="77777777" w:rsidR="00185480" w:rsidRDefault="00F322EA">
      <w:pPr>
        <w:pStyle w:val="Recuodecorpodetexto"/>
        <w:rPr>
          <w:color w:val="008000"/>
        </w:rPr>
      </w:pPr>
      <w:r>
        <w:rPr>
          <w:color w:val="008000"/>
        </w:rPr>
        <w:t>Dedico este trabalho a(o) minha(meu) esposa(o) e aos meus estimados filhos.</w:t>
      </w:r>
      <w:r>
        <w:br w:type="page"/>
      </w:r>
    </w:p>
    <w:p w14:paraId="274E7C4A" w14:textId="77777777" w:rsidR="00185480" w:rsidRDefault="00F322EA">
      <w:pPr>
        <w:pStyle w:val="TITULOagradecimentossumarioresumosetc"/>
      </w:pPr>
      <w:r>
        <w:lastRenderedPageBreak/>
        <w:t>AGRADECIMENTOS</w:t>
      </w:r>
    </w:p>
    <w:p w14:paraId="0902FD7A" w14:textId="77777777" w:rsidR="00185480" w:rsidRDefault="00F322EA">
      <w:pPr>
        <w:ind w:left="4140"/>
      </w:pPr>
      <w:r>
        <w:rPr>
          <w:rFonts w:cs="Arial"/>
          <w:color w:val="FF0000"/>
        </w:rPr>
        <w:t>(EXEMPLO)</w:t>
      </w:r>
      <w:r>
        <w:rPr>
          <w:rFonts w:cs="Arial"/>
        </w:rPr>
        <w:t xml:space="preserve"> </w:t>
      </w:r>
      <w:r>
        <w:rPr>
          <w:rFonts w:cs="Arial"/>
          <w:color w:val="008000"/>
        </w:rPr>
        <w:t>A Deus, que sempre iluminou a minha caminhada.</w:t>
      </w:r>
    </w:p>
    <w:p w14:paraId="52C2D596" w14:textId="77777777" w:rsidR="00185480" w:rsidRDefault="00185480">
      <w:pPr>
        <w:ind w:left="4140"/>
        <w:rPr>
          <w:rFonts w:cs="Arial"/>
          <w:color w:val="008000"/>
        </w:rPr>
      </w:pPr>
    </w:p>
    <w:p w14:paraId="1788B20A" w14:textId="77777777" w:rsidR="00185480" w:rsidRDefault="00F322EA">
      <w:pPr>
        <w:ind w:left="4140"/>
        <w:rPr>
          <w:rFonts w:cs="Arial"/>
          <w:color w:val="008000"/>
        </w:rPr>
      </w:pPr>
      <w:r>
        <w:rPr>
          <w:rFonts w:cs="Arial"/>
          <w:color w:val="008000"/>
        </w:rPr>
        <w:t>A meu Orientador Fulano de Tal pelo estímulo e atenção que me concedeu durante o curso.</w:t>
      </w:r>
    </w:p>
    <w:p w14:paraId="7222D53D" w14:textId="77777777" w:rsidR="00185480" w:rsidRDefault="00185480">
      <w:pPr>
        <w:ind w:left="4140"/>
        <w:rPr>
          <w:rFonts w:cs="Arial"/>
          <w:color w:val="008000"/>
        </w:rPr>
      </w:pPr>
    </w:p>
    <w:p w14:paraId="3D5B7A6C" w14:textId="77777777" w:rsidR="00185480" w:rsidRDefault="00F322EA">
      <w:pPr>
        <w:ind w:left="4140"/>
        <w:rPr>
          <w:rFonts w:cs="Arial"/>
          <w:color w:val="008000"/>
        </w:rPr>
      </w:pPr>
      <w:r>
        <w:rPr>
          <w:rFonts w:cs="Arial"/>
          <w:color w:val="008000"/>
        </w:rPr>
        <w:t>Aos Colegas de curso pelo incentivo e troca de experiências.</w:t>
      </w:r>
    </w:p>
    <w:p w14:paraId="79746569" w14:textId="77777777" w:rsidR="00185480" w:rsidRDefault="00185480">
      <w:pPr>
        <w:ind w:left="4140"/>
        <w:rPr>
          <w:rFonts w:cs="Arial"/>
          <w:color w:val="008000"/>
        </w:rPr>
      </w:pPr>
    </w:p>
    <w:p w14:paraId="016367BB" w14:textId="77777777" w:rsidR="00185480" w:rsidRDefault="00F322EA">
      <w:pPr>
        <w:ind w:left="4140"/>
        <w:rPr>
          <w:rFonts w:cs="Arial"/>
          <w:color w:val="008000"/>
        </w:rPr>
      </w:pPr>
      <w:r>
        <w:rPr>
          <w:rFonts w:cs="Arial"/>
          <w:color w:val="008000"/>
        </w:rPr>
        <w:t>A todos os meus familiares e amigos pelo apoio e colaboração.</w:t>
      </w:r>
    </w:p>
    <w:p w14:paraId="5D8F2AB4" w14:textId="77777777" w:rsidR="00185480" w:rsidRDefault="00F322EA">
      <w:pPr>
        <w:ind w:left="4140"/>
      </w:pPr>
      <w:r>
        <w:br w:type="column"/>
      </w:r>
    </w:p>
    <w:p w14:paraId="586616F4" w14:textId="77777777" w:rsidR="00185480" w:rsidRDefault="00185480">
      <w:pPr>
        <w:ind w:left="4140"/>
      </w:pPr>
    </w:p>
    <w:p w14:paraId="5F8B7298" w14:textId="77777777" w:rsidR="00185480" w:rsidRDefault="00185480">
      <w:pPr>
        <w:ind w:left="4140"/>
      </w:pPr>
    </w:p>
    <w:p w14:paraId="03B816E7" w14:textId="77777777" w:rsidR="00185480" w:rsidRDefault="00185480">
      <w:pPr>
        <w:ind w:left="4140"/>
      </w:pPr>
    </w:p>
    <w:p w14:paraId="48533BB0" w14:textId="77777777" w:rsidR="00185480" w:rsidRDefault="00185480">
      <w:pPr>
        <w:ind w:left="4140"/>
      </w:pPr>
    </w:p>
    <w:p w14:paraId="3C25A960" w14:textId="77777777" w:rsidR="00185480" w:rsidRDefault="00185480">
      <w:pPr>
        <w:ind w:left="4140"/>
      </w:pPr>
    </w:p>
    <w:p w14:paraId="0BDFAAEF" w14:textId="77777777" w:rsidR="00185480" w:rsidRDefault="00185480">
      <w:pPr>
        <w:ind w:left="4140"/>
      </w:pPr>
    </w:p>
    <w:p w14:paraId="1EAD4B3F" w14:textId="77777777" w:rsidR="00185480" w:rsidRDefault="00185480">
      <w:pPr>
        <w:ind w:left="4140"/>
      </w:pPr>
    </w:p>
    <w:p w14:paraId="792C811B" w14:textId="77777777" w:rsidR="00185480" w:rsidRDefault="00185480">
      <w:pPr>
        <w:ind w:left="4140"/>
      </w:pPr>
    </w:p>
    <w:p w14:paraId="3B61E51E" w14:textId="77777777" w:rsidR="00185480" w:rsidRDefault="00185480">
      <w:pPr>
        <w:ind w:left="4140"/>
      </w:pPr>
    </w:p>
    <w:p w14:paraId="359F7090" w14:textId="77777777" w:rsidR="00185480" w:rsidRDefault="00185480">
      <w:pPr>
        <w:ind w:left="4140"/>
      </w:pPr>
    </w:p>
    <w:p w14:paraId="40AE14C9" w14:textId="77777777" w:rsidR="00185480" w:rsidRDefault="00185480">
      <w:pPr>
        <w:ind w:left="4140"/>
      </w:pPr>
    </w:p>
    <w:p w14:paraId="71604001" w14:textId="77777777" w:rsidR="00185480" w:rsidRDefault="00185480">
      <w:pPr>
        <w:ind w:left="4140"/>
      </w:pPr>
    </w:p>
    <w:p w14:paraId="1484502A" w14:textId="77777777" w:rsidR="00185480" w:rsidRDefault="00185480">
      <w:pPr>
        <w:jc w:val="center"/>
        <w:rPr>
          <w:b/>
        </w:rPr>
      </w:pPr>
    </w:p>
    <w:p w14:paraId="33042104" w14:textId="77777777" w:rsidR="00185480" w:rsidRDefault="00185480">
      <w:pPr>
        <w:jc w:val="center"/>
        <w:rPr>
          <w:b/>
        </w:rPr>
      </w:pPr>
    </w:p>
    <w:p w14:paraId="4073746A" w14:textId="77777777" w:rsidR="00185480" w:rsidRDefault="00185480">
      <w:pPr>
        <w:jc w:val="center"/>
        <w:rPr>
          <w:b/>
        </w:rPr>
      </w:pPr>
    </w:p>
    <w:p w14:paraId="2845D7CF" w14:textId="77777777" w:rsidR="00185480" w:rsidRDefault="00185480">
      <w:pPr>
        <w:jc w:val="center"/>
        <w:rPr>
          <w:b/>
        </w:rPr>
      </w:pPr>
    </w:p>
    <w:p w14:paraId="1A74D6C0" w14:textId="77777777" w:rsidR="00185480" w:rsidRDefault="00185480">
      <w:pPr>
        <w:jc w:val="center"/>
        <w:rPr>
          <w:b/>
        </w:rPr>
      </w:pPr>
    </w:p>
    <w:p w14:paraId="0F5F4038" w14:textId="77777777" w:rsidR="00185480" w:rsidRDefault="00185480">
      <w:pPr>
        <w:jc w:val="center"/>
        <w:rPr>
          <w:b/>
        </w:rPr>
      </w:pPr>
    </w:p>
    <w:p w14:paraId="542F6E39" w14:textId="77777777" w:rsidR="00185480" w:rsidRDefault="00185480">
      <w:pPr>
        <w:jc w:val="center"/>
        <w:rPr>
          <w:b/>
        </w:rPr>
      </w:pPr>
    </w:p>
    <w:p w14:paraId="3AA45E4B" w14:textId="77777777" w:rsidR="00185480" w:rsidRDefault="00185480">
      <w:pPr>
        <w:jc w:val="center"/>
        <w:rPr>
          <w:b/>
        </w:rPr>
      </w:pPr>
    </w:p>
    <w:p w14:paraId="4EC23810" w14:textId="3A0CEEBF" w:rsidR="00185480" w:rsidRDefault="00671414">
      <w:pPr>
        <w:jc w:val="center"/>
        <w:rPr>
          <w:b/>
        </w:rPr>
      </w:pPr>
      <w:r>
        <w:rPr>
          <w:noProof/>
        </w:rPr>
        <w:pict w14:anchorId="29303924">
          <v:rect id="Image3" o:spid="_x0000_s1027" style="position:absolute;left:0;text-align:left;margin-left:18pt;margin-top:8.45pt;width:189.2pt;height:99.2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" fillcolor="yellow" strokeweight=".02mm">
            <v:stroke joinstyle="round"/>
            <v:textbox>
              <w:txbxContent>
                <w:p w14:paraId="7952DD08" w14:textId="77777777" w:rsidR="00F322EA" w:rsidRDefault="00F322EA">
                  <w:pPr>
                    <w:pStyle w:val="FrameContents"/>
                    <w:rPr>
                      <w:rFonts w:cs="Arial"/>
                    </w:rPr>
                  </w:pPr>
                  <w:r>
                    <w:rPr>
                      <w:rFonts w:cs="Arial"/>
                    </w:rPr>
                    <w:t>Epígrafe é a inscrição colocada no início de um trabalho, de um capítulo ou partes principais. É opcional para a monografia.</w:t>
                  </w:r>
                </w:p>
                <w:p w14:paraId="7AF670B7" w14:textId="77777777" w:rsidR="00F322EA" w:rsidRDefault="00F322EA">
                  <w:pPr>
                    <w:pStyle w:val="FrameContents"/>
                    <w:rPr>
                      <w:rFonts w:cs="Arial"/>
                    </w:rPr>
                  </w:pPr>
                </w:p>
                <w:p w14:paraId="5B4F2393" w14:textId="77777777" w:rsidR="00F322EA" w:rsidRDefault="00F322EA">
                  <w:pPr>
                    <w:pStyle w:val="FrameContents"/>
                  </w:pPr>
                  <w:r>
                    <w:rPr>
                      <w:rFonts w:cs="Arial"/>
                      <w:color w:val="FF0000"/>
                    </w:rPr>
                    <w:t>Delete as caixas amarelas</w:t>
                  </w:r>
                </w:p>
              </w:txbxContent>
            </v:textbox>
          </v:rect>
        </w:pict>
      </w:r>
    </w:p>
    <w:p w14:paraId="0BEDAF55" w14:textId="77777777" w:rsidR="00185480" w:rsidRDefault="00185480">
      <w:pPr>
        <w:rPr>
          <w:caps/>
        </w:rPr>
      </w:pPr>
    </w:p>
    <w:p w14:paraId="386C0A79" w14:textId="77777777" w:rsidR="00185480" w:rsidRDefault="00185480">
      <w:pPr>
        <w:jc w:val="center"/>
        <w:rPr>
          <w:b/>
        </w:rPr>
      </w:pPr>
    </w:p>
    <w:p w14:paraId="23DA9F72" w14:textId="77777777" w:rsidR="00185480" w:rsidRDefault="00185480">
      <w:pPr>
        <w:jc w:val="center"/>
        <w:rPr>
          <w:b/>
        </w:rPr>
      </w:pPr>
    </w:p>
    <w:p w14:paraId="1523A9F0" w14:textId="77777777" w:rsidR="00185480" w:rsidRDefault="00185480">
      <w:pPr>
        <w:jc w:val="center"/>
        <w:rPr>
          <w:b/>
        </w:rPr>
      </w:pPr>
    </w:p>
    <w:p w14:paraId="143B27A5" w14:textId="77777777" w:rsidR="00185480" w:rsidRDefault="00185480">
      <w:pPr>
        <w:jc w:val="center"/>
        <w:rPr>
          <w:b/>
        </w:rPr>
      </w:pPr>
    </w:p>
    <w:p w14:paraId="3C6C950C" w14:textId="77777777" w:rsidR="00185480" w:rsidRDefault="00185480">
      <w:pPr>
        <w:jc w:val="center"/>
        <w:rPr>
          <w:b/>
        </w:rPr>
      </w:pPr>
    </w:p>
    <w:p w14:paraId="2C9EB85D" w14:textId="77777777" w:rsidR="00185480" w:rsidRDefault="00185480">
      <w:pPr>
        <w:jc w:val="center"/>
        <w:rPr>
          <w:b/>
        </w:rPr>
      </w:pPr>
    </w:p>
    <w:p w14:paraId="60139ACE" w14:textId="77777777" w:rsidR="00185480" w:rsidRDefault="00F322EA">
      <w:pPr>
        <w:pStyle w:val="Recuodecorpodetexto"/>
        <w:rPr>
          <w:color w:val="008000"/>
        </w:rPr>
      </w:pPr>
      <w:r>
        <w:rPr>
          <w:color w:val="008000"/>
        </w:rPr>
        <w:t>“A Escola é uma arena onde grupos sociais lutam por legitimidade e poder”.</w:t>
      </w:r>
    </w:p>
    <w:p w14:paraId="6B26B490" w14:textId="77777777" w:rsidR="00185480" w:rsidRDefault="00F322EA">
      <w:pPr>
        <w:pStyle w:val="Recuodecorpodetexto"/>
        <w:rPr>
          <w:color w:val="008000"/>
        </w:rPr>
      </w:pPr>
      <w:proofErr w:type="spellStart"/>
      <w:r>
        <w:rPr>
          <w:color w:val="008000"/>
        </w:rPr>
        <w:t>Dinair</w:t>
      </w:r>
      <w:proofErr w:type="spellEnd"/>
      <w:r>
        <w:rPr>
          <w:color w:val="008000"/>
        </w:rPr>
        <w:t xml:space="preserve"> Leal da Hora</w:t>
      </w:r>
      <w:r>
        <w:br w:type="page"/>
      </w:r>
    </w:p>
    <w:p w14:paraId="46E9EF73" w14:textId="77777777" w:rsidR="00185480" w:rsidRDefault="00F322EA">
      <w:pPr>
        <w:pStyle w:val="ANEXOS"/>
      </w:pPr>
      <w:bookmarkStart w:id="0" w:name="_Toc378694359"/>
      <w:r>
        <w:lastRenderedPageBreak/>
        <w:t>RESUMO</w:t>
      </w:r>
      <w:bookmarkStart w:id="1" w:name="RESUMO"/>
      <w:bookmarkEnd w:id="0"/>
      <w:bookmarkEnd w:id="1"/>
    </w:p>
    <w:p w14:paraId="1793E16D" w14:textId="77777777" w:rsidR="00185480" w:rsidRDefault="00F322EA">
      <w:pPr>
        <w:pStyle w:val="Normal-resumoabstract"/>
        <w:rPr>
          <w:color w:val="008000"/>
        </w:rPr>
      </w:pPr>
      <w:r>
        <w:rPr>
          <w:color w:val="008000"/>
        </w:rPr>
        <w:t>O resumo deve apresentar os pontos relevantes de um texto, no mesmo momento ele terá que dar uma visão rápida e clara dos conteúdos, metodologias e das conclusões do trabalho. As frases têm que ter uma sequência lógica e objetiva. A fonte do estilo é Arial e tamanho 12.</w:t>
      </w:r>
    </w:p>
    <w:p w14:paraId="1F3BD37D" w14:textId="77777777" w:rsidR="00185480" w:rsidRPr="00F322EA" w:rsidRDefault="00F322EA">
      <w:pPr>
        <w:pStyle w:val="PalavrasChaves"/>
        <w:rPr>
          <w:lang w:val="pt-BR"/>
        </w:rPr>
      </w:pPr>
      <w:r>
        <w:rPr>
          <w:lang w:val="pt-BR"/>
        </w:rPr>
        <w:t xml:space="preserve">Palavras-chaves: </w:t>
      </w:r>
      <w:r>
        <w:rPr>
          <w:color w:val="008000"/>
          <w:lang w:val="pt-BR"/>
        </w:rPr>
        <w:t>palavra1, palavra2 e palavra3</w:t>
      </w:r>
      <w:r>
        <w:rPr>
          <w:lang w:val="pt-BR"/>
        </w:rPr>
        <w:t>.</w:t>
      </w:r>
    </w:p>
    <w:p w14:paraId="552D216D" w14:textId="4C7C576A" w:rsidR="00185480" w:rsidRDefault="00671414">
      <w:pPr>
        <w:pStyle w:val="PalavrasChaves"/>
        <w:rPr>
          <w:lang w:val="pt-BR"/>
        </w:rPr>
      </w:pPr>
      <w:r>
        <w:rPr>
          <w:noProof/>
        </w:rPr>
        <w:pict w14:anchorId="2DFC8B64">
          <v:rect id="Image4" o:spid="_x0000_s1026" style="position:absolute;left:0;text-align:left;margin-left:108pt;margin-top:3.65pt;width:279.2pt;height:108.2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" fillcolor="#ff9" strokeweight=".02mm">
            <v:stroke joinstyle="round"/>
            <v:textbox>
              <w:txbxContent>
                <w:p w14:paraId="62013316" w14:textId="77777777" w:rsidR="00F322EA" w:rsidRDefault="00F322EA">
                  <w:pPr>
                    <w:pStyle w:val="FrameContents"/>
                  </w:pPr>
                  <w:r>
                    <w:rPr>
                      <w:i/>
                      <w:iCs/>
                    </w:rPr>
                    <w:t>O resumo e abstract</w:t>
                  </w:r>
                  <w:r>
                    <w:t xml:space="preserve"> devem ser digitados sem parágrafo inicial e o espaçamento entre linhas é simples. Lembre-se que já existem estilos que formatam o texto adequadamente. </w:t>
                  </w:r>
                  <w:r>
                    <w:rPr>
                      <w:color w:val="FF0000"/>
                    </w:rPr>
                    <w:t>Remova as caixas amarelas antes de imprimir.</w:t>
                  </w:r>
                </w:p>
              </w:txbxContent>
            </v:textbox>
          </v:rect>
        </w:pict>
      </w:r>
    </w:p>
    <w:p w14:paraId="3F682339" w14:textId="77777777" w:rsidR="00185480" w:rsidRDefault="00185480">
      <w:pPr>
        <w:pStyle w:val="PalavrasChaves"/>
        <w:rPr>
          <w:lang w:val="pt-BR"/>
        </w:rPr>
      </w:pPr>
    </w:p>
    <w:p w14:paraId="191C0645" w14:textId="77777777" w:rsidR="00185480" w:rsidRDefault="00F322EA">
      <w:pPr>
        <w:pStyle w:val="PalavrasChaves"/>
        <w:rPr>
          <w:lang w:val="pt-BR"/>
        </w:rPr>
      </w:pPr>
      <w:r w:rsidRPr="00F322EA">
        <w:rPr>
          <w:lang w:val="pt-BR"/>
        </w:rPr>
        <w:br w:type="page"/>
      </w:r>
    </w:p>
    <w:p w14:paraId="63294042" w14:textId="77777777" w:rsidR="00185480" w:rsidRPr="00F322EA" w:rsidRDefault="00F322EA">
      <w:pPr>
        <w:pStyle w:val="ANEXOS"/>
        <w:rPr>
          <w:lang w:val="en-US"/>
        </w:rPr>
      </w:pPr>
      <w:bookmarkStart w:id="2" w:name="_Toc378694360"/>
      <w:r>
        <w:rPr>
          <w:lang w:val="en-US"/>
        </w:rPr>
        <w:lastRenderedPageBreak/>
        <w:t>ABSTRACT</w:t>
      </w:r>
      <w:bookmarkStart w:id="3" w:name="ABSTRACT"/>
      <w:bookmarkEnd w:id="3"/>
      <w:r>
        <w:rPr>
          <w:lang w:val="en-US"/>
        </w:rPr>
        <w:t xml:space="preserve"> </w:t>
      </w:r>
      <w:r>
        <w:rPr>
          <w:color w:val="FF0000"/>
          <w:lang w:val="en-US"/>
        </w:rPr>
        <w:t>(</w:t>
      </w:r>
      <w:proofErr w:type="spellStart"/>
      <w:r>
        <w:rPr>
          <w:color w:val="FF0000"/>
          <w:lang w:val="en-US"/>
        </w:rPr>
        <w:t>opcional</w:t>
      </w:r>
      <w:proofErr w:type="spellEnd"/>
      <w:r>
        <w:rPr>
          <w:color w:val="FF0000"/>
          <w:lang w:val="en-US"/>
        </w:rPr>
        <w:t>)</w:t>
      </w:r>
      <w:bookmarkEnd w:id="2"/>
    </w:p>
    <w:p w14:paraId="409310D9" w14:textId="77777777" w:rsidR="00185480" w:rsidRDefault="00F322EA">
      <w:pPr>
        <w:pStyle w:val="Normal-resumoabstract"/>
        <w:rPr>
          <w:color w:val="008000"/>
          <w:lang w:val="en-US"/>
        </w:rPr>
      </w:pPr>
      <w:r>
        <w:rPr>
          <w:color w:val="008000"/>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64FA2BBF" w14:textId="77777777" w:rsidR="00185480" w:rsidRDefault="00F322EA">
      <w:pPr>
        <w:pStyle w:val="PalavrasChaves"/>
      </w:pPr>
      <w:r>
        <w:t xml:space="preserve">Key words: </w:t>
      </w:r>
      <w:r>
        <w:rPr>
          <w:color w:val="008000"/>
        </w:rPr>
        <w:t>word1, word2 and word3</w:t>
      </w:r>
      <w:r>
        <w:t>.</w:t>
      </w:r>
    </w:p>
    <w:p w14:paraId="6C6D3333" w14:textId="77777777" w:rsidR="00185480" w:rsidRDefault="00F322EA">
      <w:pPr>
        <w:pStyle w:val="ANEXOS"/>
      </w:pPr>
      <w:r w:rsidRPr="00F322EA">
        <w:rPr>
          <w:lang w:val="en-US"/>
        </w:rPr>
        <w:br w:type="column"/>
      </w:r>
      <w:bookmarkStart w:id="4" w:name="_Toc378694361"/>
      <w:r>
        <w:lastRenderedPageBreak/>
        <w:t>LISTA DE ILUSTRAÇÕES</w:t>
      </w:r>
      <w:bookmarkEnd w:id="4"/>
    </w:p>
    <w:p w14:paraId="34520C30" w14:textId="77777777" w:rsidR="00185480" w:rsidRDefault="00F322EA">
      <w:pPr>
        <w:pStyle w:val="ndicedeilustraes"/>
        <w:tabs>
          <w:tab w:val="right" w:leader="dot" w:pos="9062"/>
        </w:tabs>
      </w:pPr>
      <w:r>
        <w:fldChar w:fldCharType="begin"/>
      </w:r>
      <w:r>
        <w:rPr>
          <w:rStyle w:val="IndexLink"/>
        </w:rPr>
        <w:instrText>TOC \c "Figura"</w:instrText>
      </w:r>
      <w:r>
        <w:rPr>
          <w:rStyle w:val="IndexLink"/>
        </w:rPr>
        <w:fldChar w:fldCharType="separate"/>
      </w:r>
      <w:hyperlink w:anchor="_Toc378694305">
        <w:r>
          <w:rPr>
            <w:rStyle w:val="IndexLink"/>
          </w:rPr>
          <w:t>Figura 1: Visão geral do mecanismo de acesso às páginas de internet.</w:t>
        </w:r>
      </w:hyperlink>
      <w:hyperlink w:anchor="_Toc378694305">
        <w:r>
          <w:rPr>
            <w:webHidden/>
          </w:rPr>
          <w:fldChar w:fldCharType="begin"/>
        </w:r>
        <w:r>
          <w:rPr>
            <w:webHidden/>
          </w:rPr>
          <w:instrText>PAGEREF _Toc378694305 \h</w:instrText>
        </w:r>
        <w:r>
          <w:rPr>
            <w:webHidden/>
          </w:rPr>
        </w:r>
        <w:r>
          <w:rPr>
            <w:webHidden/>
          </w:rPr>
          <w:fldChar w:fldCharType="separate"/>
        </w:r>
        <w:r>
          <w:rPr>
            <w:rStyle w:val="IndexLink"/>
          </w:rPr>
          <w:tab/>
        </w:r>
        <w:r>
          <w:rPr>
            <w:webHidden/>
          </w:rPr>
          <w:fldChar w:fldCharType="end"/>
        </w:r>
      </w:hyperlink>
      <w:r>
        <w:t>21</w:t>
      </w:r>
    </w:p>
    <w:p w14:paraId="4AAA4D33" w14:textId="77777777" w:rsidR="00185480" w:rsidRDefault="00F322EA">
      <w:pPr>
        <w:pStyle w:val="ndicedeilustraes"/>
        <w:tabs>
          <w:tab w:val="right" w:leader="dot" w:pos="9062"/>
        </w:tabs>
      </w:pPr>
      <w:hyperlink w:anchor="_Toc378694305">
        <w:r>
          <w:rPr>
            <w:rStyle w:val="IndexLink"/>
          </w:rPr>
          <w:t>Figura 2: Estrutura básica de um documento HTML exibido em uma IDE de programação.</w:t>
        </w:r>
      </w:hyperlink>
      <w:hyperlink w:anchor="_Toc378694305">
        <w:r>
          <w:rPr>
            <w:webHidden/>
          </w:rPr>
          <w:fldChar w:fldCharType="begin"/>
        </w:r>
        <w:r>
          <w:rPr>
            <w:webHidden/>
          </w:rPr>
          <w:instrText>PAGEREF _Toc378694305 \h</w:instrText>
        </w:r>
        <w:r>
          <w:rPr>
            <w:webHidden/>
          </w:rPr>
        </w:r>
        <w:r>
          <w:rPr>
            <w:webHidden/>
          </w:rPr>
          <w:fldChar w:fldCharType="separate"/>
        </w:r>
        <w:r>
          <w:rPr>
            <w:rStyle w:val="IndexLink"/>
          </w:rPr>
          <w:tab/>
        </w:r>
        <w:r>
          <w:rPr>
            <w:webHidden/>
          </w:rPr>
          <w:fldChar w:fldCharType="end"/>
        </w:r>
      </w:hyperlink>
      <w:r>
        <w:t>22</w:t>
      </w:r>
    </w:p>
    <w:p w14:paraId="02608D79" w14:textId="77777777" w:rsidR="00185480" w:rsidRDefault="00F322EA">
      <w:pPr>
        <w:pStyle w:val="ndicedeilustraes"/>
        <w:tabs>
          <w:tab w:val="right" w:leader="dot" w:pos="9062"/>
        </w:tabs>
      </w:pPr>
      <w:hyperlink w:anchor="_Toc378694305">
        <w:r>
          <w:rPr>
            <w:rStyle w:val="IndexLink"/>
          </w:rPr>
          <w:t>Figura 3: Representação visual do código HTML em um navegador de internet.</w:t>
        </w:r>
      </w:hyperlink>
      <w:hyperlink w:anchor="_Toc378694305">
        <w:r>
          <w:rPr>
            <w:webHidden/>
          </w:rPr>
          <w:fldChar w:fldCharType="begin"/>
        </w:r>
        <w:r>
          <w:rPr>
            <w:webHidden/>
          </w:rPr>
          <w:instrText>PAGEREF _Toc378694305 \h</w:instrText>
        </w:r>
        <w:r>
          <w:rPr>
            <w:webHidden/>
          </w:rPr>
        </w:r>
        <w:r>
          <w:rPr>
            <w:webHidden/>
          </w:rPr>
          <w:fldChar w:fldCharType="separate"/>
        </w:r>
        <w:r>
          <w:rPr>
            <w:rStyle w:val="IndexLink"/>
          </w:rPr>
          <w:tab/>
        </w:r>
        <w:r>
          <w:rPr>
            <w:webHidden/>
          </w:rPr>
          <w:fldChar w:fldCharType="end"/>
        </w:r>
      </w:hyperlink>
      <w:r>
        <w:t>23</w:t>
      </w:r>
    </w:p>
    <w:p w14:paraId="4D201CAB" w14:textId="77777777" w:rsidR="00185480" w:rsidRDefault="00F322EA">
      <w:pPr>
        <w:pStyle w:val="ndicedeilustraes"/>
        <w:tabs>
          <w:tab w:val="right" w:leader="dot" w:pos="9062"/>
        </w:tabs>
      </w:pPr>
      <w:hyperlink w:anchor="_Toc378694305">
        <w:r>
          <w:rPr>
            <w:rStyle w:val="IndexLink"/>
          </w:rPr>
          <w:t>Figura 4: Ilustração da estrutura de composição de um documento HTML contendo estilos CSS e códigos JavaScript.</w:t>
        </w:r>
      </w:hyperlink>
      <w:hyperlink w:anchor="_Toc378694305">
        <w:r>
          <w:rPr>
            <w:webHidden/>
          </w:rPr>
          <w:fldChar w:fldCharType="begin"/>
        </w:r>
        <w:r>
          <w:rPr>
            <w:webHidden/>
          </w:rPr>
          <w:instrText>PAGEREF _Toc378694305 \h</w:instrText>
        </w:r>
        <w:r>
          <w:rPr>
            <w:webHidden/>
          </w:rPr>
        </w:r>
        <w:r>
          <w:rPr>
            <w:webHidden/>
          </w:rPr>
          <w:fldChar w:fldCharType="separate"/>
        </w:r>
        <w:r>
          <w:rPr>
            <w:rStyle w:val="IndexLink"/>
          </w:rPr>
          <w:tab/>
        </w:r>
        <w:r>
          <w:rPr>
            <w:webHidden/>
          </w:rPr>
          <w:fldChar w:fldCharType="end"/>
        </w:r>
      </w:hyperlink>
      <w:r>
        <w:t>24</w:t>
      </w:r>
      <w:r>
        <w:br w:type="page"/>
      </w:r>
    </w:p>
    <w:p w14:paraId="63F8B16D" w14:textId="77777777" w:rsidR="00185480" w:rsidRDefault="00F322EA">
      <w:pPr>
        <w:pStyle w:val="ANEXOS"/>
      </w:pPr>
      <w:bookmarkStart w:id="5" w:name="_Toc268009113"/>
      <w:bookmarkStart w:id="6" w:name="_Toc378694363"/>
      <w:bookmarkStart w:id="7" w:name="_Toc378694362"/>
      <w:bookmarkStart w:id="8" w:name="_Toc330745075"/>
      <w:bookmarkStart w:id="9" w:name="_Toc299204216"/>
      <w:bookmarkStart w:id="10" w:name="_Toc378693901"/>
      <w:r>
        <w:lastRenderedPageBreak/>
        <w:t>LISTA DE TABELAS</w:t>
      </w:r>
      <w:r>
        <w:fldChar w:fldCharType="end"/>
      </w:r>
      <w:bookmarkEnd w:id="5"/>
      <w:bookmarkEnd w:id="6"/>
      <w:bookmarkEnd w:id="7"/>
      <w:bookmarkEnd w:id="8"/>
      <w:bookmarkEnd w:id="9"/>
      <w:bookmarkEnd w:id="10"/>
    </w:p>
    <w:p w14:paraId="56BB8341" w14:textId="77777777" w:rsidR="00185480" w:rsidRDefault="00F322EA">
      <w:pPr>
        <w:pStyle w:val="ndicedeilustraes"/>
        <w:tabs>
          <w:tab w:val="right" w:leader="dot" w:pos="9062"/>
        </w:tabs>
      </w:pPr>
      <w:r>
        <w:fldChar w:fldCharType="begin"/>
      </w:r>
      <w:r>
        <w:rPr>
          <w:rStyle w:val="IndexLink"/>
        </w:rPr>
        <w:instrText>TOC \c "Tabela"</w:instrText>
      </w:r>
      <w:r>
        <w:rPr>
          <w:rStyle w:val="IndexLink"/>
        </w:rPr>
        <w:fldChar w:fldCharType="separate"/>
      </w:r>
      <w:hyperlink w:anchor="_Toc378694310">
        <w:r>
          <w:rPr>
            <w:rStyle w:val="IndexLink"/>
          </w:rPr>
          <w:t>Tabela 1: Exemplo de Tabela.</w:t>
        </w:r>
      </w:hyperlink>
      <w:hyperlink w:anchor="_Toc378694310">
        <w:r>
          <w:rPr>
            <w:webHidden/>
          </w:rPr>
          <w:fldChar w:fldCharType="begin"/>
        </w:r>
        <w:r>
          <w:rPr>
            <w:webHidden/>
          </w:rPr>
          <w:instrText>PAGEREF _Toc378694310 \h</w:instrText>
        </w:r>
        <w:r>
          <w:rPr>
            <w:webHidden/>
          </w:rPr>
        </w:r>
        <w:r>
          <w:rPr>
            <w:webHidden/>
          </w:rPr>
          <w:fldChar w:fldCharType="separate"/>
        </w:r>
        <w:r>
          <w:rPr>
            <w:rStyle w:val="IndexLink"/>
          </w:rPr>
          <w:tab/>
          <w:t>19</w:t>
        </w:r>
        <w:r>
          <w:rPr>
            <w:webHidden/>
          </w:rPr>
          <w:fldChar w:fldCharType="end"/>
        </w:r>
      </w:hyperlink>
    </w:p>
    <w:p w14:paraId="72A73A97" w14:textId="77777777" w:rsidR="00185480" w:rsidRDefault="00F322EA">
      <w:pPr>
        <w:pStyle w:val="Rodap"/>
        <w:tabs>
          <w:tab w:val="clear" w:pos="4419"/>
          <w:tab w:val="clear" w:pos="8838"/>
          <w:tab w:val="left" w:leader="dot" w:pos="8647"/>
        </w:tabs>
        <w:rPr>
          <w:rFonts w:cs="Arial"/>
        </w:rPr>
      </w:pPr>
      <w:r>
        <w:rPr>
          <w:rFonts w:cs="Arial"/>
        </w:rPr>
        <w:fldChar w:fldCharType="end"/>
      </w:r>
    </w:p>
    <w:p w14:paraId="147F94DD" w14:textId="77777777" w:rsidR="00185480" w:rsidRDefault="00F322EA">
      <w:pPr>
        <w:pStyle w:val="Rodap"/>
        <w:tabs>
          <w:tab w:val="clear" w:pos="4419"/>
          <w:tab w:val="clear" w:pos="8838"/>
          <w:tab w:val="left" w:leader="dot" w:pos="8647"/>
        </w:tabs>
        <w:rPr>
          <w:rFonts w:cs="Arial"/>
        </w:rPr>
      </w:pPr>
      <w:r>
        <w:br w:type="page"/>
      </w:r>
    </w:p>
    <w:p w14:paraId="7D7EAC3C" w14:textId="77777777" w:rsidR="00185480" w:rsidRDefault="00F322EA">
      <w:pPr>
        <w:pStyle w:val="ANEXOS"/>
      </w:pPr>
      <w:bookmarkStart w:id="11" w:name="_Toc378694364"/>
      <w:r>
        <w:lastRenderedPageBreak/>
        <w:t>LISTA DE GRÁFICOS</w:t>
      </w:r>
      <w:bookmarkEnd w:id="11"/>
    </w:p>
    <w:p w14:paraId="7FA284B6" w14:textId="77777777" w:rsidR="00185480" w:rsidRDefault="00F322EA">
      <w:pPr>
        <w:pStyle w:val="ndicedeilustraes"/>
        <w:tabs>
          <w:tab w:val="right" w:leader="dot" w:pos="9062"/>
        </w:tabs>
      </w:pPr>
      <w:r>
        <w:fldChar w:fldCharType="begin"/>
      </w:r>
      <w:r>
        <w:rPr>
          <w:rStyle w:val="IndexLink"/>
        </w:rPr>
        <w:instrText>TOC \c "Gráfico"</w:instrText>
      </w:r>
      <w:r>
        <w:rPr>
          <w:rStyle w:val="IndexLink"/>
        </w:rPr>
        <w:fldChar w:fldCharType="separate"/>
      </w:r>
      <w:hyperlink w:anchor="_Toc378694318">
        <w:r>
          <w:rPr>
            <w:rStyle w:val="IndexLink"/>
          </w:rPr>
          <w:t>Gráfico 1: Exemplo de um gráfico</w:t>
        </w:r>
      </w:hyperlink>
      <w:hyperlink w:anchor="_Toc378694318">
        <w:r>
          <w:rPr>
            <w:webHidden/>
          </w:rPr>
          <w:fldChar w:fldCharType="begin"/>
        </w:r>
        <w:r>
          <w:rPr>
            <w:webHidden/>
          </w:rPr>
          <w:instrText>PAGEREF _Toc378694318 \h</w:instrText>
        </w:r>
        <w:r>
          <w:rPr>
            <w:webHidden/>
          </w:rPr>
        </w:r>
        <w:r>
          <w:rPr>
            <w:webHidden/>
          </w:rPr>
          <w:fldChar w:fldCharType="separate"/>
        </w:r>
        <w:r>
          <w:rPr>
            <w:rStyle w:val="IndexLink"/>
          </w:rPr>
          <w:tab/>
          <w:t>18</w:t>
        </w:r>
        <w:r>
          <w:rPr>
            <w:webHidden/>
          </w:rPr>
          <w:fldChar w:fldCharType="end"/>
        </w:r>
      </w:hyperlink>
    </w:p>
    <w:p w14:paraId="18CA3155" w14:textId="77777777" w:rsidR="00185480" w:rsidRDefault="00F322EA">
      <w:pPr>
        <w:pStyle w:val="Rodap"/>
        <w:tabs>
          <w:tab w:val="clear" w:pos="4419"/>
          <w:tab w:val="clear" w:pos="8838"/>
          <w:tab w:val="left" w:leader="dot" w:pos="8647"/>
        </w:tabs>
        <w:rPr>
          <w:rFonts w:cs="Arial"/>
        </w:rPr>
      </w:pPr>
      <w:r>
        <w:rPr>
          <w:rFonts w:cs="Arial"/>
        </w:rPr>
        <w:fldChar w:fldCharType="end"/>
      </w:r>
    </w:p>
    <w:p w14:paraId="1FD33D0F" w14:textId="77777777" w:rsidR="00185480" w:rsidRDefault="00185480">
      <w:pPr>
        <w:pStyle w:val="Rodap"/>
        <w:tabs>
          <w:tab w:val="clear" w:pos="4419"/>
          <w:tab w:val="clear" w:pos="8838"/>
          <w:tab w:val="left" w:leader="dot" w:pos="8647"/>
        </w:tabs>
        <w:rPr>
          <w:rFonts w:cs="Arial"/>
        </w:rPr>
      </w:pPr>
    </w:p>
    <w:p w14:paraId="05DA1E40" w14:textId="77777777" w:rsidR="00185480" w:rsidRDefault="00F322EA">
      <w:pPr>
        <w:pStyle w:val="Rodap"/>
        <w:tabs>
          <w:tab w:val="clear" w:pos="4419"/>
          <w:tab w:val="clear" w:pos="8838"/>
          <w:tab w:val="left" w:leader="dot" w:pos="8647"/>
        </w:tabs>
        <w:rPr>
          <w:rFonts w:cs="Arial"/>
        </w:rPr>
      </w:pPr>
      <w:r>
        <w:br w:type="page"/>
      </w:r>
    </w:p>
    <w:p w14:paraId="1BC740C3" w14:textId="77777777" w:rsidR="00185480" w:rsidRDefault="00F322EA">
      <w:pPr>
        <w:pStyle w:val="ANEXOS"/>
      </w:pPr>
      <w:bookmarkStart w:id="12" w:name="_Toc378694365"/>
      <w:r>
        <w:lastRenderedPageBreak/>
        <w:t>LISTA DE ABREVIATURAS E SIGLAS</w:t>
      </w:r>
      <w:bookmarkStart w:id="13" w:name="LISTADEABREVIATURASESIGLAS"/>
      <w:bookmarkEnd w:id="12"/>
      <w:bookmarkEnd w:id="13"/>
    </w:p>
    <w:p w14:paraId="460C4591" w14:textId="77777777" w:rsidR="00185480" w:rsidRDefault="00F322EA">
      <w:pPr>
        <w:rPr>
          <w:rFonts w:cs="Arial"/>
          <w:szCs w:val="32"/>
        </w:rPr>
      </w:pPr>
      <w:r>
        <w:rPr>
          <w:rFonts w:cs="Arial"/>
          <w:szCs w:val="32"/>
        </w:rPr>
        <w:t xml:space="preserve">API – </w:t>
      </w:r>
      <w:proofErr w:type="spellStart"/>
      <w:r>
        <w:rPr>
          <w:rFonts w:cs="Arial"/>
          <w:i/>
          <w:iCs/>
          <w:szCs w:val="32"/>
        </w:rPr>
        <w:t>Application</w:t>
      </w:r>
      <w:proofErr w:type="spellEnd"/>
      <w:r>
        <w:rPr>
          <w:rFonts w:cs="Arial"/>
          <w:i/>
          <w:iCs/>
          <w:szCs w:val="32"/>
        </w:rPr>
        <w:t xml:space="preserve"> </w:t>
      </w:r>
      <w:proofErr w:type="spellStart"/>
      <w:r>
        <w:rPr>
          <w:rFonts w:cs="Arial"/>
          <w:i/>
          <w:iCs/>
          <w:szCs w:val="32"/>
        </w:rPr>
        <w:t>Programming</w:t>
      </w:r>
      <w:proofErr w:type="spellEnd"/>
      <w:r>
        <w:rPr>
          <w:rFonts w:cs="Arial"/>
          <w:i/>
          <w:iCs/>
          <w:szCs w:val="32"/>
        </w:rPr>
        <w:t xml:space="preserve"> Interface</w:t>
      </w:r>
    </w:p>
    <w:p w14:paraId="5FD5A583" w14:textId="77777777" w:rsidR="00185480" w:rsidRPr="00F322EA" w:rsidRDefault="00F322EA">
      <w:pPr>
        <w:rPr>
          <w:rFonts w:cs="Arial"/>
          <w:szCs w:val="32"/>
          <w:lang w:val="en-US"/>
        </w:rPr>
      </w:pPr>
      <w:r w:rsidRPr="00F322EA">
        <w:rPr>
          <w:rFonts w:cs="Arial"/>
          <w:szCs w:val="32"/>
          <w:lang w:val="en-US"/>
        </w:rPr>
        <w:t xml:space="preserve">ADR – </w:t>
      </w:r>
      <w:r w:rsidRPr="00F322EA">
        <w:rPr>
          <w:rFonts w:cs="Arial"/>
          <w:i/>
          <w:iCs/>
          <w:szCs w:val="32"/>
          <w:lang w:val="en-US"/>
        </w:rPr>
        <w:t>Adverse drug reaction</w:t>
      </w:r>
    </w:p>
    <w:p w14:paraId="223B8AA1" w14:textId="77777777" w:rsidR="00185480" w:rsidRPr="00F322EA" w:rsidRDefault="00F322EA">
      <w:pPr>
        <w:rPr>
          <w:rFonts w:cs="Arial"/>
          <w:szCs w:val="32"/>
          <w:lang w:val="en-US"/>
        </w:rPr>
      </w:pPr>
      <w:r w:rsidRPr="00F322EA">
        <w:rPr>
          <w:rFonts w:cs="Arial"/>
          <w:szCs w:val="32"/>
          <w:lang w:val="en-US"/>
        </w:rPr>
        <w:t xml:space="preserve">FDA – </w:t>
      </w:r>
      <w:r w:rsidRPr="00F322EA">
        <w:rPr>
          <w:rFonts w:cs="Arial"/>
          <w:i/>
          <w:iCs/>
          <w:szCs w:val="32"/>
          <w:lang w:val="en-US"/>
        </w:rPr>
        <w:t>Food and Drug Administration (U.S. Federal agency)</w:t>
      </w:r>
    </w:p>
    <w:p w14:paraId="6141F583" w14:textId="77777777" w:rsidR="00185480" w:rsidRPr="00F322EA" w:rsidRDefault="00F322EA">
      <w:pPr>
        <w:rPr>
          <w:rFonts w:cs="Arial"/>
          <w:szCs w:val="32"/>
          <w:lang w:val="en-US"/>
        </w:rPr>
      </w:pPr>
      <w:r w:rsidRPr="00F322EA">
        <w:rPr>
          <w:rFonts w:cs="Arial"/>
          <w:szCs w:val="32"/>
          <w:lang w:val="en-US"/>
        </w:rPr>
        <w:t xml:space="preserve">HPSG – </w:t>
      </w:r>
      <w:r w:rsidRPr="00F322EA">
        <w:rPr>
          <w:rFonts w:cs="Arial"/>
          <w:i/>
          <w:iCs/>
          <w:szCs w:val="32"/>
          <w:lang w:val="en-US"/>
        </w:rPr>
        <w:t>Head-driven phrase structure grammar</w:t>
      </w:r>
    </w:p>
    <w:p w14:paraId="3A74972E" w14:textId="77777777" w:rsidR="00185480" w:rsidRPr="00F322EA" w:rsidRDefault="00F322EA">
      <w:pPr>
        <w:rPr>
          <w:rFonts w:cs="Arial"/>
          <w:szCs w:val="32"/>
          <w:lang w:val="en-US"/>
        </w:rPr>
      </w:pPr>
      <w:r w:rsidRPr="00F322EA">
        <w:rPr>
          <w:rFonts w:cs="Arial"/>
          <w:szCs w:val="32"/>
          <w:lang w:val="en-US"/>
        </w:rPr>
        <w:t xml:space="preserve">MD5 – </w:t>
      </w:r>
      <w:r w:rsidRPr="00F322EA">
        <w:rPr>
          <w:rFonts w:cs="Arial"/>
          <w:i/>
          <w:iCs/>
          <w:szCs w:val="32"/>
          <w:lang w:val="en-US"/>
        </w:rPr>
        <w:t>Message-Digest algorithm 5</w:t>
      </w:r>
    </w:p>
    <w:p w14:paraId="25D88B77" w14:textId="77777777" w:rsidR="00185480" w:rsidRPr="00F322EA" w:rsidRDefault="00F322EA">
      <w:pPr>
        <w:rPr>
          <w:lang w:val="en-US"/>
        </w:rPr>
      </w:pPr>
      <w:r w:rsidRPr="00F322EA">
        <w:rPr>
          <w:rFonts w:cs="Arial"/>
          <w:szCs w:val="32"/>
          <w:lang w:val="en-US"/>
        </w:rPr>
        <w:t xml:space="preserve">ICMS – </w:t>
      </w:r>
      <w:r w:rsidRPr="00F322EA">
        <w:rPr>
          <w:rFonts w:cs="Arial"/>
          <w:i/>
          <w:iCs/>
          <w:szCs w:val="32"/>
          <w:lang w:val="en-US"/>
        </w:rPr>
        <w:t>Institute of Chinese Medical Sciences</w:t>
      </w:r>
    </w:p>
    <w:p w14:paraId="7F6B2034" w14:textId="77777777" w:rsidR="00185480" w:rsidRPr="00F322EA" w:rsidRDefault="00F322EA">
      <w:pPr>
        <w:rPr>
          <w:lang w:val="en-US"/>
        </w:rPr>
      </w:pPr>
      <w:r w:rsidRPr="00F322EA">
        <w:rPr>
          <w:rFonts w:cs="Arial"/>
          <w:szCs w:val="32"/>
          <w:lang w:val="en-US"/>
        </w:rPr>
        <w:t xml:space="preserve">DNS – </w:t>
      </w:r>
      <w:r w:rsidRPr="00F322EA">
        <w:rPr>
          <w:rFonts w:cs="Arial"/>
          <w:i/>
          <w:iCs/>
          <w:szCs w:val="32"/>
          <w:lang w:val="en-US"/>
        </w:rPr>
        <w:t>Domain Name System</w:t>
      </w:r>
    </w:p>
    <w:p w14:paraId="4BBF7223" w14:textId="77777777" w:rsidR="00185480" w:rsidRPr="00F322EA" w:rsidRDefault="00F322EA">
      <w:pPr>
        <w:rPr>
          <w:lang w:val="en-US"/>
        </w:rPr>
      </w:pPr>
      <w:r w:rsidRPr="00F322EA">
        <w:rPr>
          <w:rFonts w:cs="Arial"/>
          <w:szCs w:val="32"/>
          <w:lang w:val="en-US"/>
        </w:rPr>
        <w:t xml:space="preserve">IP – </w:t>
      </w:r>
      <w:r w:rsidRPr="00F322EA">
        <w:rPr>
          <w:rFonts w:cs="Arial"/>
          <w:i/>
          <w:iCs/>
          <w:szCs w:val="32"/>
          <w:lang w:val="en-US"/>
        </w:rPr>
        <w:t>Internet Protocol</w:t>
      </w:r>
    </w:p>
    <w:p w14:paraId="0A8A7D50" w14:textId="77777777" w:rsidR="00185480" w:rsidRPr="00F322EA" w:rsidRDefault="00F322EA">
      <w:pPr>
        <w:rPr>
          <w:lang w:val="en-US"/>
        </w:rPr>
      </w:pPr>
      <w:r w:rsidRPr="00F322EA">
        <w:rPr>
          <w:rFonts w:cs="Arial"/>
          <w:szCs w:val="32"/>
          <w:lang w:val="en-US"/>
        </w:rPr>
        <w:t xml:space="preserve">HTTP – </w:t>
      </w:r>
      <w:r w:rsidRPr="00F322EA">
        <w:rPr>
          <w:rFonts w:cs="Arial"/>
          <w:i/>
          <w:iCs/>
          <w:szCs w:val="32"/>
          <w:lang w:val="en-US"/>
        </w:rPr>
        <w:t>Hypertext Transfer Protocol</w:t>
      </w:r>
    </w:p>
    <w:p w14:paraId="7DF61C4F" w14:textId="77777777" w:rsidR="00185480" w:rsidRPr="00F322EA" w:rsidRDefault="00F322EA">
      <w:pPr>
        <w:rPr>
          <w:lang w:val="en-US"/>
        </w:rPr>
      </w:pPr>
      <w:r w:rsidRPr="00F322EA">
        <w:rPr>
          <w:rFonts w:cs="Arial"/>
          <w:szCs w:val="32"/>
          <w:lang w:val="en-US"/>
        </w:rPr>
        <w:t xml:space="preserve">HTML – </w:t>
      </w:r>
      <w:r w:rsidRPr="00F322EA">
        <w:rPr>
          <w:rFonts w:cs="Arial"/>
          <w:i/>
          <w:iCs/>
          <w:szCs w:val="32"/>
          <w:lang w:val="en-US"/>
        </w:rPr>
        <w:t>Hypertext Markup Language</w:t>
      </w:r>
    </w:p>
    <w:p w14:paraId="65A8F005" w14:textId="77777777" w:rsidR="00185480" w:rsidRPr="00F322EA" w:rsidRDefault="00F322EA">
      <w:pPr>
        <w:rPr>
          <w:lang w:val="en-US"/>
        </w:rPr>
      </w:pPr>
      <w:r w:rsidRPr="00F322EA">
        <w:rPr>
          <w:rFonts w:cs="Arial"/>
          <w:szCs w:val="32"/>
          <w:lang w:val="en-US"/>
        </w:rPr>
        <w:t xml:space="preserve">CSS – </w:t>
      </w:r>
      <w:r w:rsidRPr="00F322EA">
        <w:rPr>
          <w:rFonts w:cs="Arial"/>
          <w:i/>
          <w:iCs/>
          <w:szCs w:val="32"/>
          <w:lang w:val="en-US"/>
        </w:rPr>
        <w:t>Cascading Style Sheets</w:t>
      </w:r>
    </w:p>
    <w:p w14:paraId="1D0CCA42" w14:textId="77777777" w:rsidR="00185480" w:rsidRPr="00F322EA" w:rsidRDefault="00F322EA">
      <w:pPr>
        <w:rPr>
          <w:lang w:val="en-US"/>
        </w:rPr>
      </w:pPr>
      <w:r w:rsidRPr="00F322EA">
        <w:rPr>
          <w:rFonts w:cs="Arial"/>
          <w:szCs w:val="32"/>
          <w:lang w:val="en-US"/>
        </w:rPr>
        <w:t xml:space="preserve">IDE – </w:t>
      </w:r>
      <w:r w:rsidRPr="00F322EA">
        <w:rPr>
          <w:rFonts w:cs="Arial"/>
          <w:i/>
          <w:iCs/>
          <w:szCs w:val="32"/>
          <w:lang w:val="en-US"/>
        </w:rPr>
        <w:t>Integrated Development Environment</w:t>
      </w:r>
    </w:p>
    <w:p w14:paraId="0EB802AC" w14:textId="77777777" w:rsidR="00185480" w:rsidRPr="00F322EA" w:rsidRDefault="00F322EA">
      <w:pPr>
        <w:rPr>
          <w:lang w:val="en-US"/>
        </w:rPr>
      </w:pPr>
      <w:r w:rsidRPr="00F322EA">
        <w:rPr>
          <w:rFonts w:cs="Arial"/>
          <w:szCs w:val="32"/>
          <w:lang w:val="en-US"/>
        </w:rPr>
        <w:t>JS – JavaScript</w:t>
      </w:r>
    </w:p>
    <w:p w14:paraId="444B38E8" w14:textId="77777777" w:rsidR="00185480" w:rsidRPr="00F322EA" w:rsidRDefault="00F322EA">
      <w:pPr>
        <w:rPr>
          <w:lang w:val="en-US"/>
        </w:rPr>
      </w:pPr>
      <w:r w:rsidRPr="00F322EA">
        <w:rPr>
          <w:rFonts w:cs="Arial"/>
          <w:szCs w:val="32"/>
          <w:lang w:val="en-US"/>
        </w:rPr>
        <w:t xml:space="preserve">DOM – </w:t>
      </w:r>
      <w:r w:rsidRPr="00F322EA">
        <w:rPr>
          <w:rFonts w:cs="Arial"/>
          <w:i/>
          <w:iCs/>
          <w:szCs w:val="32"/>
          <w:lang w:val="en-US"/>
        </w:rPr>
        <w:t>Document Object Model</w:t>
      </w:r>
    </w:p>
    <w:p w14:paraId="14D2ED82" w14:textId="77777777" w:rsidR="00185480" w:rsidRDefault="00F322EA">
      <w:r>
        <w:rPr>
          <w:rFonts w:cs="Arial"/>
          <w:szCs w:val="32"/>
        </w:rPr>
        <w:t xml:space="preserve">RIA – </w:t>
      </w:r>
      <w:proofErr w:type="spellStart"/>
      <w:r>
        <w:rPr>
          <w:rFonts w:cs="Arial"/>
          <w:i/>
          <w:iCs/>
          <w:szCs w:val="32"/>
        </w:rPr>
        <w:t>Rich</w:t>
      </w:r>
      <w:proofErr w:type="spellEnd"/>
      <w:r>
        <w:rPr>
          <w:rFonts w:cs="Arial"/>
          <w:i/>
          <w:iCs/>
          <w:szCs w:val="32"/>
        </w:rPr>
        <w:t xml:space="preserve"> Internet </w:t>
      </w:r>
      <w:proofErr w:type="spellStart"/>
      <w:r>
        <w:rPr>
          <w:rFonts w:cs="Arial"/>
          <w:i/>
          <w:iCs/>
          <w:szCs w:val="32"/>
        </w:rPr>
        <w:t>Application</w:t>
      </w:r>
      <w:proofErr w:type="spellEnd"/>
      <w:r>
        <w:br w:type="page"/>
      </w:r>
    </w:p>
    <w:p w14:paraId="7AEE43CE" w14:textId="77777777" w:rsidR="00185480" w:rsidRDefault="00F322EA">
      <w:pPr>
        <w:pStyle w:val="TITULOagradecimentossumarioresumosetc"/>
      </w:pPr>
      <w:r>
        <w:lastRenderedPageBreak/>
        <w:t xml:space="preserve"> SUMÁRIO</w:t>
      </w:r>
    </w:p>
    <w:p w14:paraId="21AC1CCA" w14:textId="77777777" w:rsidR="00185480" w:rsidRDefault="00185480">
      <w:pPr>
        <w:sectPr w:rsidR="00185480">
          <w:headerReference w:type="default" r:id="rId8"/>
          <w:pgSz w:w="11906" w:h="16838"/>
          <w:pgMar w:top="1701" w:right="1134" w:bottom="1134" w:left="1701" w:header="709" w:footer="0" w:gutter="0"/>
          <w:cols w:space="720"/>
          <w:formProt w:val="0"/>
          <w:docGrid w:linePitch="360"/>
        </w:sectPr>
      </w:pPr>
    </w:p>
    <w:p w14:paraId="62D93B09" w14:textId="77777777" w:rsidR="00185480" w:rsidRDefault="00185480"/>
    <w:p w14:paraId="42BAB750" w14:textId="77777777" w:rsidR="00185480" w:rsidRDefault="00F322EA">
      <w:pPr>
        <w:pStyle w:val="Sumrio1"/>
        <w:tabs>
          <w:tab w:val="right" w:leader="dot" w:pos="9062"/>
        </w:tabs>
      </w:pPr>
      <w:r>
        <w:fldChar w:fldCharType="begin"/>
      </w:r>
    </w:p>
    <w:sdt>
      <w:sdtPr>
        <w:id w:val="-1715728387"/>
        <w:docPartObj>
          <w:docPartGallery w:val="Table of Contents"/>
          <w:docPartUnique/>
        </w:docPartObj>
      </w:sdtPr>
      <w:sdtContent>
        <w:p w14:paraId="42BAB750" w14:textId="77777777" w:rsidR="00185480" w:rsidRDefault="00F322EA">
          <w:pPr>
            <w:pStyle w:val="Sumrio1"/>
            <w:tabs>
              <w:tab w:val="right" w:leader="dot" w:pos="9062"/>
            </w:tabs>
          </w:pPr>
          <w:r>
            <w:rPr>
              <w:rStyle w:val="IndexLink"/>
            </w:rPr>
            <w:instrText>TOC \o "1-9" \h</w:instrText>
          </w:r>
          <w:r>
            <w:rPr>
              <w:rStyle w:val="IndexLink"/>
            </w:rPr>
            <w:fldChar w:fldCharType="separate"/>
          </w:r>
          <w:hyperlink w:anchor="_Toc378694359">
            <w:r>
              <w:rPr>
                <w:rStyle w:val="IndexLink"/>
              </w:rPr>
              <w:t>RESUMO</w:t>
            </w:r>
          </w:hyperlink>
          <w:hyperlink w:anchor="_Toc378694359">
            <w:r>
              <w:rPr>
                <w:webHidden/>
              </w:rPr>
              <w:fldChar w:fldCharType="begin"/>
            </w:r>
            <w:r>
              <w:rPr>
                <w:webHidden/>
              </w:rPr>
              <w:instrText>PAGEREF _Toc378694359 \h</w:instrText>
            </w:r>
            <w:r>
              <w:rPr>
                <w:webHidden/>
              </w:rPr>
            </w:r>
            <w:r>
              <w:rPr>
                <w:webHidden/>
              </w:rPr>
              <w:fldChar w:fldCharType="separate"/>
            </w:r>
            <w:r>
              <w:rPr>
                <w:rStyle w:val="IndexLink"/>
              </w:rPr>
              <w:tab/>
              <w:t>7</w:t>
            </w:r>
            <w:r>
              <w:rPr>
                <w:webHidden/>
              </w:rPr>
              <w:fldChar w:fldCharType="end"/>
            </w:r>
          </w:hyperlink>
        </w:p>
        <w:p w14:paraId="1017593F" w14:textId="77777777" w:rsidR="00185480" w:rsidRDefault="00F322EA">
          <w:pPr>
            <w:pStyle w:val="Sumrio1"/>
            <w:tabs>
              <w:tab w:val="right" w:leader="dot" w:pos="9062"/>
            </w:tabs>
          </w:pPr>
          <w:hyperlink w:anchor="_Toc378694360">
            <w:r>
              <w:rPr>
                <w:rStyle w:val="IndexLink"/>
                <w:lang w:val="en-US"/>
              </w:rPr>
              <w:t>ABSTRACT (opcional)</w:t>
            </w:r>
          </w:hyperlink>
          <w:hyperlink w:anchor="_Toc378694360">
            <w:r>
              <w:rPr>
                <w:webHidden/>
              </w:rPr>
              <w:fldChar w:fldCharType="begin"/>
            </w:r>
            <w:r>
              <w:rPr>
                <w:webHidden/>
              </w:rPr>
              <w:instrText>PAGEREF _Toc378694360 \h</w:instrText>
            </w:r>
            <w:r>
              <w:rPr>
                <w:webHidden/>
              </w:rPr>
            </w:r>
            <w:r>
              <w:rPr>
                <w:webHidden/>
              </w:rPr>
              <w:fldChar w:fldCharType="separate"/>
            </w:r>
            <w:r>
              <w:rPr>
                <w:rStyle w:val="IndexLink"/>
              </w:rPr>
              <w:tab/>
              <w:t>8</w:t>
            </w:r>
            <w:r>
              <w:rPr>
                <w:webHidden/>
              </w:rPr>
              <w:fldChar w:fldCharType="end"/>
            </w:r>
          </w:hyperlink>
        </w:p>
        <w:p w14:paraId="6AC78FEA" w14:textId="77777777" w:rsidR="00185480" w:rsidRDefault="00F322EA">
          <w:pPr>
            <w:pStyle w:val="Sumrio1"/>
            <w:tabs>
              <w:tab w:val="right" w:leader="dot" w:pos="9062"/>
            </w:tabs>
          </w:pPr>
          <w:hyperlink w:anchor="_Toc378694361">
            <w:r>
              <w:rPr>
                <w:rStyle w:val="IndexLink"/>
              </w:rPr>
              <w:t>LISTA DE ILUSTRAÇÕES</w:t>
            </w:r>
          </w:hyperlink>
          <w:hyperlink w:anchor="_Toc378694361">
            <w:r>
              <w:rPr>
                <w:webHidden/>
              </w:rPr>
              <w:fldChar w:fldCharType="begin"/>
            </w:r>
            <w:r>
              <w:rPr>
                <w:webHidden/>
              </w:rPr>
              <w:instrText>PAGEREF _Toc378694361 \h</w:instrText>
            </w:r>
            <w:r>
              <w:rPr>
                <w:webHidden/>
              </w:rPr>
            </w:r>
            <w:r>
              <w:rPr>
                <w:webHidden/>
              </w:rPr>
              <w:fldChar w:fldCharType="separate"/>
            </w:r>
            <w:r>
              <w:rPr>
                <w:rStyle w:val="IndexLink"/>
              </w:rPr>
              <w:tab/>
              <w:t>9</w:t>
            </w:r>
            <w:r>
              <w:rPr>
                <w:webHidden/>
              </w:rPr>
              <w:fldChar w:fldCharType="end"/>
            </w:r>
          </w:hyperlink>
        </w:p>
        <w:p w14:paraId="04E8EF89" w14:textId="77777777" w:rsidR="00185480" w:rsidRDefault="00F322EA">
          <w:pPr>
            <w:pStyle w:val="Sumrio1"/>
            <w:tabs>
              <w:tab w:val="right" w:leader="dot" w:pos="9062"/>
            </w:tabs>
          </w:pPr>
          <w:hyperlink w:anchor="_Toc378694363">
            <w:r>
              <w:rPr>
                <w:rStyle w:val="IndexLink"/>
              </w:rPr>
              <w:t>LISTA DE TABELAS</w:t>
            </w:r>
          </w:hyperlink>
          <w:hyperlink w:anchor="_Toc378694363">
            <w:r>
              <w:rPr>
                <w:webHidden/>
              </w:rPr>
              <w:fldChar w:fldCharType="begin"/>
            </w:r>
            <w:r>
              <w:rPr>
                <w:webHidden/>
              </w:rPr>
              <w:instrText>PAGEREF _Toc378694363 \h</w:instrText>
            </w:r>
            <w:r>
              <w:rPr>
                <w:webHidden/>
              </w:rPr>
            </w:r>
            <w:r>
              <w:rPr>
                <w:webHidden/>
              </w:rPr>
              <w:fldChar w:fldCharType="separate"/>
            </w:r>
            <w:r>
              <w:rPr>
                <w:rStyle w:val="IndexLink"/>
              </w:rPr>
              <w:tab/>
              <w:t>10</w:t>
            </w:r>
            <w:r>
              <w:rPr>
                <w:webHidden/>
              </w:rPr>
              <w:fldChar w:fldCharType="end"/>
            </w:r>
          </w:hyperlink>
        </w:p>
        <w:p w14:paraId="773A010E" w14:textId="77777777" w:rsidR="00185480" w:rsidRDefault="00F322EA">
          <w:pPr>
            <w:pStyle w:val="Sumrio1"/>
            <w:tabs>
              <w:tab w:val="right" w:leader="dot" w:pos="9062"/>
            </w:tabs>
          </w:pPr>
          <w:hyperlink w:anchor="_Toc378694364">
            <w:r>
              <w:rPr>
                <w:rStyle w:val="IndexLink"/>
              </w:rPr>
              <w:t>LISTA DE GRÁFICOS</w:t>
            </w:r>
          </w:hyperlink>
          <w:hyperlink w:anchor="_Toc378694364">
            <w:r>
              <w:rPr>
                <w:webHidden/>
              </w:rPr>
              <w:fldChar w:fldCharType="begin"/>
            </w:r>
            <w:r>
              <w:rPr>
                <w:webHidden/>
              </w:rPr>
              <w:instrText>PAGEREF _Toc378694364 \h</w:instrText>
            </w:r>
            <w:r>
              <w:rPr>
                <w:webHidden/>
              </w:rPr>
            </w:r>
            <w:r>
              <w:rPr>
                <w:webHidden/>
              </w:rPr>
              <w:fldChar w:fldCharType="separate"/>
            </w:r>
            <w:r>
              <w:rPr>
                <w:rStyle w:val="IndexLink"/>
              </w:rPr>
              <w:tab/>
              <w:t>11</w:t>
            </w:r>
            <w:r>
              <w:rPr>
                <w:webHidden/>
              </w:rPr>
              <w:fldChar w:fldCharType="end"/>
            </w:r>
          </w:hyperlink>
        </w:p>
        <w:p w14:paraId="07476F53" w14:textId="77777777" w:rsidR="00185480" w:rsidRDefault="00F322EA">
          <w:pPr>
            <w:pStyle w:val="Sumrio1"/>
            <w:tabs>
              <w:tab w:val="right" w:leader="dot" w:pos="9062"/>
            </w:tabs>
          </w:pPr>
          <w:hyperlink w:anchor="_Toc378694365">
            <w:r>
              <w:rPr>
                <w:rStyle w:val="IndexLink"/>
              </w:rPr>
              <w:t>LISTA DE ABREVIATURAS E SIGLAS</w:t>
            </w:r>
          </w:hyperlink>
          <w:hyperlink w:anchor="_Toc378694365">
            <w:r>
              <w:rPr>
                <w:webHidden/>
              </w:rPr>
              <w:fldChar w:fldCharType="begin"/>
            </w:r>
            <w:r>
              <w:rPr>
                <w:webHidden/>
              </w:rPr>
              <w:instrText>PAGEREF _Toc378694365 \h</w:instrText>
            </w:r>
            <w:r>
              <w:rPr>
                <w:webHidden/>
              </w:rPr>
            </w:r>
            <w:r>
              <w:rPr>
                <w:webHidden/>
              </w:rPr>
              <w:fldChar w:fldCharType="separate"/>
            </w:r>
            <w:r>
              <w:rPr>
                <w:rStyle w:val="IndexLink"/>
              </w:rPr>
              <w:tab/>
              <w:t>12</w:t>
            </w:r>
            <w:r>
              <w:rPr>
                <w:webHidden/>
              </w:rPr>
              <w:fldChar w:fldCharType="end"/>
            </w:r>
          </w:hyperlink>
        </w:p>
        <w:p w14:paraId="5A8672BB" w14:textId="77777777" w:rsidR="00185480" w:rsidRDefault="00F322EA">
          <w:pPr>
            <w:pStyle w:val="Sumrio1"/>
            <w:tabs>
              <w:tab w:val="left" w:pos="480"/>
              <w:tab w:val="right" w:leader="dot" w:pos="9062"/>
            </w:tabs>
          </w:pPr>
          <w:hyperlink w:anchor="_Toc378694366">
            <w:r>
              <w:rPr>
                <w:rStyle w:val="IndexLink"/>
              </w:rPr>
              <w:t>1</w:t>
            </w:r>
          </w:hyperlink>
          <w:hyperlink w:anchor="_Toc378694366">
            <w:r>
              <w:rPr>
                <w:webHidden/>
              </w:rPr>
              <w:fldChar w:fldCharType="begin"/>
            </w:r>
            <w:r>
              <w:rPr>
                <w:webHidden/>
              </w:rPr>
              <w:instrText>PAGEREF _Toc378694366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6">
            <w:r>
              <w:rPr>
                <w:webHidden/>
              </w:rPr>
              <w:fldChar w:fldCharType="begin"/>
            </w:r>
            <w:r>
              <w:rPr>
                <w:webHidden/>
              </w:rPr>
              <w:instrText>PAGEREF _Toc378694366 \h</w:instrText>
            </w:r>
            <w:r>
              <w:rPr>
                <w:webHidden/>
              </w:rPr>
            </w:r>
            <w:r>
              <w:rPr>
                <w:webHidden/>
              </w:rPr>
              <w:fldChar w:fldCharType="separate"/>
            </w:r>
            <w:r>
              <w:rPr>
                <w:rStyle w:val="IndexLink"/>
              </w:rPr>
              <w:t>INTRODUÇÃO</w:t>
            </w:r>
            <w:r>
              <w:rPr>
                <w:webHidden/>
              </w:rPr>
              <w:fldChar w:fldCharType="end"/>
            </w:r>
          </w:hyperlink>
          <w:hyperlink w:anchor="_Toc378694366">
            <w:r>
              <w:rPr>
                <w:webHidden/>
              </w:rPr>
              <w:fldChar w:fldCharType="begin"/>
            </w:r>
            <w:r>
              <w:rPr>
                <w:webHidden/>
              </w:rPr>
              <w:instrText>PAGEREF _Toc378694366 \h</w:instrText>
            </w:r>
            <w:r>
              <w:rPr>
                <w:webHidden/>
              </w:rPr>
            </w:r>
            <w:r>
              <w:rPr>
                <w:webHidden/>
              </w:rPr>
              <w:fldChar w:fldCharType="separate"/>
            </w:r>
            <w:r>
              <w:rPr>
                <w:rStyle w:val="IndexLink"/>
              </w:rPr>
              <w:tab/>
              <w:t>15</w:t>
            </w:r>
            <w:r>
              <w:rPr>
                <w:webHidden/>
              </w:rPr>
              <w:fldChar w:fldCharType="end"/>
            </w:r>
          </w:hyperlink>
        </w:p>
        <w:p w14:paraId="72EC56E2" w14:textId="77777777" w:rsidR="00185480" w:rsidRDefault="00F322EA">
          <w:pPr>
            <w:pStyle w:val="Sumrio1"/>
            <w:tabs>
              <w:tab w:val="left" w:pos="480"/>
              <w:tab w:val="right" w:leader="dot" w:pos="9062"/>
            </w:tabs>
          </w:pPr>
          <w:hyperlink w:anchor="_Toc378694367">
            <w:r>
              <w:rPr>
                <w:rStyle w:val="IndexLink"/>
              </w:rPr>
              <w:t>2</w:t>
            </w:r>
          </w:hyperlink>
          <w:hyperlink w:anchor="_Toc378694367">
            <w:r>
              <w:rPr>
                <w:webHidden/>
              </w:rPr>
              <w:fldChar w:fldCharType="begin"/>
            </w:r>
            <w:r>
              <w:rPr>
                <w:webHidden/>
              </w:rPr>
              <w:instrText>PAGEREF _Toc378694367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7">
            <w:r>
              <w:rPr>
                <w:webHidden/>
              </w:rPr>
              <w:fldChar w:fldCharType="begin"/>
            </w:r>
            <w:r>
              <w:rPr>
                <w:webHidden/>
              </w:rPr>
              <w:instrText>PAGEREF _Toc378694367 \h</w:instrText>
            </w:r>
            <w:r>
              <w:rPr>
                <w:webHidden/>
              </w:rPr>
            </w:r>
            <w:r>
              <w:rPr>
                <w:webHidden/>
              </w:rPr>
              <w:fldChar w:fldCharType="separate"/>
            </w:r>
            <w:r>
              <w:rPr>
                <w:rStyle w:val="IndexLink"/>
              </w:rPr>
              <w:t>DESENVOLVIMENTO DO TRABALHO</w:t>
            </w:r>
            <w:r>
              <w:rPr>
                <w:webHidden/>
              </w:rPr>
              <w:fldChar w:fldCharType="end"/>
            </w:r>
          </w:hyperlink>
          <w:hyperlink w:anchor="_Toc378694367">
            <w:r>
              <w:rPr>
                <w:webHidden/>
              </w:rPr>
              <w:fldChar w:fldCharType="begin"/>
            </w:r>
            <w:r>
              <w:rPr>
                <w:webHidden/>
              </w:rPr>
              <w:instrText>PAGEREF _Toc378694367 \h</w:instrText>
            </w:r>
            <w:r>
              <w:rPr>
                <w:webHidden/>
              </w:rPr>
            </w:r>
            <w:r>
              <w:rPr>
                <w:webHidden/>
              </w:rPr>
              <w:fldChar w:fldCharType="separate"/>
            </w:r>
            <w:r>
              <w:rPr>
                <w:rStyle w:val="IndexLink"/>
              </w:rPr>
              <w:tab/>
              <w:t>16</w:t>
            </w:r>
            <w:r>
              <w:rPr>
                <w:webHidden/>
              </w:rPr>
              <w:fldChar w:fldCharType="end"/>
            </w:r>
          </w:hyperlink>
        </w:p>
        <w:p w14:paraId="6FCE0BF8" w14:textId="77777777" w:rsidR="00185480" w:rsidRDefault="00F322EA">
          <w:pPr>
            <w:pStyle w:val="Sumrio2"/>
            <w:tabs>
              <w:tab w:val="left" w:pos="960"/>
              <w:tab w:val="right" w:leader="dot" w:pos="9062"/>
            </w:tabs>
          </w:pPr>
          <w:hyperlink w:anchor="_Toc378694368">
            <w:r>
              <w:rPr>
                <w:rStyle w:val="IndexLink"/>
              </w:rPr>
              <w:t>2.1</w:t>
            </w:r>
          </w:hyperlink>
          <w:hyperlink w:anchor="_Toc378694368">
            <w:r>
              <w:rPr>
                <w:webHidden/>
              </w:rPr>
              <w:fldChar w:fldCharType="begin"/>
            </w:r>
            <w:r>
              <w:rPr>
                <w:webHidden/>
              </w:rPr>
              <w:instrText>PAGEREF _Toc378694368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8">
            <w:r>
              <w:rPr>
                <w:webHidden/>
              </w:rPr>
              <w:fldChar w:fldCharType="begin"/>
            </w:r>
            <w:r>
              <w:rPr>
                <w:webHidden/>
              </w:rPr>
              <w:instrText>PAGEREF _Toc378694368 \h</w:instrText>
            </w:r>
            <w:r>
              <w:rPr>
                <w:webHidden/>
              </w:rPr>
            </w:r>
            <w:r>
              <w:rPr>
                <w:webHidden/>
              </w:rPr>
              <w:fldChar w:fldCharType="separate"/>
            </w:r>
            <w:r>
              <w:rPr>
                <w:rStyle w:val="IndexLink"/>
              </w:rPr>
              <w:t>TEXTO DO TRABALHO</w:t>
            </w:r>
            <w:r>
              <w:rPr>
                <w:webHidden/>
              </w:rPr>
              <w:fldChar w:fldCharType="end"/>
            </w:r>
          </w:hyperlink>
          <w:hyperlink w:anchor="_Toc378694368">
            <w:r>
              <w:rPr>
                <w:webHidden/>
              </w:rPr>
              <w:fldChar w:fldCharType="begin"/>
            </w:r>
            <w:r>
              <w:rPr>
                <w:webHidden/>
              </w:rPr>
              <w:instrText>PAGEREF _Toc378694368 \h</w:instrText>
            </w:r>
            <w:r>
              <w:rPr>
                <w:webHidden/>
              </w:rPr>
            </w:r>
            <w:r>
              <w:rPr>
                <w:webHidden/>
              </w:rPr>
              <w:fldChar w:fldCharType="separate"/>
            </w:r>
            <w:r>
              <w:rPr>
                <w:rStyle w:val="IndexLink"/>
              </w:rPr>
              <w:tab/>
              <w:t>16</w:t>
            </w:r>
            <w:r>
              <w:rPr>
                <w:webHidden/>
              </w:rPr>
              <w:fldChar w:fldCharType="end"/>
            </w:r>
          </w:hyperlink>
        </w:p>
        <w:p w14:paraId="4EAE0A46" w14:textId="77777777" w:rsidR="00185480" w:rsidRDefault="00F322EA">
          <w:pPr>
            <w:pStyle w:val="Sumrio3"/>
            <w:tabs>
              <w:tab w:val="left" w:pos="1440"/>
              <w:tab w:val="right" w:leader="dot" w:pos="9062"/>
            </w:tabs>
          </w:pPr>
          <w:hyperlink w:anchor="_Toc378694369">
            <w:r>
              <w:rPr>
                <w:rStyle w:val="IndexLink"/>
              </w:rPr>
              <w:t>2.1.1</w:t>
            </w:r>
          </w:hyperlink>
          <w:hyperlink w:anchor="_Toc378694369">
            <w:r>
              <w:rPr>
                <w:webHidden/>
              </w:rPr>
              <w:fldChar w:fldCharType="begin"/>
            </w:r>
            <w:r>
              <w:rPr>
                <w:webHidden/>
              </w:rPr>
              <w:instrText>PAGEREF _Toc378694369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69">
            <w:r>
              <w:rPr>
                <w:webHidden/>
              </w:rPr>
              <w:fldChar w:fldCharType="begin"/>
            </w:r>
            <w:r>
              <w:rPr>
                <w:webHidden/>
              </w:rPr>
              <w:instrText>PAGEREF _Toc378694369 \h</w:instrText>
            </w:r>
            <w:r>
              <w:rPr>
                <w:webHidden/>
              </w:rPr>
            </w:r>
            <w:r>
              <w:rPr>
                <w:webHidden/>
              </w:rPr>
              <w:fldChar w:fldCharType="separate"/>
            </w:r>
            <w:r>
              <w:rPr>
                <w:rStyle w:val="IndexLink"/>
              </w:rPr>
              <w:t>REFERÊNCIAS BIBLIOGRÁFICAS</w:t>
            </w:r>
            <w:r>
              <w:rPr>
                <w:webHidden/>
              </w:rPr>
              <w:fldChar w:fldCharType="end"/>
            </w:r>
          </w:hyperlink>
          <w:hyperlink w:anchor="_Toc378694369">
            <w:r>
              <w:rPr>
                <w:webHidden/>
              </w:rPr>
              <w:fldChar w:fldCharType="begin"/>
            </w:r>
            <w:r>
              <w:rPr>
                <w:webHidden/>
              </w:rPr>
              <w:instrText>PAGEREF _Toc378694369 \h</w:instrText>
            </w:r>
            <w:r>
              <w:rPr>
                <w:webHidden/>
              </w:rPr>
            </w:r>
            <w:r>
              <w:rPr>
                <w:webHidden/>
              </w:rPr>
              <w:fldChar w:fldCharType="separate"/>
            </w:r>
            <w:r>
              <w:rPr>
                <w:rStyle w:val="IndexLink"/>
              </w:rPr>
              <w:tab/>
              <w:t>17</w:t>
            </w:r>
            <w:r>
              <w:rPr>
                <w:webHidden/>
              </w:rPr>
              <w:fldChar w:fldCharType="end"/>
            </w:r>
          </w:hyperlink>
        </w:p>
        <w:p w14:paraId="05CD0FE7" w14:textId="77777777" w:rsidR="00185480" w:rsidRDefault="00F322EA">
          <w:pPr>
            <w:pStyle w:val="Sumrio3"/>
            <w:tabs>
              <w:tab w:val="left" w:pos="1440"/>
              <w:tab w:val="right" w:leader="dot" w:pos="9062"/>
            </w:tabs>
          </w:pPr>
          <w:hyperlink w:anchor="_Toc378694370">
            <w:r>
              <w:rPr>
                <w:rStyle w:val="IndexLink"/>
              </w:rPr>
              <w:t>2.1.2</w:t>
            </w:r>
          </w:hyperlink>
          <w:hyperlink w:anchor="_Toc378694370">
            <w:r>
              <w:rPr>
                <w:webHidden/>
              </w:rPr>
              <w:fldChar w:fldCharType="begin"/>
            </w:r>
            <w:r>
              <w:rPr>
                <w:webHidden/>
              </w:rPr>
              <w:instrText>PAGEREF _Toc378694370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0">
            <w:r>
              <w:rPr>
                <w:webHidden/>
              </w:rPr>
              <w:fldChar w:fldCharType="begin"/>
            </w:r>
            <w:r>
              <w:rPr>
                <w:webHidden/>
              </w:rPr>
              <w:instrText>PAGEREF _Toc378694370 \h</w:instrText>
            </w:r>
            <w:r>
              <w:rPr>
                <w:webHidden/>
              </w:rPr>
            </w:r>
            <w:r>
              <w:rPr>
                <w:webHidden/>
              </w:rPr>
              <w:fldChar w:fldCharType="separate"/>
            </w:r>
            <w:r>
              <w:rPr>
                <w:rStyle w:val="IndexLink"/>
              </w:rPr>
              <w:t>CITAÇÕES</w:t>
            </w:r>
            <w:r>
              <w:rPr>
                <w:webHidden/>
              </w:rPr>
              <w:fldChar w:fldCharType="end"/>
            </w:r>
          </w:hyperlink>
          <w:hyperlink w:anchor="_Toc378694370">
            <w:r>
              <w:rPr>
                <w:webHidden/>
              </w:rPr>
              <w:fldChar w:fldCharType="begin"/>
            </w:r>
            <w:r>
              <w:rPr>
                <w:webHidden/>
              </w:rPr>
              <w:instrText>PAGEREF _Toc378694370 \h</w:instrText>
            </w:r>
            <w:r>
              <w:rPr>
                <w:webHidden/>
              </w:rPr>
            </w:r>
            <w:r>
              <w:rPr>
                <w:webHidden/>
              </w:rPr>
              <w:fldChar w:fldCharType="separate"/>
            </w:r>
            <w:r>
              <w:rPr>
                <w:rStyle w:val="IndexLink"/>
              </w:rPr>
              <w:tab/>
              <w:t>17</w:t>
            </w:r>
            <w:r>
              <w:rPr>
                <w:webHidden/>
              </w:rPr>
              <w:fldChar w:fldCharType="end"/>
            </w:r>
          </w:hyperlink>
        </w:p>
        <w:p w14:paraId="26E7B6AF" w14:textId="77777777" w:rsidR="00185480" w:rsidRDefault="00F322EA">
          <w:pPr>
            <w:pStyle w:val="Sumrio3"/>
            <w:tabs>
              <w:tab w:val="left" w:pos="1440"/>
              <w:tab w:val="right" w:leader="dot" w:pos="9062"/>
            </w:tabs>
          </w:pPr>
          <w:hyperlink w:anchor="_Toc378694371">
            <w:r>
              <w:rPr>
                <w:rStyle w:val="IndexLink"/>
              </w:rPr>
              <w:t>2.1.3</w:t>
            </w:r>
          </w:hyperlink>
          <w:hyperlink w:anchor="_Toc378694371">
            <w:r>
              <w:rPr>
                <w:webHidden/>
              </w:rPr>
              <w:fldChar w:fldCharType="begin"/>
            </w:r>
            <w:r>
              <w:rPr>
                <w:webHidden/>
              </w:rPr>
              <w:instrText>PAGEREF _Toc378694371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1">
            <w:r>
              <w:rPr>
                <w:webHidden/>
              </w:rPr>
              <w:fldChar w:fldCharType="begin"/>
            </w:r>
            <w:r>
              <w:rPr>
                <w:webHidden/>
              </w:rPr>
              <w:instrText>PAGEREF _Toc378694371 \h</w:instrText>
            </w:r>
            <w:r>
              <w:rPr>
                <w:webHidden/>
              </w:rPr>
            </w:r>
            <w:r>
              <w:rPr>
                <w:webHidden/>
              </w:rPr>
              <w:fldChar w:fldCharType="separate"/>
            </w:r>
            <w:r>
              <w:rPr>
                <w:rStyle w:val="IndexLink"/>
              </w:rPr>
              <w:t>IDIOMA ESTRANGEIRO</w:t>
            </w:r>
            <w:r>
              <w:rPr>
                <w:webHidden/>
              </w:rPr>
              <w:fldChar w:fldCharType="end"/>
            </w:r>
          </w:hyperlink>
          <w:hyperlink w:anchor="_Toc378694371">
            <w:r>
              <w:rPr>
                <w:webHidden/>
              </w:rPr>
              <w:fldChar w:fldCharType="begin"/>
            </w:r>
            <w:r>
              <w:rPr>
                <w:webHidden/>
              </w:rPr>
              <w:instrText>PAGEREF _Toc378694371 \h</w:instrText>
            </w:r>
            <w:r>
              <w:rPr>
                <w:webHidden/>
              </w:rPr>
            </w:r>
            <w:r>
              <w:rPr>
                <w:webHidden/>
              </w:rPr>
              <w:fldChar w:fldCharType="separate"/>
            </w:r>
            <w:r>
              <w:rPr>
                <w:rStyle w:val="IndexLink"/>
              </w:rPr>
              <w:tab/>
              <w:t>18</w:t>
            </w:r>
            <w:r>
              <w:rPr>
                <w:webHidden/>
              </w:rPr>
              <w:fldChar w:fldCharType="end"/>
            </w:r>
          </w:hyperlink>
        </w:p>
        <w:p w14:paraId="22582008" w14:textId="77777777" w:rsidR="00185480" w:rsidRDefault="00F322EA">
          <w:pPr>
            <w:pStyle w:val="Sumrio3"/>
            <w:tabs>
              <w:tab w:val="left" w:pos="1440"/>
              <w:tab w:val="right" w:leader="dot" w:pos="9062"/>
            </w:tabs>
          </w:pPr>
          <w:hyperlink w:anchor="_Toc378694372">
            <w:r>
              <w:rPr>
                <w:rStyle w:val="IndexLink"/>
              </w:rPr>
              <w:t>2.1.4</w:t>
            </w:r>
          </w:hyperlink>
          <w:hyperlink w:anchor="_Toc378694372">
            <w:r>
              <w:rPr>
                <w:webHidden/>
              </w:rPr>
              <w:fldChar w:fldCharType="begin"/>
            </w:r>
            <w:r>
              <w:rPr>
                <w:webHidden/>
              </w:rPr>
              <w:instrText>PAGEREF _Toc378694372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2">
            <w:r>
              <w:rPr>
                <w:webHidden/>
              </w:rPr>
              <w:fldChar w:fldCharType="begin"/>
            </w:r>
            <w:r>
              <w:rPr>
                <w:webHidden/>
              </w:rPr>
              <w:instrText>PAGEREF _Toc378694372 \h</w:instrText>
            </w:r>
            <w:r>
              <w:rPr>
                <w:webHidden/>
              </w:rPr>
            </w:r>
            <w:r>
              <w:rPr>
                <w:webHidden/>
              </w:rPr>
              <w:fldChar w:fldCharType="separate"/>
            </w:r>
            <w:r>
              <w:rPr>
                <w:rStyle w:val="IndexLink"/>
              </w:rPr>
              <w:t>FIGURAS, GRÁFICOS E TABELAS.</w:t>
            </w:r>
            <w:r>
              <w:rPr>
                <w:webHidden/>
              </w:rPr>
              <w:fldChar w:fldCharType="end"/>
            </w:r>
          </w:hyperlink>
          <w:hyperlink w:anchor="_Toc378694372">
            <w:r>
              <w:rPr>
                <w:webHidden/>
              </w:rPr>
              <w:fldChar w:fldCharType="begin"/>
            </w:r>
            <w:r>
              <w:rPr>
                <w:webHidden/>
              </w:rPr>
              <w:instrText>PAGEREF _Toc378694372 \h</w:instrText>
            </w:r>
            <w:r>
              <w:rPr>
                <w:webHidden/>
              </w:rPr>
            </w:r>
            <w:r>
              <w:rPr>
                <w:webHidden/>
              </w:rPr>
              <w:fldChar w:fldCharType="separate"/>
            </w:r>
            <w:r>
              <w:rPr>
                <w:rStyle w:val="IndexLink"/>
              </w:rPr>
              <w:tab/>
              <w:t>18</w:t>
            </w:r>
            <w:r>
              <w:rPr>
                <w:webHidden/>
              </w:rPr>
              <w:fldChar w:fldCharType="end"/>
            </w:r>
          </w:hyperlink>
        </w:p>
        <w:p w14:paraId="29D19F2F" w14:textId="77777777" w:rsidR="00185480" w:rsidRDefault="00F322EA">
          <w:pPr>
            <w:pStyle w:val="Sumrio3"/>
            <w:tabs>
              <w:tab w:val="left" w:pos="1440"/>
              <w:tab w:val="right" w:leader="dot" w:pos="9062"/>
            </w:tabs>
          </w:pPr>
          <w:hyperlink w:anchor="_Toc378694373">
            <w:r>
              <w:rPr>
                <w:rStyle w:val="IndexLink"/>
              </w:rPr>
              <w:t>2.1.5</w:t>
            </w:r>
          </w:hyperlink>
          <w:hyperlink w:anchor="_Toc378694373">
            <w:r>
              <w:rPr>
                <w:webHidden/>
              </w:rPr>
              <w:fldChar w:fldCharType="begin"/>
            </w:r>
            <w:r>
              <w:rPr>
                <w:webHidden/>
              </w:rPr>
              <w:instrText>PAGEREF _Toc378694373 \h</w:instrText>
            </w:r>
            <w:r>
              <w:rPr>
                <w:webHidden/>
              </w:rPr>
            </w:r>
            <w:r>
              <w:rPr>
                <w:webHidden/>
              </w:rPr>
              <w:fldChar w:fldCharType="separate"/>
            </w:r>
            <w:r>
              <w:rPr>
                <w:rStyle w:val="IndexLink"/>
                <w:rFonts w:ascii="Times New Roman" w:eastAsia="SimSun" w:hAnsi="Times New Roman"/>
                <w:szCs w:val="24"/>
                <w:lang w:eastAsia="zh-CN"/>
              </w:rPr>
              <w:tab/>
            </w:r>
            <w:r>
              <w:rPr>
                <w:webHidden/>
              </w:rPr>
              <w:fldChar w:fldCharType="end"/>
            </w:r>
          </w:hyperlink>
          <w:hyperlink w:anchor="_Toc378694373">
            <w:r>
              <w:rPr>
                <w:webHidden/>
              </w:rPr>
              <w:fldChar w:fldCharType="begin"/>
            </w:r>
            <w:r>
              <w:rPr>
                <w:webHidden/>
              </w:rPr>
              <w:instrText>PAGEREF _Toc378694373 \h</w:instrText>
            </w:r>
            <w:r>
              <w:rPr>
                <w:webHidden/>
              </w:rPr>
            </w:r>
            <w:r>
              <w:rPr>
                <w:webHidden/>
              </w:rPr>
              <w:fldChar w:fldCharType="separate"/>
            </w:r>
            <w:r>
              <w:rPr>
                <w:rStyle w:val="IndexLink"/>
              </w:rPr>
              <w:t>NOTAS ENTRE O ORIENTADOR E O ALUNO</w:t>
            </w:r>
            <w:r>
              <w:rPr>
                <w:webHidden/>
              </w:rPr>
              <w:fldChar w:fldCharType="end"/>
            </w:r>
          </w:hyperlink>
          <w:hyperlink w:anchor="_Toc378694373">
            <w:r>
              <w:rPr>
                <w:webHidden/>
              </w:rPr>
              <w:fldChar w:fldCharType="begin"/>
            </w:r>
            <w:r>
              <w:rPr>
                <w:webHidden/>
              </w:rPr>
              <w:instrText>PAGEREF _Toc378694373 \h</w:instrText>
            </w:r>
            <w:r>
              <w:rPr>
                <w:webHidden/>
              </w:rPr>
            </w:r>
            <w:r>
              <w:rPr>
                <w:webHidden/>
              </w:rPr>
              <w:fldChar w:fldCharType="separate"/>
            </w:r>
            <w:r>
              <w:rPr>
                <w:rStyle w:val="IndexLink"/>
              </w:rPr>
              <w:tab/>
              <w:t>19</w:t>
            </w:r>
            <w:r>
              <w:rPr>
                <w:webHidden/>
              </w:rPr>
              <w:fldChar w:fldCharType="end"/>
            </w:r>
          </w:hyperlink>
        </w:p>
        <w:p w14:paraId="69D4A477" w14:textId="77777777" w:rsidR="00185480" w:rsidRDefault="00F322EA">
          <w:pPr>
            <w:pStyle w:val="Sumrio1"/>
            <w:tabs>
              <w:tab w:val="right" w:leader="dot" w:pos="9062"/>
            </w:tabs>
          </w:pPr>
          <w:hyperlink w:anchor="_Toc378694374">
            <w:r>
              <w:rPr>
                <w:rStyle w:val="IndexLink"/>
              </w:rPr>
              <w:t>CONCLUSÕES E TRABALHOS FUTUROS</w:t>
            </w:r>
          </w:hyperlink>
          <w:hyperlink w:anchor="_Toc378694374">
            <w:r>
              <w:rPr>
                <w:webHidden/>
              </w:rPr>
              <w:fldChar w:fldCharType="begin"/>
            </w:r>
            <w:r>
              <w:rPr>
                <w:webHidden/>
              </w:rPr>
              <w:instrText>PAGEREF _Toc378694374 \h</w:instrText>
            </w:r>
            <w:r>
              <w:rPr>
                <w:webHidden/>
              </w:rPr>
            </w:r>
            <w:r>
              <w:rPr>
                <w:webHidden/>
              </w:rPr>
              <w:fldChar w:fldCharType="separate"/>
            </w:r>
            <w:r>
              <w:rPr>
                <w:rStyle w:val="IndexLink"/>
              </w:rPr>
              <w:tab/>
              <w:t>20</w:t>
            </w:r>
            <w:r>
              <w:rPr>
                <w:webHidden/>
              </w:rPr>
              <w:fldChar w:fldCharType="end"/>
            </w:r>
          </w:hyperlink>
        </w:p>
        <w:p w14:paraId="1DB653A2" w14:textId="77777777" w:rsidR="00185480" w:rsidRDefault="00F322EA">
          <w:pPr>
            <w:pStyle w:val="Sumrio1"/>
            <w:tabs>
              <w:tab w:val="right" w:leader="dot" w:pos="9062"/>
            </w:tabs>
          </w:pPr>
          <w:hyperlink w:anchor="_Toc378694375">
            <w:r>
              <w:rPr>
                <w:rStyle w:val="IndexLink"/>
              </w:rPr>
              <w:t>REFERÊNCIAS BIBLIOGRÁFICAS</w:t>
            </w:r>
          </w:hyperlink>
          <w:hyperlink w:anchor="_Toc378694375">
            <w:r>
              <w:rPr>
                <w:webHidden/>
              </w:rPr>
              <w:fldChar w:fldCharType="begin"/>
            </w:r>
            <w:r>
              <w:rPr>
                <w:webHidden/>
              </w:rPr>
              <w:instrText>PAGEREF _Toc378694375 \h</w:instrText>
            </w:r>
            <w:r>
              <w:rPr>
                <w:webHidden/>
              </w:rPr>
            </w:r>
            <w:r>
              <w:rPr>
                <w:webHidden/>
              </w:rPr>
              <w:fldChar w:fldCharType="separate"/>
            </w:r>
            <w:r>
              <w:rPr>
                <w:rStyle w:val="IndexLink"/>
              </w:rPr>
              <w:tab/>
              <w:t>21</w:t>
            </w:r>
            <w:r>
              <w:rPr>
                <w:webHidden/>
              </w:rPr>
              <w:fldChar w:fldCharType="end"/>
            </w:r>
          </w:hyperlink>
        </w:p>
        <w:p w14:paraId="76B31EA0" w14:textId="77777777" w:rsidR="00185480" w:rsidRDefault="00F322EA">
          <w:pPr>
            <w:pStyle w:val="Sumrio1"/>
            <w:tabs>
              <w:tab w:val="right" w:leader="dot" w:pos="9062"/>
            </w:tabs>
            <w:sectPr w:rsidR="00185480">
              <w:type w:val="continuous"/>
              <w:pgSz w:w="11906" w:h="16838"/>
              <w:pgMar w:top="1701" w:right="1134" w:bottom="1134" w:left="1701" w:header="709" w:footer="0" w:gutter="0"/>
              <w:cols w:space="720"/>
              <w:formProt w:val="0"/>
              <w:docGrid w:linePitch="360"/>
            </w:sectPr>
          </w:pPr>
          <w:hyperlink w:anchor="_Toc378694376">
            <w:r>
              <w:rPr>
                <w:rStyle w:val="IndexLink"/>
              </w:rPr>
              <w:t>ANEXOS</w:t>
            </w:r>
          </w:hyperlink>
          <w:hyperlink w:anchor="_Toc378694376">
            <w:r>
              <w:rPr>
                <w:webHidden/>
              </w:rPr>
              <w:fldChar w:fldCharType="begin"/>
            </w:r>
            <w:r>
              <w:rPr>
                <w:webHidden/>
              </w:rPr>
              <w:instrText>PAGEREF _Toc378694376 \h</w:instrText>
            </w:r>
            <w:r>
              <w:rPr>
                <w:webHidden/>
              </w:rPr>
            </w:r>
            <w:r>
              <w:rPr>
                <w:webHidden/>
              </w:rPr>
              <w:fldChar w:fldCharType="separate"/>
            </w:r>
            <w:r>
              <w:rPr>
                <w:rStyle w:val="IndexLink"/>
              </w:rPr>
              <w:tab/>
              <w:t>22</w:t>
            </w:r>
            <w:r>
              <w:rPr>
                <w:webHidden/>
              </w:rPr>
              <w:fldChar w:fldCharType="end"/>
            </w:r>
          </w:hyperlink>
        </w:p>
      </w:sdtContent>
    </w:sdt>
    <w:p w14:paraId="50AAE9D8" w14:textId="77777777" w:rsidR="00185480" w:rsidRDefault="00F322EA">
      <w:pPr>
        <w:pStyle w:val="Ttulo1"/>
        <w:numPr>
          <w:ilvl w:val="0"/>
          <w:numId w:val="2"/>
        </w:numPr>
      </w:pPr>
      <w:bookmarkStart w:id="14" w:name="CAPITULO1"/>
      <w:bookmarkEnd w:id="14"/>
      <w:r>
        <w:lastRenderedPageBreak/>
        <w:t>INTRODUÇÃO</w:t>
      </w:r>
      <w:r>
        <w:fldChar w:fldCharType="end"/>
      </w:r>
      <w:bookmarkStart w:id="15" w:name="_Toc101326828"/>
      <w:bookmarkStart w:id="16" w:name="_Toc378694366"/>
      <w:bookmarkEnd w:id="15"/>
      <w:bookmarkEnd w:id="16"/>
    </w:p>
    <w:p w14:paraId="47D9D7EA" w14:textId="77777777" w:rsidR="00185480" w:rsidRDefault="00185480">
      <w:pPr>
        <w:sectPr w:rsidR="00185480">
          <w:headerReference w:type="default" r:id="rId9"/>
          <w:type w:val="oddPage"/>
          <w:pgSz w:w="11906" w:h="16838"/>
          <w:pgMar w:top="1190" w:right="1134" w:bottom="1531" w:left="1701" w:header="907" w:footer="0" w:gutter="0"/>
          <w:cols w:space="720"/>
          <w:formProt w:val="0"/>
          <w:docGrid w:linePitch="100"/>
        </w:sectPr>
      </w:pPr>
    </w:p>
    <w:p w14:paraId="0B3CFAB0" w14:textId="77777777" w:rsidR="00185480" w:rsidRDefault="00F322EA">
      <w:pPr>
        <w:ind w:firstLine="1077"/>
      </w:pPr>
      <w:r>
        <w:t>Parte inicial do texto, onde devem constar a delimitação do assunto tratado, o problema ou oportunidade, objetivos da pesquisa, motivação para fazer a pesquisa, métodos usados e resultados encontrados, quando for o caso, e outros elementos necessários para situar o tema do trabalho, bem como a estrutura do documento.</w:t>
      </w:r>
    </w:p>
    <w:p w14:paraId="3D69DAC6" w14:textId="77777777" w:rsidR="00185480" w:rsidRDefault="00F322EA">
      <w:pPr>
        <w:ind w:firstLine="1077"/>
        <w:rPr>
          <w:color w:val="008000"/>
        </w:rPr>
      </w:pPr>
      <w:r>
        <w:rPr>
          <w:color w:val="008000"/>
        </w:rPr>
        <w:t>A introdução pode ter a seguinte ordem:</w:t>
      </w:r>
    </w:p>
    <w:p w14:paraId="20FAB78C" w14:textId="77777777" w:rsidR="00185480" w:rsidRDefault="00F322EA">
      <w:pPr>
        <w:numPr>
          <w:ilvl w:val="0"/>
          <w:numId w:val="5"/>
        </w:numPr>
        <w:rPr>
          <w:color w:val="008000"/>
        </w:rPr>
      </w:pPr>
      <w:r>
        <w:rPr>
          <w:color w:val="008000"/>
        </w:rPr>
        <w:t>O que é o trabalho? (1 ou 2 parágrafos)</w:t>
      </w:r>
    </w:p>
    <w:p w14:paraId="4D6032A0" w14:textId="77777777" w:rsidR="00185480" w:rsidRDefault="00F322EA">
      <w:pPr>
        <w:numPr>
          <w:ilvl w:val="0"/>
          <w:numId w:val="5"/>
        </w:numPr>
        <w:rPr>
          <w:color w:val="008000"/>
        </w:rPr>
      </w:pPr>
      <w:r>
        <w:rPr>
          <w:color w:val="008000"/>
        </w:rPr>
        <w:t>Motivação para desenvolvê-lo? (1 parágrafo)</w:t>
      </w:r>
    </w:p>
    <w:p w14:paraId="7E8309E0" w14:textId="77777777" w:rsidR="00185480" w:rsidRDefault="00F322EA">
      <w:pPr>
        <w:numPr>
          <w:ilvl w:val="0"/>
          <w:numId w:val="5"/>
        </w:numPr>
        <w:rPr>
          <w:color w:val="008000"/>
        </w:rPr>
      </w:pPr>
      <w:r>
        <w:rPr>
          <w:color w:val="008000"/>
        </w:rPr>
        <w:t xml:space="preserve">Métodos usados, quando for o caso (linguagens, protocolos, </w:t>
      </w:r>
      <w:proofErr w:type="gramStart"/>
      <w:r>
        <w:rPr>
          <w:color w:val="008000"/>
        </w:rPr>
        <w:t>metodologias, etc.</w:t>
      </w:r>
      <w:proofErr w:type="gramEnd"/>
      <w:r>
        <w:rPr>
          <w:color w:val="008000"/>
        </w:rPr>
        <w:t xml:space="preserve">)  </w:t>
      </w:r>
      <w:proofErr w:type="gramStart"/>
      <w:r>
        <w:rPr>
          <w:color w:val="008000"/>
        </w:rPr>
        <w:t>( 1</w:t>
      </w:r>
      <w:proofErr w:type="gramEnd"/>
      <w:r>
        <w:rPr>
          <w:color w:val="008000"/>
        </w:rPr>
        <w:t xml:space="preserve"> ou 2 parágrafos)</w:t>
      </w:r>
    </w:p>
    <w:p w14:paraId="041EC9D8" w14:textId="77777777" w:rsidR="00185480" w:rsidRDefault="00F322EA">
      <w:pPr>
        <w:numPr>
          <w:ilvl w:val="0"/>
          <w:numId w:val="5"/>
        </w:numPr>
        <w:rPr>
          <w:color w:val="008000"/>
        </w:rPr>
      </w:pPr>
      <w:r>
        <w:rPr>
          <w:color w:val="008000"/>
        </w:rPr>
        <w:t>Organização do trabalho:</w:t>
      </w:r>
    </w:p>
    <w:p w14:paraId="2C321380" w14:textId="77777777" w:rsidR="00185480" w:rsidRDefault="00F322EA">
      <w:pPr>
        <w:numPr>
          <w:ilvl w:val="1"/>
          <w:numId w:val="5"/>
        </w:numPr>
        <w:rPr>
          <w:color w:val="008000"/>
        </w:rPr>
      </w:pPr>
      <w:r>
        <w:rPr>
          <w:color w:val="008000"/>
        </w:rPr>
        <w:t>no Capítulo 2....;</w:t>
      </w:r>
    </w:p>
    <w:p w14:paraId="1822D98A" w14:textId="77777777" w:rsidR="00185480" w:rsidRDefault="00F322EA">
      <w:pPr>
        <w:numPr>
          <w:ilvl w:val="1"/>
          <w:numId w:val="5"/>
        </w:numPr>
        <w:rPr>
          <w:color w:val="008000"/>
        </w:rPr>
      </w:pPr>
      <w:r>
        <w:rPr>
          <w:color w:val="008000"/>
        </w:rPr>
        <w:t>o terceiro capítulo é dedicado ...;</w:t>
      </w:r>
    </w:p>
    <w:p w14:paraId="0C0033EA" w14:textId="77777777" w:rsidR="00185480" w:rsidRDefault="00F322EA">
      <w:pPr>
        <w:numPr>
          <w:ilvl w:val="1"/>
          <w:numId w:val="5"/>
        </w:numPr>
        <w:rPr>
          <w:color w:val="008000"/>
        </w:rPr>
      </w:pPr>
      <w:r>
        <w:rPr>
          <w:color w:val="008000"/>
        </w:rPr>
        <w:t>...; e</w:t>
      </w:r>
    </w:p>
    <w:p w14:paraId="7ED454FF" w14:textId="77777777" w:rsidR="00185480" w:rsidRDefault="00F322EA">
      <w:pPr>
        <w:numPr>
          <w:ilvl w:val="1"/>
          <w:numId w:val="5"/>
        </w:numPr>
        <w:rPr>
          <w:color w:val="008000"/>
        </w:rPr>
      </w:pPr>
      <w:r>
        <w:rPr>
          <w:color w:val="008000"/>
        </w:rPr>
        <w:t>finalmente, no Capítulo “tal”, temos as conclusões e indicações para futuros trabalhos.</w:t>
      </w:r>
    </w:p>
    <w:p w14:paraId="32CDB54C" w14:textId="77777777" w:rsidR="00185480" w:rsidRDefault="00185480">
      <w:pPr>
        <w:sectPr w:rsidR="00185480">
          <w:type w:val="continuous"/>
          <w:pgSz w:w="11906" w:h="16838"/>
          <w:pgMar w:top="1190" w:right="1134" w:bottom="1531" w:left="1701" w:header="907" w:footer="0" w:gutter="0"/>
          <w:cols w:space="720"/>
          <w:formProt w:val="0"/>
          <w:docGrid w:linePitch="100"/>
        </w:sectPr>
      </w:pPr>
    </w:p>
    <w:p w14:paraId="18B0E56D" w14:textId="77777777" w:rsidR="00185480" w:rsidRDefault="00F322EA">
      <w:pPr>
        <w:pStyle w:val="Ttulo1"/>
        <w:numPr>
          <w:ilvl w:val="0"/>
          <w:numId w:val="2"/>
        </w:numPr>
        <w:ind w:left="431" w:hanging="431"/>
      </w:pPr>
      <w:r>
        <w:rPr>
          <w:color w:val="008000"/>
        </w:rPr>
        <w:lastRenderedPageBreak/>
        <w:t>TRABALHOS RELACIONADOS</w:t>
      </w:r>
    </w:p>
    <w:p w14:paraId="555E3EA5" w14:textId="77777777" w:rsidR="00185480" w:rsidRDefault="00F322EA">
      <w:r>
        <w:tab/>
        <w:t xml:space="preserve">Com o objetivo de reunir, como </w:t>
      </w:r>
      <w:r>
        <w:rPr>
          <w:i/>
          <w:iCs/>
        </w:rPr>
        <w:t>background</w:t>
      </w:r>
      <w:r>
        <w:t xml:space="preserve">, conteúdo relevante a pesquisa proposta neste trabalho, foram analisadas e listadas abaixo publicações acadêmicas relacionadas (ou, pelo menos, próximas) ao </w:t>
      </w:r>
      <w:commentRangeStart w:id="17"/>
      <w:r>
        <w:t>domínio farmacêutico</w:t>
      </w:r>
      <w:commentRangeEnd w:id="17"/>
      <w:r>
        <w:commentReference w:id="17"/>
      </w:r>
      <w:commentRangeStart w:id="18"/>
      <w:commentRangeEnd w:id="18"/>
      <w:r>
        <w:commentReference w:id="18"/>
      </w:r>
      <w:commentRangeStart w:id="19"/>
      <w:r>
        <w:t>.</w:t>
      </w:r>
      <w:commentRangeEnd w:id="19"/>
      <w:r>
        <w:commentReference w:id="19"/>
      </w:r>
      <w:commentRangeStart w:id="20"/>
      <w:commentRangeEnd w:id="20"/>
      <w:r>
        <w:commentReference w:id="20"/>
      </w:r>
    </w:p>
    <w:p w14:paraId="1B9614B0" w14:textId="77777777" w:rsidR="00185480" w:rsidRDefault="00F322EA">
      <w:r>
        <w:tab/>
      </w:r>
      <w:proofErr w:type="spellStart"/>
      <w:r>
        <w:t>Glez-Peña</w:t>
      </w:r>
      <w:proofErr w:type="spellEnd"/>
      <w:r>
        <w:t xml:space="preserve"> et al. [</w:t>
      </w:r>
      <w:r>
        <w:fldChar w:fldCharType="begin"/>
      </w:r>
      <w:r>
        <w:instrText>REF __RefNumPara__2520_1178803328 \r \h</w:instrText>
      </w:r>
      <w:r>
        <w:fldChar w:fldCharType="separate"/>
      </w:r>
      <w:r>
        <w:t>1</w:t>
      </w:r>
      <w:r>
        <w:fldChar w:fldCharType="end"/>
      </w:r>
      <w:r>
        <w:t xml:space="preserve">] descrevem a dependência de tecnologias, ferramentas e dados </w:t>
      </w:r>
      <w:r>
        <w:rPr>
          <w:i/>
          <w:iCs/>
        </w:rPr>
        <w:t>online</w:t>
      </w:r>
      <w:r>
        <w:t xml:space="preserve"> da pesquisa biomédica em função do crescimento do volume de informação e da necessidade de otimizar os benefícios resultantes de novas pesquisas através da extração de conteúdos de interesse em um tempo razoavelmente baixo e sem consumir muitos recursos, identificando os elementos necessários para a aplicação das técnicas de </w:t>
      </w:r>
      <w:r>
        <w:rPr>
          <w:i/>
          <w:iCs/>
        </w:rPr>
        <w:t xml:space="preserve">web </w:t>
      </w:r>
      <w:proofErr w:type="spellStart"/>
      <w:r>
        <w:rPr>
          <w:i/>
          <w:iCs/>
        </w:rPr>
        <w:t>scraping</w:t>
      </w:r>
      <w:proofErr w:type="spellEnd"/>
      <w:r>
        <w:t xml:space="preserve">, comparando diferentes </w:t>
      </w:r>
      <w:r>
        <w:rPr>
          <w:i/>
          <w:iCs/>
        </w:rPr>
        <w:t>softwares</w:t>
      </w:r>
      <w:r>
        <w:t xml:space="preserve"> e </w:t>
      </w:r>
      <w:r>
        <w:rPr>
          <w:i/>
          <w:iCs/>
        </w:rPr>
        <w:t>frameworks</w:t>
      </w:r>
      <w:r>
        <w:t xml:space="preserve"> disponíveis e voltados para este fim, e propondo um escopo para aplicações no domínio biomédico tendo em vista o extenso uso de APIs para disponibilizar informações nesta área. Dentre as diversas tecnologias consideradas, os autores citam a biblioteca </w:t>
      </w:r>
      <w:proofErr w:type="spellStart"/>
      <w:r>
        <w:t>jsoup</w:t>
      </w:r>
      <w:proofErr w:type="spellEnd"/>
      <w:r>
        <w:t xml:space="preserve"> [</w:t>
      </w:r>
      <w:r>
        <w:fldChar w:fldCharType="begin"/>
      </w:r>
      <w:r>
        <w:instrText>REF __RefNumPara__2782_1178803328 \r \h</w:instrText>
      </w:r>
      <w:r>
        <w:fldChar w:fldCharType="separate"/>
      </w:r>
      <w:r>
        <w:t>2</w:t>
      </w:r>
      <w:r>
        <w:fldChar w:fldCharType="end"/>
      </w:r>
      <w:r>
        <w:t>] para a linguagem de programação Java [</w:t>
      </w:r>
      <w:r>
        <w:fldChar w:fldCharType="begin"/>
      </w:r>
      <w:r>
        <w:instrText>REF __RefNumPara__2784_1178803328 \r \h</w:instrText>
      </w:r>
      <w:r>
        <w:fldChar w:fldCharType="separate"/>
      </w:r>
      <w:r>
        <w:t>3</w:t>
      </w:r>
      <w:r>
        <w:fldChar w:fldCharType="end"/>
      </w:r>
      <w:r>
        <w:t xml:space="preserve">] e os </w:t>
      </w:r>
      <w:r>
        <w:rPr>
          <w:i/>
          <w:iCs/>
        </w:rPr>
        <w:t>frameworks</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xml:space="preserve">] 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 ambos para a linguagem Python [</w:t>
      </w:r>
      <w:r>
        <w:fldChar w:fldCharType="begin"/>
      </w:r>
      <w:r>
        <w:instrText>REF __RefNumPara__2790_1178803328 \r \h</w:instrText>
      </w:r>
      <w:r>
        <w:fldChar w:fldCharType="separate"/>
      </w:r>
      <w:r>
        <w:t>6</w:t>
      </w:r>
      <w:r>
        <w:fldChar w:fldCharType="end"/>
      </w:r>
      <w:r>
        <w:t>].</w:t>
      </w:r>
    </w:p>
    <w:p w14:paraId="67A4681F" w14:textId="77777777" w:rsidR="00185480" w:rsidRDefault="00F322EA">
      <w:r>
        <w:tab/>
        <w:t>Feldman et al. [</w:t>
      </w:r>
      <w:r>
        <w:fldChar w:fldCharType="begin"/>
      </w:r>
      <w:r>
        <w:instrText>REF __RefNumPara__2667_1178803328 \r \h</w:instrText>
      </w:r>
      <w:r>
        <w:fldChar w:fldCharType="separate"/>
      </w:r>
      <w:r>
        <w:t>7</w:t>
      </w:r>
      <w:r>
        <w:fldChar w:fldCharType="end"/>
      </w:r>
      <w:r>
        <w:t xml:space="preserve">] apresentam uma metodologia para extração de dados relacionados a reações adversas a medicamentos (ADRs) de fóruns médicos da internet e demonstram a habilidade do método em prever reações não listadas em testes clínicos antes que elas sejam reportadas a agência federal Estadunidense </w:t>
      </w:r>
      <w:r>
        <w:rPr>
          <w:i/>
          <w:iCs/>
        </w:rPr>
        <w:t xml:space="preserve">Food </w:t>
      </w:r>
      <w:proofErr w:type="spellStart"/>
      <w:r>
        <w:rPr>
          <w:i/>
          <w:iCs/>
        </w:rPr>
        <w:t>and</w:t>
      </w:r>
      <w:proofErr w:type="spellEnd"/>
      <w:r>
        <w:rPr>
          <w:i/>
          <w:iCs/>
        </w:rPr>
        <w:t xml:space="preserve"> </w:t>
      </w:r>
      <w:proofErr w:type="spellStart"/>
      <w:r>
        <w:rPr>
          <w:i/>
          <w:iCs/>
        </w:rPr>
        <w:t>Drug</w:t>
      </w:r>
      <w:proofErr w:type="spellEnd"/>
      <w:r>
        <w:rPr>
          <w:i/>
          <w:iCs/>
        </w:rPr>
        <w:t xml:space="preserve"> </w:t>
      </w:r>
      <w:proofErr w:type="spellStart"/>
      <w:r>
        <w:rPr>
          <w:i/>
          <w:iCs/>
        </w:rPr>
        <w:t>Administration</w:t>
      </w:r>
      <w:proofErr w:type="spellEnd"/>
      <w:r>
        <w:t xml:space="preserve"> (FDA), responsável por assuntos relacionados a saúde pública no país. A metodologia se baseia na combinação do conceito </w:t>
      </w:r>
      <w:proofErr w:type="spellStart"/>
      <w:r>
        <w:rPr>
          <w:i/>
          <w:iCs/>
        </w:rPr>
        <w:t>head-driven</w:t>
      </w:r>
      <w:proofErr w:type="spellEnd"/>
      <w:r>
        <w:rPr>
          <w:i/>
          <w:iCs/>
        </w:rPr>
        <w:t xml:space="preserve"> </w:t>
      </w:r>
      <w:proofErr w:type="spellStart"/>
      <w:r>
        <w:rPr>
          <w:i/>
          <w:iCs/>
        </w:rPr>
        <w:t>phrase</w:t>
      </w:r>
      <w:proofErr w:type="spellEnd"/>
      <w:r>
        <w:rPr>
          <w:i/>
          <w:iCs/>
        </w:rPr>
        <w:t xml:space="preserve"> </w:t>
      </w:r>
      <w:proofErr w:type="spellStart"/>
      <w:r>
        <w:rPr>
          <w:i/>
          <w:iCs/>
        </w:rPr>
        <w:t>structure</w:t>
      </w:r>
      <w:proofErr w:type="spellEnd"/>
      <w:r>
        <w:rPr>
          <w:i/>
          <w:iCs/>
        </w:rPr>
        <w:t xml:space="preserve"> </w:t>
      </w:r>
      <w:proofErr w:type="spellStart"/>
      <w:r>
        <w:rPr>
          <w:i/>
          <w:iCs/>
        </w:rPr>
        <w:t>grammar</w:t>
      </w:r>
      <w:proofErr w:type="spellEnd"/>
      <w:r>
        <w:t xml:space="preserve"> (HPSG) com padrões relacionais conhecidos do domínio de interesse aplicados a grandes quantidades de textos avulsos pós-processando a informação obtida com algoritmos automatizados para refinar o resultado obtido. A implementação da solução proposta utiliza o </w:t>
      </w:r>
      <w:r>
        <w:rPr>
          <w:i/>
          <w:iCs/>
        </w:rPr>
        <w:t>framework</w:t>
      </w:r>
      <w:r>
        <w:t xml:space="preserve"> </w:t>
      </w:r>
      <w:proofErr w:type="spellStart"/>
      <w:r>
        <w:t>Scrapy</w:t>
      </w:r>
      <w:proofErr w:type="spellEnd"/>
      <w:r>
        <w:t xml:space="preserve"> [</w:t>
      </w:r>
      <w:r>
        <w:fldChar w:fldCharType="begin"/>
      </w:r>
      <w:r>
        <w:instrText>REF __RefNumPara__2786_1178803328 \r \h</w:instrText>
      </w:r>
      <w:r>
        <w:fldChar w:fldCharType="separate"/>
      </w:r>
      <w:r>
        <w:t>4</w:t>
      </w:r>
      <w:r>
        <w:fldChar w:fldCharType="end"/>
      </w:r>
      <w:r>
        <w:t>], a biblioteca (nativa) MD5 da linguagem Python [</w:t>
      </w:r>
      <w:r>
        <w:fldChar w:fldCharType="begin"/>
      </w:r>
      <w:r>
        <w:instrText>REF __RefNumPara__2790_1178803328 \r \h</w:instrText>
      </w:r>
      <w:r>
        <w:fldChar w:fldCharType="separate"/>
      </w:r>
      <w:r>
        <w:t>6</w:t>
      </w:r>
      <w:r>
        <w:fldChar w:fldCharType="end"/>
      </w:r>
      <w:r>
        <w:t>], a plataforma NLTK [</w:t>
      </w:r>
      <w:r>
        <w:fldChar w:fldCharType="begin"/>
      </w:r>
      <w:r>
        <w:instrText>REF __RefNumPara__3279_1178803328 \r \h</w:instrText>
      </w:r>
      <w:r>
        <w:fldChar w:fldCharType="separate"/>
      </w:r>
      <w:r>
        <w:t>8</w:t>
      </w:r>
      <w:r>
        <w:fldChar w:fldCharType="end"/>
      </w:r>
      <w:r>
        <w:t xml:space="preserve">], também para a linguagem Python, e o </w:t>
      </w:r>
      <w:r>
        <w:rPr>
          <w:i/>
          <w:iCs/>
        </w:rPr>
        <w:t>framework</w:t>
      </w:r>
      <w:r>
        <w:t xml:space="preserve"> URE, sobre o qual não foram encontradas informações </w:t>
      </w:r>
      <w:r>
        <w:lastRenderedPageBreak/>
        <w:t xml:space="preserve">a respeito, mas que é descrito como uma ferramenta de aproximação entre o HPSG e o processo </w:t>
      </w:r>
      <w:proofErr w:type="spellStart"/>
      <w:r>
        <w:rPr>
          <w:i/>
          <w:iCs/>
        </w:rPr>
        <w:t>Automatic</w:t>
      </w:r>
      <w:proofErr w:type="spellEnd"/>
      <w:r>
        <w:rPr>
          <w:i/>
          <w:iCs/>
        </w:rPr>
        <w:t xml:space="preserve"> </w:t>
      </w:r>
      <w:proofErr w:type="spellStart"/>
      <w:r>
        <w:rPr>
          <w:i/>
          <w:iCs/>
        </w:rPr>
        <w:t>acquisition</w:t>
      </w:r>
      <w:proofErr w:type="spellEnd"/>
      <w:r>
        <w:rPr>
          <w:i/>
          <w:iCs/>
        </w:rPr>
        <w:t xml:space="preserve"> </w:t>
      </w:r>
      <w:proofErr w:type="spellStart"/>
      <w:r>
        <w:rPr>
          <w:i/>
          <w:iCs/>
        </w:rPr>
        <w:t>of</w:t>
      </w:r>
      <w:proofErr w:type="spellEnd"/>
      <w:r>
        <w:rPr>
          <w:i/>
          <w:iCs/>
        </w:rPr>
        <w:t xml:space="preserve"> </w:t>
      </w:r>
      <w:proofErr w:type="spellStart"/>
      <w:r>
        <w:rPr>
          <w:i/>
          <w:iCs/>
        </w:rPr>
        <w:t>lexicon</w:t>
      </w:r>
      <w:proofErr w:type="spellEnd"/>
      <w:r>
        <w:t>.</w:t>
      </w:r>
    </w:p>
    <w:p w14:paraId="293B5257" w14:textId="77777777" w:rsidR="00185480" w:rsidRDefault="00F322EA">
      <w:r>
        <w:tab/>
        <w:t xml:space="preserve">Liu, </w:t>
      </w:r>
      <w:proofErr w:type="spellStart"/>
      <w:r>
        <w:t>Liang</w:t>
      </w:r>
      <w:proofErr w:type="spellEnd"/>
      <w:r>
        <w:t xml:space="preserve"> e </w:t>
      </w:r>
      <w:proofErr w:type="spellStart"/>
      <w:r>
        <w:t>Wishart</w:t>
      </w:r>
      <w:proofErr w:type="spellEnd"/>
      <w:r>
        <w:t xml:space="preserve"> [</w:t>
      </w:r>
      <w:r>
        <w:fldChar w:fldCharType="begin"/>
      </w:r>
      <w:r>
        <w:instrText>REF __RefNumPara__3326_1178803328 \r \h</w:instrText>
      </w:r>
      <w:r>
        <w:fldChar w:fldCharType="separate"/>
      </w:r>
      <w:r>
        <w:t>9</w:t>
      </w:r>
      <w:r>
        <w:fldChar w:fldCharType="end"/>
      </w:r>
      <w:r>
        <w:t xml:space="preserve">] oferecem uma segunda versão para um sistema </w:t>
      </w:r>
      <w:r>
        <w:rPr>
          <w:i/>
          <w:iCs/>
        </w:rPr>
        <w:t>online</w:t>
      </w:r>
      <w:r>
        <w:t xml:space="preserve"> chamado </w:t>
      </w:r>
      <w:proofErr w:type="spellStart"/>
      <w:r>
        <w:t>PolySearch</w:t>
      </w:r>
      <w:proofErr w:type="spellEnd"/>
      <w:r>
        <w:t xml:space="preserve"> [</w:t>
      </w:r>
      <w:r>
        <w:fldChar w:fldCharType="begin"/>
      </w:r>
      <w:r>
        <w:instrText>REF __RefNumPara__3422_1178803328 \r \h</w:instrText>
      </w:r>
      <w:r>
        <w:fldChar w:fldCharType="separate"/>
      </w:r>
      <w:r>
        <w:t>10</w:t>
      </w:r>
      <w:r>
        <w:fldChar w:fldCharType="end"/>
      </w:r>
      <w:r>
        <w:t xml:space="preserve">] que é apresentado como uma ferramenta de </w:t>
      </w:r>
      <w:proofErr w:type="spellStart"/>
      <w:r>
        <w:rPr>
          <w:i/>
          <w:iCs/>
        </w:rPr>
        <w:t>text</w:t>
      </w:r>
      <w:proofErr w:type="spellEnd"/>
      <w:r>
        <w:rPr>
          <w:i/>
          <w:iCs/>
        </w:rPr>
        <w:t>-mining</w:t>
      </w:r>
      <w:r>
        <w:t xml:space="preserve"> significantemente melhorada para a descoberta de associações entre doenças humanas, genes, medicamentos, toxinas e muitas outras entidades biomédicas através de consultas (</w:t>
      </w:r>
      <w:r>
        <w:rPr>
          <w:i/>
          <w:iCs/>
        </w:rPr>
        <w:t>queries</w:t>
      </w:r>
      <w:r>
        <w:t xml:space="preserve">) generalizadas do tipo “dada uma variável X, encontre todas as ocorrências associadas da variável Y” onde X e Y podem assumir qualquer uma das entidades do domínio suportadas pelo sistema, que foi desenvolvido utilizando Python e uma tecnologia de motor de busca chamada </w:t>
      </w:r>
      <w:proofErr w:type="spellStart"/>
      <w:r>
        <w:t>ElasticSearch</w:t>
      </w:r>
      <w:proofErr w:type="spellEnd"/>
      <w:r>
        <w:t xml:space="preserve"> [</w:t>
      </w:r>
      <w:r>
        <w:fldChar w:fldCharType="begin"/>
      </w:r>
      <w:r>
        <w:instrText>REF __RefNumPara__3674_1178803328 \r \h</w:instrText>
      </w:r>
      <w:r>
        <w:fldChar w:fldCharType="separate"/>
      </w:r>
      <w:r>
        <w:t>11</w:t>
      </w:r>
      <w:r>
        <w:fldChar w:fldCharType="end"/>
      </w:r>
      <w:r>
        <w:t xml:space="preserve">]. A partir dos parâmetros informados, uma ampla busca na internet é realizada em múltiplas e variadas fontes como artigos acadêmicos e bancos de dados amplamente utilizados pelas comunidades biomédica e farmacêutica como </w:t>
      </w:r>
      <w:proofErr w:type="spellStart"/>
      <w:r>
        <w:t>DrugBank</w:t>
      </w:r>
      <w:proofErr w:type="spellEnd"/>
      <w:r>
        <w:t xml:space="preserve"> [</w:t>
      </w:r>
      <w:r>
        <w:fldChar w:fldCharType="begin"/>
      </w:r>
      <w:r>
        <w:instrText>REF __RefNumPara__3835_1178803328 \r \h</w:instrText>
      </w:r>
      <w:r>
        <w:fldChar w:fldCharType="separate"/>
      </w:r>
      <w:r>
        <w:t>12</w:t>
      </w:r>
      <w:r>
        <w:fldChar w:fldCharType="end"/>
      </w:r>
      <w:r>
        <w:t xml:space="preserve">], </w:t>
      </w:r>
      <w:proofErr w:type="spellStart"/>
      <w:r>
        <w:t>UniProt</w:t>
      </w:r>
      <w:proofErr w:type="spellEnd"/>
      <w:r>
        <w:t xml:space="preserve"> [</w:t>
      </w:r>
      <w:r>
        <w:fldChar w:fldCharType="begin"/>
      </w:r>
      <w:r>
        <w:instrText>REF __RefNumPara__3837_1178803328 \r \h</w:instrText>
      </w:r>
      <w:r>
        <w:fldChar w:fldCharType="separate"/>
      </w:r>
      <w:r>
        <w:t>13</w:t>
      </w:r>
      <w:r>
        <w:fldChar w:fldCharType="end"/>
      </w:r>
      <w:r>
        <w:t xml:space="preserve">] e </w:t>
      </w:r>
      <w:proofErr w:type="spellStart"/>
      <w:r>
        <w:t>Human</w:t>
      </w:r>
      <w:proofErr w:type="spellEnd"/>
      <w:r>
        <w:t xml:space="preserve"> </w:t>
      </w:r>
      <w:proofErr w:type="spellStart"/>
      <w:r>
        <w:t>Metabolome</w:t>
      </w:r>
      <w:proofErr w:type="spellEnd"/>
      <w:r>
        <w:t xml:space="preserve"> </w:t>
      </w:r>
      <w:proofErr w:type="spellStart"/>
      <w:r>
        <w:t>Database</w:t>
      </w:r>
      <w:proofErr w:type="spellEnd"/>
      <w:r>
        <w:t xml:space="preserve"> [</w:t>
      </w:r>
      <w:r>
        <w:fldChar w:fldCharType="begin"/>
      </w:r>
      <w:r>
        <w:instrText>REF __RefNumPara__3839_1178803328 \r \h</w:instrText>
      </w:r>
      <w:r>
        <w:fldChar w:fldCharType="separate"/>
      </w:r>
      <w:r>
        <w:t>14</w:t>
      </w:r>
      <w:r>
        <w:fldChar w:fldCharType="end"/>
      </w:r>
      <w:r>
        <w:t>].</w:t>
      </w:r>
    </w:p>
    <w:p w14:paraId="63D2AEB7" w14:textId="77777777" w:rsidR="00185480" w:rsidRDefault="00F322EA">
      <w:r>
        <w:tab/>
      </w:r>
      <w:proofErr w:type="spellStart"/>
      <w:r>
        <w:t>Amalia</w:t>
      </w:r>
      <w:proofErr w:type="spellEnd"/>
      <w:r>
        <w:t xml:space="preserve">, </w:t>
      </w:r>
      <w:proofErr w:type="spellStart"/>
      <w:r>
        <w:t>Afifa</w:t>
      </w:r>
      <w:proofErr w:type="spellEnd"/>
      <w:r>
        <w:t xml:space="preserve"> e </w:t>
      </w:r>
      <w:proofErr w:type="spellStart"/>
      <w:r>
        <w:t>Herriyance</w:t>
      </w:r>
      <w:proofErr w:type="spellEnd"/>
      <w:r>
        <w:t xml:space="preserve"> [</w:t>
      </w:r>
      <w:r>
        <w:fldChar w:fldCharType="begin"/>
      </w:r>
      <w:r>
        <w:instrText>REF __RefNumPara__4089_1178803328 \r \h</w:instrText>
      </w:r>
      <w:r>
        <w:fldChar w:fldCharType="separate"/>
      </w:r>
      <w:r>
        <w:t>15</w:t>
      </w:r>
      <w:r>
        <w:fldChar w:fldCharType="end"/>
      </w:r>
      <w:r>
        <w:t xml:space="preserve">] abordam o hábito dos Indonésios de recorrer, como uma medida de primeiros socorros, a motores tradicionais de busca para encontrar informações sobre doenças e possíveis medicamentos ao passo que estes são por vezes incapazes ou ineficientes ao lidar com sinônimos populares para nomes científicos, além de retornar artigos não relacionados com o assunto desejado e propõem, como solução, a construção de um motor de busca baseado em </w:t>
      </w:r>
      <w:proofErr w:type="spellStart"/>
      <w:r>
        <w:rPr>
          <w:i/>
          <w:iCs/>
        </w:rPr>
        <w:t>semantic</w:t>
      </w:r>
      <w:proofErr w:type="spellEnd"/>
      <w:r>
        <w:rPr>
          <w:i/>
          <w:iCs/>
        </w:rPr>
        <w:t xml:space="preserve"> web</w:t>
      </w:r>
      <w:r>
        <w:t xml:space="preserve"> [</w:t>
      </w:r>
      <w:r>
        <w:fldChar w:fldCharType="begin"/>
      </w:r>
      <w:r>
        <w:instrText>REF __RefNumPara__4351_1178803328 \r \h</w:instrText>
      </w:r>
      <w:r>
        <w:fldChar w:fldCharType="separate"/>
      </w:r>
      <w:r>
        <w:t>16</w:t>
      </w:r>
      <w:r>
        <w:fldChar w:fldCharType="end"/>
      </w:r>
      <w:r>
        <w:t xml:space="preserve">] capaz de extrair vocabulário de </w:t>
      </w:r>
      <w:r>
        <w:rPr>
          <w:i/>
          <w:iCs/>
        </w:rPr>
        <w:t>websites</w:t>
      </w:r>
      <w:r>
        <w:t xml:space="preserve"> populares que sabidamente ou potencialmente tenham o conteúdo desejado, criando um relacionamento entre termos científicos e populares, incluindo sinônimos para as doenças mais pesquisadas (o artigo foca em doenças tropicais, embora o contexto possa ser expandido). A solução utiliza técnicas de </w:t>
      </w:r>
      <w:r>
        <w:rPr>
          <w:i/>
          <w:iCs/>
        </w:rPr>
        <w:t xml:space="preserve">web </w:t>
      </w:r>
      <w:proofErr w:type="spellStart"/>
      <w:r>
        <w:rPr>
          <w:i/>
          <w:iCs/>
        </w:rPr>
        <w:t>scraping</w:t>
      </w:r>
      <w:proofErr w:type="spellEnd"/>
      <w:r>
        <w:t xml:space="preserve"> para obter dados de fontes como o banco de dados Drugs.com [</w:t>
      </w:r>
      <w:r>
        <w:fldChar w:fldCharType="begin"/>
      </w:r>
      <w:r>
        <w:instrText>REF __RefNumPara__4557_1178803328 \r \h</w:instrText>
      </w:r>
      <w:r>
        <w:fldChar w:fldCharType="separate"/>
      </w:r>
      <w:r>
        <w:t>17</w:t>
      </w:r>
      <w:r>
        <w:fldChar w:fldCharType="end"/>
      </w:r>
      <w:r>
        <w:t xml:space="preserve">], o portal </w:t>
      </w:r>
      <w:proofErr w:type="spellStart"/>
      <w:r>
        <w:t>AloDokter</w:t>
      </w:r>
      <w:proofErr w:type="spellEnd"/>
      <w:r>
        <w:t xml:space="preserve"> [</w:t>
      </w:r>
      <w:r>
        <w:fldChar w:fldCharType="begin"/>
      </w:r>
      <w:r>
        <w:instrText>REF __RefNumPara__4559_1178803328 \r \h</w:instrText>
      </w:r>
      <w:r>
        <w:fldChar w:fldCharType="separate"/>
      </w:r>
      <w:r>
        <w:t>18</w:t>
      </w:r>
      <w:r>
        <w:fldChar w:fldCharType="end"/>
      </w:r>
      <w:r>
        <w:t xml:space="preserve">] e o </w:t>
      </w:r>
      <w:r>
        <w:rPr>
          <w:i/>
          <w:iCs/>
        </w:rPr>
        <w:t>website</w:t>
      </w:r>
      <w:r>
        <w:t xml:space="preserve"> da agência nacional de controle de alimentos e medicamentos da Indonésia [</w:t>
      </w:r>
      <w:r>
        <w:fldChar w:fldCharType="begin"/>
      </w:r>
      <w:r>
        <w:instrText>REF __RefNumPara__4561_1178803328 \r \h</w:instrText>
      </w:r>
      <w:r>
        <w:fldChar w:fldCharType="separate"/>
      </w:r>
      <w:r>
        <w:t>19</w:t>
      </w:r>
      <w:r>
        <w:fldChar w:fldCharType="end"/>
      </w:r>
      <w:r>
        <w:t>] gerando, como resultado, serializações do modelo RDF [</w:t>
      </w:r>
      <w:r>
        <w:fldChar w:fldCharType="begin"/>
      </w:r>
      <w:r>
        <w:instrText>REF __RefNumPara__4563_1178803328 \r \h</w:instrText>
      </w:r>
      <w:r>
        <w:fldChar w:fldCharType="separate"/>
      </w:r>
      <w:r>
        <w:t>20</w:t>
      </w:r>
      <w:r>
        <w:fldChar w:fldCharType="end"/>
      </w:r>
      <w:r>
        <w:t xml:space="preserve">] fazendo uso de </w:t>
      </w:r>
      <w:r>
        <w:rPr>
          <w:i/>
          <w:iCs/>
        </w:rPr>
        <w:t>frameworks</w:t>
      </w:r>
      <w:r>
        <w:t xml:space="preserve"> do tipo CSV2RDF [</w:t>
      </w:r>
      <w:r>
        <w:fldChar w:fldCharType="begin"/>
      </w:r>
      <w:r>
        <w:instrText>REF __RefNumPara__4565_1178803328 \r \h</w:instrText>
      </w:r>
      <w:r>
        <w:fldChar w:fldCharType="separate"/>
      </w:r>
      <w:r>
        <w:t>21</w:t>
      </w:r>
      <w:r>
        <w:fldChar w:fldCharType="end"/>
      </w:r>
      <w:r>
        <w:t>] para a linguagem Python.</w:t>
      </w:r>
    </w:p>
    <w:p w14:paraId="24859DE4" w14:textId="77777777" w:rsidR="00185480" w:rsidRDefault="00F322EA">
      <w:r>
        <w:tab/>
      </w:r>
      <w:proofErr w:type="spellStart"/>
      <w:r>
        <w:t>Gräßer</w:t>
      </w:r>
      <w:proofErr w:type="spellEnd"/>
      <w:r>
        <w:t xml:space="preserve"> et al. [</w:t>
      </w:r>
      <w:r>
        <w:fldChar w:fldCharType="begin"/>
      </w:r>
      <w:r>
        <w:instrText>REF __RefNumPara__4650_1178803328 \r \h</w:instrText>
      </w:r>
      <w:r>
        <w:fldChar w:fldCharType="separate"/>
      </w:r>
      <w:r>
        <w:t>22</w:t>
      </w:r>
      <w:r>
        <w:fldChar w:fldCharType="end"/>
      </w:r>
      <w:r>
        <w:t xml:space="preserve">] buscam conhecer a preferência e a experiência de usuários do domínio farmacêutico através da análise automatizada por </w:t>
      </w:r>
      <w:r>
        <w:rPr>
          <w:i/>
          <w:iCs/>
        </w:rPr>
        <w:t xml:space="preserve">web </w:t>
      </w:r>
      <w:proofErr w:type="spellStart"/>
      <w:r>
        <w:rPr>
          <w:i/>
          <w:iCs/>
        </w:rPr>
        <w:t>scraping</w:t>
      </w:r>
      <w:proofErr w:type="spellEnd"/>
      <w:r>
        <w:t xml:space="preserve"> de fóruns e </w:t>
      </w:r>
      <w:r>
        <w:rPr>
          <w:i/>
          <w:iCs/>
        </w:rPr>
        <w:t>websites</w:t>
      </w:r>
      <w:r>
        <w:t xml:space="preserve"> que contenham opiniões e </w:t>
      </w:r>
      <w:r>
        <w:rPr>
          <w:i/>
          <w:iCs/>
        </w:rPr>
        <w:t>reviews</w:t>
      </w:r>
      <w:r>
        <w:t xml:space="preserve"> destes usuários: primeiro uma análise de sentimentos [</w:t>
      </w:r>
      <w:r>
        <w:fldChar w:fldCharType="begin"/>
      </w:r>
      <w:r>
        <w:instrText>REF __RefNumPara__4650_1178803328 \r \h</w:instrText>
      </w:r>
      <w:r>
        <w:fldChar w:fldCharType="separate"/>
      </w:r>
      <w:r>
        <w:t>22</w:t>
      </w:r>
      <w:r>
        <w:fldChar w:fldCharType="end"/>
      </w:r>
      <w:r>
        <w:t>, p.121] é feita e uma previsão é gerada quanto a satisfa</w:t>
      </w:r>
      <w:r>
        <w:lastRenderedPageBreak/>
        <w:t>ção geral, efeitos colaterais e efetividade de um determinado medicamento. Em seguida, é investigada a compatibilidade dos modelos de classificação obtidos através da sua transferência entre diferentes domínios e fontes de dados, mostrando que esta abordagem pode ser utilizada para apontar, explorar e comparar similaridades e análises de sentimentos entre esses domínios. Os dados são obtidos de duas fontes independentes distintas e amplamente utilizadas no campo farmacêutico por profissionais e consumidores – Drugs.com [</w:t>
      </w:r>
      <w:r>
        <w:fldChar w:fldCharType="begin"/>
      </w:r>
      <w:r>
        <w:instrText>REF __RefNumPara__4557_1178803328 \r \h</w:instrText>
      </w:r>
      <w:r>
        <w:fldChar w:fldCharType="separate"/>
      </w:r>
      <w:r>
        <w:t>17</w:t>
      </w:r>
      <w:r>
        <w:fldChar w:fldCharType="end"/>
      </w:r>
      <w:r>
        <w:t>] e DrugLib.com [</w:t>
      </w:r>
      <w:r>
        <w:fldChar w:fldCharType="begin"/>
      </w:r>
      <w:r>
        <w:instrText>REF __RefNumPara__5914_1178803328 \r \h</w:instrText>
      </w:r>
      <w:r>
        <w:fldChar w:fldCharType="separate"/>
      </w:r>
      <w:r>
        <w:t>23</w:t>
      </w:r>
      <w:r>
        <w:fldChar w:fldCharType="end"/>
      </w:r>
      <w:r>
        <w:t xml:space="preserve">] – através de um web </w:t>
      </w:r>
      <w:proofErr w:type="spellStart"/>
      <w:r>
        <w:rPr>
          <w:i/>
          <w:iCs/>
        </w:rPr>
        <w:t>crawler</w:t>
      </w:r>
      <w:proofErr w:type="spellEnd"/>
      <w:r>
        <w:t xml:space="preserve"> implementado na linguagem Python utilizando o </w:t>
      </w:r>
      <w:r>
        <w:rPr>
          <w:i/>
          <w:iCs/>
        </w:rPr>
        <w:t>framework</w:t>
      </w:r>
      <w:r>
        <w:t xml:space="preserve"> </w:t>
      </w:r>
      <w:proofErr w:type="spellStart"/>
      <w:r>
        <w:t>Beautiful</w:t>
      </w:r>
      <w:proofErr w:type="spellEnd"/>
      <w:r>
        <w:t xml:space="preserve"> </w:t>
      </w:r>
      <w:proofErr w:type="spellStart"/>
      <w:r>
        <w:t>Soup</w:t>
      </w:r>
      <w:proofErr w:type="spellEnd"/>
      <w:r>
        <w:t xml:space="preserve"> [</w:t>
      </w:r>
      <w:r>
        <w:fldChar w:fldCharType="begin"/>
      </w:r>
      <w:r>
        <w:instrText>REF __RefNumPara__2788_1178803328 \r \h</w:instrText>
      </w:r>
      <w:r>
        <w:fldChar w:fldCharType="separate"/>
      </w:r>
      <w:r>
        <w:t>5</w:t>
      </w:r>
      <w:r>
        <w:fldChar w:fldCharType="end"/>
      </w:r>
      <w:r>
        <w:t>].</w:t>
      </w:r>
    </w:p>
    <w:p w14:paraId="3506ED86" w14:textId="77777777" w:rsidR="00185480" w:rsidRDefault="00185480"/>
    <w:p w14:paraId="65D30246" w14:textId="77777777" w:rsidR="00185480" w:rsidRDefault="00F322EA">
      <w:pPr>
        <w:pStyle w:val="Ttulo2"/>
        <w:numPr>
          <w:ilvl w:val="1"/>
          <w:numId w:val="2"/>
        </w:numPr>
      </w:pPr>
      <w:bookmarkStart w:id="21" w:name="_Toc101326842"/>
      <w:bookmarkStart w:id="22" w:name="_Toc378694368"/>
      <w:bookmarkEnd w:id="21"/>
      <w:r>
        <w:rPr>
          <w:color w:val="008000"/>
        </w:rPr>
        <w:t>D</w:t>
      </w:r>
      <w:bookmarkEnd w:id="22"/>
      <w:r>
        <w:rPr>
          <w:color w:val="008000"/>
        </w:rPr>
        <w:t>ISCUSSÃO</w:t>
      </w:r>
    </w:p>
    <w:p w14:paraId="6B0B140A" w14:textId="77777777" w:rsidR="00185480" w:rsidRDefault="00F322EA">
      <w:pPr>
        <w:ind w:firstLine="1134"/>
      </w:pPr>
      <w:r>
        <w:t xml:space="preserve">Como é possível observar no tópico anterior, não foram encontrados muitos artigos no campo farmacêutico, sendo a maior parte do conteúdo relacionado a </w:t>
      </w:r>
      <w:r>
        <w:rPr>
          <w:i/>
          <w:iCs/>
        </w:rPr>
        <w:t>data-mining</w:t>
      </w:r>
      <w:r>
        <w:t xml:space="preserve"> e </w:t>
      </w:r>
      <w:r>
        <w:rPr>
          <w:i/>
          <w:iCs/>
        </w:rPr>
        <w:t xml:space="preserve">web </w:t>
      </w:r>
      <w:proofErr w:type="spellStart"/>
      <w:r>
        <w:rPr>
          <w:i/>
          <w:iCs/>
        </w:rPr>
        <w:t>scraping</w:t>
      </w:r>
      <w:proofErr w:type="spellEnd"/>
      <w:r>
        <w:rPr>
          <w:i/>
          <w:iCs/>
        </w:rPr>
        <w:t xml:space="preserve"> </w:t>
      </w:r>
      <w:r>
        <w:t>disponível na internet voltado para a generalização destas atividades (e suas metodologias) ou para aplicações em domínios próximos como a da biomedicina.</w:t>
      </w:r>
    </w:p>
    <w:p w14:paraId="230CB0F5" w14:textId="77777777" w:rsidR="00185480" w:rsidRDefault="00F322EA">
      <w:pPr>
        <w:ind w:firstLine="1134"/>
      </w:pPr>
      <w:r>
        <w:t>Han et al. [</w:t>
      </w:r>
      <w:r>
        <w:fldChar w:fldCharType="begin"/>
      </w:r>
      <w:r>
        <w:instrText>REF __RefNumPara__6112_1178803328 \r \h</w:instrText>
      </w:r>
      <w:r>
        <w:fldChar w:fldCharType="separate"/>
      </w:r>
      <w:r>
        <w:t>24</w:t>
      </w:r>
      <w:r>
        <w:fldChar w:fldCharType="end"/>
      </w:r>
      <w:r>
        <w:t>] trazem um estudo sobre a predição da desintegração da fórmula de medicamentos comprimidos com administração via oral utilizando técnicas de redes neurais, destacando a importância de dois fatores para o sucesso das predições: os dados avaliados e os algoritmos de processamento utilizados, percebendo a extração de dados como uma etapa crítica do processo e citando o uso da tradicional extração manual de dados em pesquisas atuais por cientistas farmacêuticos com experiência na área:</w:t>
      </w:r>
    </w:p>
    <w:p w14:paraId="38ED5B14" w14:textId="77777777" w:rsidR="00185480" w:rsidRDefault="00F322EA">
      <w:pPr>
        <w:pStyle w:val="CitaoLonga"/>
      </w:pPr>
      <w:r w:rsidRPr="00F322EA">
        <w:rPr>
          <w:lang w:val="en-US"/>
        </w:rPr>
        <w:t>“</w:t>
      </w:r>
      <w:r w:rsidRPr="00F322EA">
        <w:rPr>
          <w:i/>
          <w:iCs/>
          <w:lang w:val="en-US"/>
        </w:rPr>
        <w:t xml:space="preserve">In order to ensure a satisfied prediction accuracy, two key factors are to be considered: data and algorithm. The first issue is the reliable data in pharmaceutical research. </w:t>
      </w:r>
      <w:proofErr w:type="gramStart"/>
      <w:r w:rsidRPr="00F322EA">
        <w:rPr>
          <w:i/>
          <w:iCs/>
          <w:lang w:val="en-US"/>
        </w:rPr>
        <w:t>Deep-learning</w:t>
      </w:r>
      <w:proofErr w:type="gramEnd"/>
      <w:r w:rsidRPr="00F322EA">
        <w:rPr>
          <w:i/>
          <w:iCs/>
          <w:lang w:val="en-US"/>
        </w:rPr>
        <w:t xml:space="preserve"> attempts to learn these characteristics to make better representations and create models from reliable data. Thus, data extraction is a critical step. In current research, reliable formulation datasets were manually extracted and labeled from the research articles of Web of Science by experienced pharmaceutical scientists</w:t>
      </w:r>
      <w:r w:rsidRPr="00F322EA">
        <w:rPr>
          <w:lang w:val="en-US"/>
        </w:rPr>
        <w:t xml:space="preserve">.” </w:t>
      </w:r>
      <w:r>
        <w:t>[</w:t>
      </w:r>
      <w:r>
        <w:fldChar w:fldCharType="begin"/>
      </w:r>
      <w:r>
        <w:instrText>REF __RefNumPara__6112_1178803328 \r \h</w:instrText>
      </w:r>
      <w:r>
        <w:fldChar w:fldCharType="separate"/>
      </w:r>
      <w:r>
        <w:t>24</w:t>
      </w:r>
      <w:r>
        <w:fldChar w:fldCharType="end"/>
      </w:r>
      <w:r>
        <w:t>, p. 339]</w:t>
      </w:r>
    </w:p>
    <w:p w14:paraId="04CBF153" w14:textId="77777777" w:rsidR="00185480" w:rsidRDefault="00185480">
      <w:pPr>
        <w:ind w:firstLine="1134"/>
      </w:pPr>
    </w:p>
    <w:p w14:paraId="1EF5B593" w14:textId="77777777" w:rsidR="00185480" w:rsidRDefault="00F322EA">
      <w:pPr>
        <w:ind w:firstLine="1134"/>
      </w:pPr>
      <w:commentRangeStart w:id="23"/>
      <w:r>
        <w:lastRenderedPageBreak/>
        <w:t>Entendemos</w:t>
      </w:r>
      <w:commentRangeEnd w:id="23"/>
      <w:r>
        <w:commentReference w:id="23"/>
      </w:r>
      <w:commentRangeStart w:id="24"/>
      <w:commentRangeEnd w:id="24"/>
      <w:r>
        <w:commentReference w:id="24"/>
      </w:r>
      <w:r>
        <w:t xml:space="preserve">, com isso, que há espaço para soluções mais viáveis de coleta de dados no domínio farmacêutico através uma metodologia simples, fundamentada na determinação de fontes confiáveis para os dados de interesse associada a aplicação das técnicas de </w:t>
      </w:r>
      <w:r>
        <w:rPr>
          <w:i/>
          <w:iCs/>
        </w:rPr>
        <w:t xml:space="preserve">web </w:t>
      </w:r>
      <w:proofErr w:type="spellStart"/>
      <w:r>
        <w:rPr>
          <w:i/>
          <w:iCs/>
        </w:rPr>
        <w:t>scraping</w:t>
      </w:r>
      <w:proofErr w:type="spellEnd"/>
      <w:r>
        <w:t xml:space="preserve"> para extrair, com velocidade e confiabilidade, as informações desejadas dos dados obtidos, liberando assim os recursos humanos para outras atividades da pesquisa.</w:t>
      </w:r>
    </w:p>
    <w:p w14:paraId="534399A0" w14:textId="77777777" w:rsidR="00185480" w:rsidRDefault="00F322EA">
      <w:r>
        <w:br w:type="page"/>
      </w:r>
    </w:p>
    <w:p w14:paraId="63696511" w14:textId="77777777" w:rsidR="00185480" w:rsidRDefault="00F322EA">
      <w:pPr>
        <w:pStyle w:val="Ttulo1"/>
        <w:numPr>
          <w:ilvl w:val="0"/>
          <w:numId w:val="2"/>
        </w:numPr>
        <w:ind w:left="431" w:hanging="431"/>
        <w:rPr>
          <w:color w:val="008000"/>
        </w:rPr>
      </w:pPr>
      <w:r>
        <w:rPr>
          <w:color w:val="008000"/>
        </w:rPr>
        <w:lastRenderedPageBreak/>
        <w:t>FUNDAMENTAÇÃO TEÓRICA</w:t>
      </w:r>
    </w:p>
    <w:p w14:paraId="5D572420" w14:textId="77777777" w:rsidR="00185480" w:rsidRDefault="00F322EA">
      <w:r>
        <w:tab/>
      </w:r>
      <w:bookmarkStart w:id="25" w:name="_Toc10132684213"/>
      <w:r>
        <w:t xml:space="preserve">O processo de desenvolvimento do TCC é interativo, e ocorre através de sucessivos </w:t>
      </w:r>
      <w:r>
        <w:rPr>
          <w:i/>
        </w:rPr>
        <w:t>e-mails</w:t>
      </w:r>
      <w:r>
        <w:t>. O aluno envia versões intermediárias para seu orientador, que o direciona para a próxima versão.</w:t>
      </w:r>
    </w:p>
    <w:p w14:paraId="7311CF7D" w14:textId="77777777" w:rsidR="00185480" w:rsidRDefault="00185480"/>
    <w:bookmarkEnd w:id="25"/>
    <w:p w14:paraId="0D51F5E2" w14:textId="10B985DA" w:rsidR="00185480" w:rsidRDefault="003F107E">
      <w:pPr>
        <w:pStyle w:val="Ttulo2"/>
        <w:numPr>
          <w:ilvl w:val="1"/>
          <w:numId w:val="2"/>
        </w:numPr>
        <w:rPr>
          <w:color w:val="008000"/>
        </w:rPr>
      </w:pPr>
      <w:r>
        <w:rPr>
          <w:color w:val="008000"/>
        </w:rPr>
        <w:t>coleta</w:t>
      </w:r>
      <w:r w:rsidR="00F322EA">
        <w:rPr>
          <w:color w:val="008000"/>
        </w:rPr>
        <w:t xml:space="preserve"> DE DADOS</w:t>
      </w:r>
    </w:p>
    <w:p w14:paraId="4FA3ADBB" w14:textId="233A3212" w:rsidR="007455D4" w:rsidRDefault="00AB6BC1" w:rsidP="003F107E">
      <w:pPr>
        <w:pStyle w:val="PargrafodaLista"/>
        <w:ind w:left="432"/>
      </w:pPr>
      <w:r>
        <w:tab/>
      </w:r>
      <w:r>
        <w:t>A coleta de dados</w:t>
      </w:r>
      <w:r w:rsidR="00F322EA" w:rsidRPr="007455D4">
        <w:t xml:space="preserve"> é o </w:t>
      </w:r>
      <w:r w:rsidR="003F107E">
        <w:t xml:space="preserve">primeiro processo de obtenção dos dados </w:t>
      </w:r>
      <w:r w:rsidR="00F322EA" w:rsidRPr="007455D4">
        <w:t xml:space="preserve">e informações sobre variáveis ​​de interesse, </w:t>
      </w:r>
      <w:r w:rsidR="007455D4" w:rsidRPr="007455D4">
        <w:t xml:space="preserve">de forma </w:t>
      </w:r>
      <w:r w:rsidR="00F322EA" w:rsidRPr="007455D4">
        <w:t>sistemática</w:t>
      </w:r>
      <w:r w:rsidR="003F107E">
        <w:t>,</w:t>
      </w:r>
      <w:r w:rsidR="00F322EA" w:rsidRPr="007455D4">
        <w:t xml:space="preserve"> que permite responder perguntas, testar</w:t>
      </w:r>
      <w:r w:rsidR="007455D4" w:rsidRPr="007455D4">
        <w:t xml:space="preserve"> </w:t>
      </w:r>
      <w:r w:rsidR="00F322EA" w:rsidRPr="007455D4">
        <w:t xml:space="preserve">hipóteses e avaliar os resultados. </w:t>
      </w:r>
      <w:r w:rsidR="003F107E">
        <w:t xml:space="preserve">Esta etapa da pesquisa é comum </w:t>
      </w:r>
      <w:r w:rsidR="00F322EA" w:rsidRPr="007455D4">
        <w:t>a tod</w:t>
      </w:r>
      <w:r w:rsidR="007455D4" w:rsidRPr="007455D4">
        <w:t xml:space="preserve">as as </w:t>
      </w:r>
      <w:r w:rsidR="00F322EA" w:rsidRPr="007455D4">
        <w:t xml:space="preserve">áreas de estudo, incluindo ciências físicas e sociais, </w:t>
      </w:r>
      <w:proofErr w:type="gramStart"/>
      <w:r w:rsidR="003F107E">
        <w:t xml:space="preserve">humanas </w:t>
      </w:r>
      <w:r w:rsidR="00F322EA" w:rsidRPr="007455D4">
        <w:t>,</w:t>
      </w:r>
      <w:proofErr w:type="gramEnd"/>
      <w:r w:rsidR="00F322EA" w:rsidRPr="007455D4">
        <w:t xml:space="preserve"> negócios, etc. Embora os métodos variem</w:t>
      </w:r>
      <w:r w:rsidR="007455D4" w:rsidRPr="007455D4">
        <w:t xml:space="preserve"> </w:t>
      </w:r>
      <w:r w:rsidR="00F322EA" w:rsidRPr="007455D4">
        <w:t xml:space="preserve">por disciplina, a ênfase em garantir uma coleta precisa e honesta permanece </w:t>
      </w:r>
      <w:r w:rsidR="003F107E">
        <w:t>a mesma</w:t>
      </w:r>
      <w:r w:rsidR="00F322EA" w:rsidRPr="007455D4">
        <w:t>.</w:t>
      </w:r>
    </w:p>
    <w:p w14:paraId="663F605C" w14:textId="0704E9A1" w:rsidR="007455D4" w:rsidRDefault="00AB6BC1" w:rsidP="003F107E">
      <w:pPr>
        <w:pStyle w:val="PargrafodaLista"/>
        <w:ind w:left="432"/>
      </w:pPr>
      <w:r>
        <w:tab/>
        <w:t>E</w:t>
      </w:r>
      <w:r w:rsidR="007455D4">
        <w:t>m muitos casos, a coleta de dados deve ser realizada diretamente da fonte primária, como por exemplo, o censo demográfico realizado pelo IBGE, que precisa coletar</w:t>
      </w:r>
      <w:r>
        <w:t>,</w:t>
      </w:r>
      <w:r w:rsidR="007455D4">
        <w:t xml:space="preserve"> ainda que por amostragem</w:t>
      </w:r>
      <w:r>
        <w:t>,</w:t>
      </w:r>
      <w:r w:rsidR="007455D4">
        <w:t xml:space="preserve"> os dados diretamente da população por meio de entrevistas que são realizadas diretamente</w:t>
      </w:r>
      <w:r w:rsidR="003F107E">
        <w:t xml:space="preserve"> com</w:t>
      </w:r>
      <w:r w:rsidR="007455D4">
        <w:t xml:space="preserve"> o objeto </w:t>
      </w:r>
      <w:r>
        <w:t>d</w:t>
      </w:r>
      <w:r w:rsidR="007455D4">
        <w:t xml:space="preserve">a pesquisa. Mas em outros casos, o trabalho de produção dos dados já foi realizado por fontes </w:t>
      </w:r>
      <w:r>
        <w:t xml:space="preserve">terceiras </w:t>
      </w:r>
      <w:r w:rsidR="007455D4">
        <w:t>confiáveis e precisam apenas ser coletados para compilação</w:t>
      </w:r>
      <w:r>
        <w:t xml:space="preserve"> e análise</w:t>
      </w:r>
      <w:r w:rsidR="007455D4">
        <w:t>.</w:t>
      </w:r>
    </w:p>
    <w:p w14:paraId="0C0AFBF3" w14:textId="781AEDF0" w:rsidR="00AB6BC1" w:rsidRDefault="00AB6BC1" w:rsidP="004C6441">
      <w:pPr>
        <w:pStyle w:val="PargrafodaLista"/>
        <w:ind w:left="432"/>
      </w:pPr>
      <w:r>
        <w:tab/>
        <w:t>A técnica a ser empregada na coleta de dados depende substancialmente da forma em que este</w:t>
      </w:r>
      <w:r w:rsidR="004C6441">
        <w:t>s</w:t>
      </w:r>
      <w:r>
        <w:t xml:space="preserve"> dado</w:t>
      </w:r>
      <w:r w:rsidR="004C6441">
        <w:t>s</w:t>
      </w:r>
      <w:r>
        <w:t xml:space="preserve"> se apresenta</w:t>
      </w:r>
      <w:r w:rsidR="004C6441">
        <w:t>m</w:t>
      </w:r>
      <w:r>
        <w:t>. Como é sabido, a internet é um can</w:t>
      </w:r>
      <w:r w:rsidR="004C6441">
        <w:t xml:space="preserve">al </w:t>
      </w:r>
      <w:r w:rsidR="00671414">
        <w:t>de publicação extensiva de dados</w:t>
      </w:r>
      <w:r w:rsidR="004C6441">
        <w:t>. Tais informações são comumente encontradas na forma de documentos eletrônicos de texto. A depender do tipo de dado, sua coleta pode e deve ser automatizada em maior ou menor grau, através de programas, que se aproveitam d</w:t>
      </w:r>
      <w:r w:rsidR="00671414">
        <w:t>e seu</w:t>
      </w:r>
      <w:r w:rsidR="004C6441">
        <w:t xml:space="preserve"> formato conveniente de publicação</w:t>
      </w:r>
      <w:r w:rsidR="00671414">
        <w:t xml:space="preserve">, ideal para sistematização do processo de coleta e seleção das informações </w:t>
      </w:r>
      <w:r w:rsidR="00671414">
        <w:lastRenderedPageBreak/>
        <w:t>de inte</w:t>
      </w:r>
      <w:bookmarkStart w:id="26" w:name="_GoBack"/>
      <w:bookmarkEnd w:id="26"/>
      <w:r w:rsidR="00671414">
        <w:t>resse</w:t>
      </w:r>
      <w:r w:rsidR="004C6441">
        <w:t>.</w:t>
      </w:r>
      <w:r w:rsidR="003F107E">
        <w:t xml:space="preserve"> Tais softwares pertencem a uma classe conhecida por</w:t>
      </w:r>
      <w:r w:rsidR="00671414">
        <w:t xml:space="preserve"> </w:t>
      </w:r>
      <w:r w:rsidR="00671414" w:rsidRPr="00F37DBC">
        <w:rPr>
          <w:i/>
          <w:iCs/>
        </w:rPr>
        <w:t>web</w:t>
      </w:r>
      <w:r w:rsidR="003F107E" w:rsidRPr="00F37DBC">
        <w:rPr>
          <w:i/>
          <w:iCs/>
        </w:rPr>
        <w:t xml:space="preserve"> scrapers</w:t>
      </w:r>
      <w:r w:rsidR="00671414">
        <w:t>.</w:t>
      </w:r>
    </w:p>
    <w:p w14:paraId="2923EE8A" w14:textId="1347B40F" w:rsidR="00185480" w:rsidRDefault="00F322EA" w:rsidP="00F322EA">
      <w:pPr>
        <w:pStyle w:val="Ttulo2"/>
        <w:numPr>
          <w:ilvl w:val="1"/>
          <w:numId w:val="2"/>
        </w:numPr>
      </w:pPr>
      <w:proofErr w:type="gramStart"/>
      <w:r w:rsidRPr="00F322EA">
        <w:rPr>
          <w:b w:val="0"/>
          <w:caps w:val="0"/>
        </w:rPr>
        <w:t>.</w:t>
      </w:r>
      <w:r>
        <w:rPr>
          <w:color w:val="008000"/>
        </w:rPr>
        <w:t>ESTRUTURA</w:t>
      </w:r>
      <w:proofErr w:type="gramEnd"/>
      <w:r>
        <w:rPr>
          <w:color w:val="008000"/>
        </w:rPr>
        <w:t xml:space="preserve"> DE PÁGINAS E NAVEGADORES DE INTERNET</w:t>
      </w:r>
    </w:p>
    <w:p w14:paraId="6282F055" w14:textId="77777777" w:rsidR="00185480" w:rsidRDefault="00F322EA">
      <w:pPr>
        <w:ind w:firstLine="1134"/>
      </w:pPr>
      <w:r>
        <w:t>Explicar o surgimento e o funcionamento da internet não faz parte da proposta deste trabalho. Por outro lado, para entender as metodologias e técnicas de extração de dados é essencial elucidar dois de seus principais elementos, ambos tão antigos quanto a própria internet [</w:t>
      </w:r>
      <w:r>
        <w:fldChar w:fldCharType="begin"/>
      </w:r>
      <w:r>
        <w:instrText>REF __RefNumPara__1239_2246543571 \r \h</w:instrText>
      </w:r>
      <w:r>
        <w:fldChar w:fldCharType="separate"/>
      </w:r>
      <w:r>
        <w:t>25</w:t>
      </w:r>
      <w:r>
        <w:fldChar w:fldCharType="end"/>
      </w:r>
      <w:r>
        <w:t>]: as páginas e os navegadores.</w:t>
      </w:r>
    </w:p>
    <w:p w14:paraId="544AE2AA" w14:textId="77777777" w:rsidR="00185480" w:rsidRDefault="00F322EA">
      <w:pPr>
        <w:ind w:firstLine="1134"/>
      </w:pPr>
      <w:r>
        <w:t xml:space="preserve">Todo </w:t>
      </w:r>
      <w:r>
        <w:rPr>
          <w:i/>
          <w:iCs/>
        </w:rPr>
        <w:t>website</w:t>
      </w:r>
      <w:r>
        <w:t xml:space="preserve">, independente do seu formato ou conteúdo (portal de notícias, aplicativo de mapas geográficos, rede social, motor de </w:t>
      </w:r>
      <w:proofErr w:type="gramStart"/>
      <w:r>
        <w:t>pesquisa, etc.</w:t>
      </w:r>
      <w:proofErr w:type="gramEnd"/>
      <w:r>
        <w:t>), é composto por uma ou mais páginas de internet organizadas e relacionadas entre si através de referências (</w:t>
      </w:r>
      <w:r>
        <w:rPr>
          <w:i/>
          <w:iCs/>
        </w:rPr>
        <w:t>links</w:t>
      </w:r>
      <w:r>
        <w:t>) que permitem uma navegação intuitiva por suas partes.</w:t>
      </w:r>
    </w:p>
    <w:p w14:paraId="57E68247" w14:textId="77777777" w:rsidR="00185480" w:rsidRDefault="00F322EA">
      <w:pPr>
        <w:ind w:firstLine="1134"/>
      </w:pPr>
      <w:r>
        <w:t xml:space="preserve">Cada </w:t>
      </w:r>
      <w:proofErr w:type="spellStart"/>
      <w:r>
        <w:t>uma</w:t>
      </w:r>
      <w:proofErr w:type="spellEnd"/>
      <w:r>
        <w:t xml:space="preserve"> dessas páginas de internet são arquivos comuns de computador essencialmente compostos de hipertexto [</w:t>
      </w:r>
      <w:r>
        <w:fldChar w:fldCharType="begin"/>
      </w:r>
      <w:r>
        <w:instrText>REF __RefNumPara__1237_2246543571 \r \h</w:instrText>
      </w:r>
      <w:r>
        <w:fldChar w:fldCharType="separate"/>
      </w:r>
      <w:r>
        <w:t>26</w:t>
      </w:r>
      <w:r>
        <w:fldChar w:fldCharType="end"/>
      </w:r>
      <w:r>
        <w:t xml:space="preserve">] estruturado em blocos de elementos bem definidos principalmente por um par de </w:t>
      </w:r>
      <w:proofErr w:type="spellStart"/>
      <w:r>
        <w:rPr>
          <w:i/>
          <w:iCs/>
        </w:rPr>
        <w:t>tags</w:t>
      </w:r>
      <w:proofErr w:type="spellEnd"/>
      <w:r>
        <w:t xml:space="preserve"> que delimita o início e o fim de cada bloco, organizados a partir de duas divisões principais: um cabeçalho contendo metadados sobre o conteúdo da página e um corpo agrupando os diferentes elementos do conteúdo da página em si.</w:t>
      </w:r>
    </w:p>
    <w:p w14:paraId="4120B48F" w14:textId="77777777" w:rsidR="00185480" w:rsidRDefault="00F322EA">
      <w:pPr>
        <w:ind w:firstLine="1134"/>
      </w:pPr>
      <w:r>
        <w:t>Segundo LONGMAN [</w:t>
      </w:r>
      <w:r>
        <w:fldChar w:fldCharType="begin"/>
      </w:r>
      <w:r>
        <w:instrText>REF __RefNumPara__1237_2246543571 \r \h</w:instrText>
      </w:r>
      <w:r>
        <w:fldChar w:fldCharType="separate"/>
      </w:r>
      <w:r>
        <w:t>26</w:t>
      </w:r>
      <w:r>
        <w:fldChar w:fldCharType="end"/>
      </w:r>
      <w:r>
        <w:t>], o conceito de hipertexto existe desde a década de 1940 e começou a se tornar popular na década de 1980 com o surgimento dos computadores pessoais. Ao mesmo tempo, em meados dos anos 1980, é introduzido o sistema de nomes de domínios (DNS), que tem papel fundamental na forma com a qual acessamos páginas de internet até os dias de hoje.</w:t>
      </w:r>
    </w:p>
    <w:p w14:paraId="1EBBB8D4" w14:textId="77777777" w:rsidR="00185480" w:rsidRDefault="00F322EA">
      <w:pPr>
        <w:ind w:firstLine="1134"/>
      </w:pPr>
      <w:r>
        <w:t>Quando acessamos um endereço na internet através de um navegador (por exemplo: https://www.google.com), uma sequência bem definida de eventos ocorre de maneira transparente ao usuário, conforme a Figura 1 tenta ilustrar: (i) o navegador de internet extrai, do endereço da página, o nome de seu hospedeiro; (</w:t>
      </w:r>
      <w:proofErr w:type="spellStart"/>
      <w:r>
        <w:t>ii</w:t>
      </w:r>
      <w:proofErr w:type="spellEnd"/>
      <w:r>
        <w:t>) com o auxílio de um sistema de DNS, o navegador obtém o endereço IP do computador (servidor) que hospeda a página a ser acessada; (</w:t>
      </w:r>
      <w:proofErr w:type="spellStart"/>
      <w:r>
        <w:t>iii</w:t>
      </w:r>
      <w:proofErr w:type="spellEnd"/>
      <w:r>
        <w:t xml:space="preserve">) através do endereço do hospedeiro, o navegador acessa (e baixa) a base do documento HTML e todos os </w:t>
      </w:r>
      <w:r>
        <w:lastRenderedPageBreak/>
        <w:t>arquivos nele referenciados; e (</w:t>
      </w:r>
      <w:proofErr w:type="spellStart"/>
      <w:r>
        <w:t>iv</w:t>
      </w:r>
      <w:proofErr w:type="spellEnd"/>
      <w:r>
        <w:t>), por fim, uma representação visual do conteúdo HTML é exibida para o usuário.</w:t>
      </w:r>
    </w:p>
    <w:p w14:paraId="22AE5F8E" w14:textId="77777777" w:rsidR="00185480" w:rsidRDefault="00185480">
      <w:pPr>
        <w:ind w:firstLine="1134"/>
      </w:pPr>
    </w:p>
    <w:p w14:paraId="16948974" w14:textId="77777777" w:rsidR="00185480" w:rsidRDefault="00F322EA">
      <w:pPr>
        <w:jc w:val="center"/>
      </w:pPr>
      <w:r>
        <w:rPr>
          <w:noProof/>
        </w:rPr>
        <w:drawing>
          <wp:inline distT="0" distB="0" distL="0" distR="0" wp14:anchorId="2F959775" wp14:editId="18E037A7">
            <wp:extent cx="5640705" cy="3209290"/>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3"/>
                    <a:stretch>
                      <a:fillRect/>
                    </a:stretch>
                  </pic:blipFill>
                  <pic:spPr bwMode="auto">
                    <a:xfrm>
                      <a:off x="0" y="0"/>
                      <a:ext cx="5640705" cy="3209290"/>
                    </a:xfrm>
                    <a:prstGeom prst="rect">
                      <a:avLst/>
                    </a:prstGeom>
                  </pic:spPr>
                </pic:pic>
              </a:graphicData>
            </a:graphic>
          </wp:inline>
        </w:drawing>
      </w:r>
    </w:p>
    <w:p w14:paraId="5B69E9D3" w14:textId="77777777" w:rsidR="00185480" w:rsidRDefault="00F322EA">
      <w:pPr>
        <w:pStyle w:val="Legenda"/>
        <w:jc w:val="center"/>
      </w:pPr>
      <w:bookmarkStart w:id="27" w:name="_Toc3786943053"/>
      <w:r>
        <w:t xml:space="preserve">Figura </w:t>
      </w:r>
      <w:r>
        <w:fldChar w:fldCharType="begin"/>
      </w:r>
      <w:r>
        <w:instrText>SEQ Figura \* ARABIC</w:instrText>
      </w:r>
      <w:r>
        <w:fldChar w:fldCharType="separate"/>
      </w:r>
      <w:r>
        <w:t>1</w:t>
      </w:r>
      <w:r>
        <w:fldChar w:fldCharType="end"/>
      </w:r>
      <w:r>
        <w:t>: Visão geral do mecanismo de acesso às páginas de internet.</w:t>
      </w:r>
      <w:bookmarkEnd w:id="27"/>
    </w:p>
    <w:p w14:paraId="093C36D2" w14:textId="77777777" w:rsidR="00185480" w:rsidRDefault="00F322EA">
      <w:pPr>
        <w:ind w:firstLine="1134"/>
      </w:pPr>
      <w:r>
        <w:t>Embora formada por complexas redes de computadores interconectados através de diversos meios e protocolos físicos e lógicos, a internet foi inicialmente concebida simplesmente para compartilhar documentos entre universidades [</w:t>
      </w:r>
      <w:r>
        <w:fldChar w:fldCharType="begin"/>
      </w:r>
      <w:r>
        <w:instrText>REF __RefNumPara__1237_2246543571 \r \h</w:instrText>
      </w:r>
      <w:r>
        <w:fldChar w:fldCharType="separate"/>
      </w:r>
      <w:r>
        <w:t>26</w:t>
      </w:r>
      <w:r>
        <w:fldChar w:fldCharType="end"/>
      </w:r>
      <w:r>
        <w:t>] e para que esses documentos pudessem oferecer uma estrutura clara, alguma formatação visual e, principalmente, vínculos diretos (</w:t>
      </w:r>
      <w:r>
        <w:rPr>
          <w:i/>
          <w:iCs/>
        </w:rPr>
        <w:t>links</w:t>
      </w:r>
      <w:r>
        <w:t>) entre partes de um mesmo documento ou entre diferentes documentos, o conceito de página de internet foi introduzido através da criação de uma linguagem de marcação de hipertexto chamada de HTML (</w:t>
      </w:r>
      <w:r>
        <w:rPr>
          <w:i/>
          <w:iCs/>
        </w:rPr>
        <w:t xml:space="preserve">Hypertext Markup </w:t>
      </w:r>
      <w:proofErr w:type="spellStart"/>
      <w:r>
        <w:rPr>
          <w:i/>
          <w:iCs/>
        </w:rPr>
        <w:t>Language</w:t>
      </w:r>
      <w:proofErr w:type="spellEnd"/>
      <w:r>
        <w:t>) [</w:t>
      </w:r>
      <w:r>
        <w:fldChar w:fldCharType="begin"/>
      </w:r>
      <w:r>
        <w:instrText>REF __RefNumPara__1243_2246543571 \r \h</w:instrText>
      </w:r>
      <w:r>
        <w:fldChar w:fldCharType="separate"/>
      </w:r>
      <w:r>
        <w:t>27</w:t>
      </w:r>
      <w:r>
        <w:fldChar w:fldCharType="end"/>
      </w:r>
      <w:r>
        <w:t>]. A Figura 2 mostra a estrutura básica de um documento HTML visualizado em uma IDE de programação.</w:t>
      </w:r>
    </w:p>
    <w:p w14:paraId="660FD0BB" w14:textId="77777777" w:rsidR="00185480" w:rsidRDefault="00F322EA">
      <w:pPr>
        <w:jc w:val="center"/>
      </w:pPr>
      <w:r>
        <w:rPr>
          <w:noProof/>
        </w:rPr>
        <w:lastRenderedPageBreak/>
        <w:drawing>
          <wp:inline distT="0" distB="0" distL="0" distR="0" wp14:anchorId="6CC3B478" wp14:editId="2AEF3F47">
            <wp:extent cx="5760720" cy="49466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5760720" cy="4946650"/>
                    </a:xfrm>
                    <a:prstGeom prst="rect">
                      <a:avLst/>
                    </a:prstGeom>
                  </pic:spPr>
                </pic:pic>
              </a:graphicData>
            </a:graphic>
          </wp:inline>
        </w:drawing>
      </w:r>
    </w:p>
    <w:p w14:paraId="07C789DA" w14:textId="77777777" w:rsidR="00185480" w:rsidRDefault="00F322EA">
      <w:pPr>
        <w:pStyle w:val="Legenda"/>
        <w:jc w:val="center"/>
      </w:pPr>
      <w:bookmarkStart w:id="28" w:name="_Toc37869430532"/>
      <w:r>
        <w:t xml:space="preserve">Figura </w:t>
      </w:r>
      <w:r>
        <w:fldChar w:fldCharType="begin"/>
      </w:r>
      <w:r>
        <w:instrText>SEQ Figura \* ARABIC</w:instrText>
      </w:r>
      <w:r>
        <w:fldChar w:fldCharType="separate"/>
      </w:r>
      <w:r>
        <w:t>2</w:t>
      </w:r>
      <w:r>
        <w:fldChar w:fldCharType="end"/>
      </w:r>
      <w:r>
        <w:t>: Estrutura básica de um documento HTML exibido em uma IDE de programação.</w:t>
      </w:r>
      <w:bookmarkEnd w:id="28"/>
    </w:p>
    <w:p w14:paraId="0D002399" w14:textId="77777777" w:rsidR="00185480" w:rsidRDefault="00185480">
      <w:pPr>
        <w:ind w:firstLine="1134"/>
      </w:pPr>
    </w:p>
    <w:p w14:paraId="59626F49" w14:textId="77777777" w:rsidR="00185480" w:rsidRDefault="00F322EA">
      <w:pPr>
        <w:ind w:firstLine="1134"/>
      </w:pPr>
      <w:r>
        <w:t>Uma das principais vantagens da utilização de hipertexto, além do mecanismo de referências (introduzido no HTML), é a possibilidade de mesclar textos com arquivos multimídia [</w:t>
      </w:r>
      <w:r>
        <w:fldChar w:fldCharType="begin"/>
      </w:r>
      <w:r>
        <w:instrText>REF __RefNumPara__1249_2246543571 \r \h</w:instrText>
      </w:r>
      <w:r>
        <w:fldChar w:fldCharType="separate"/>
      </w:r>
      <w:r>
        <w:t>28</w:t>
      </w:r>
      <w:r>
        <w:fldChar w:fldCharType="end"/>
      </w:r>
      <w:r>
        <w:t>] (como imagens, por exemplo) produzindo um conteúdo não apenas mais rico, mas também potencialmente mais visual.</w:t>
      </w:r>
    </w:p>
    <w:p w14:paraId="30542108" w14:textId="77777777" w:rsidR="00185480" w:rsidRDefault="00F322EA">
      <w:r>
        <w:tab/>
        <w:t>A partir da aceitação do HTML e com o início da popularização da internet, já no início da década de 1990 [</w:t>
      </w:r>
      <w:r>
        <w:fldChar w:fldCharType="begin"/>
      </w:r>
      <w:r>
        <w:instrText>REF __RefNumPara__1247_2246543571 \r \h</w:instrText>
      </w:r>
      <w:r>
        <w:fldChar w:fldCharType="separate"/>
      </w:r>
      <w:r>
        <w:t>29</w:t>
      </w:r>
      <w:r>
        <w:fldChar w:fldCharType="end"/>
      </w:r>
      <w:r>
        <w:t>], começaram a surgir os navegadores de internet: programas de computador capazes de traduzir HTML em representações visuais (através, por exemplo, da renderização de imagens) tornando a visualização de documentos mais amigável para os usuários, conforme ilustrado na Figura 3.</w:t>
      </w:r>
    </w:p>
    <w:p w14:paraId="2683FDC2" w14:textId="77777777" w:rsidR="00185480" w:rsidRDefault="00185480"/>
    <w:p w14:paraId="30AACAC1" w14:textId="77777777" w:rsidR="00185480" w:rsidRDefault="00F322EA">
      <w:pPr>
        <w:jc w:val="center"/>
      </w:pPr>
      <w:bookmarkStart w:id="29" w:name="__DdeLink__1253_1453253019"/>
      <w:r>
        <w:rPr>
          <w:noProof/>
        </w:rPr>
        <w:lastRenderedPageBreak/>
        <w:drawing>
          <wp:inline distT="0" distB="0" distL="0" distR="0" wp14:anchorId="375B5EFC" wp14:editId="4757BB5E">
            <wp:extent cx="5760720" cy="480060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stretch>
                      <a:fillRect/>
                    </a:stretch>
                  </pic:blipFill>
                  <pic:spPr bwMode="auto">
                    <a:xfrm>
                      <a:off x="0" y="0"/>
                      <a:ext cx="5760720" cy="4800600"/>
                    </a:xfrm>
                    <a:prstGeom prst="rect">
                      <a:avLst/>
                    </a:prstGeom>
                  </pic:spPr>
                </pic:pic>
              </a:graphicData>
            </a:graphic>
          </wp:inline>
        </w:drawing>
      </w:r>
    </w:p>
    <w:p w14:paraId="23310856" w14:textId="77777777" w:rsidR="00185480" w:rsidRDefault="00F322EA">
      <w:pPr>
        <w:pStyle w:val="Legenda"/>
        <w:jc w:val="center"/>
      </w:pPr>
      <w:bookmarkStart w:id="30" w:name="_Toc3786943055"/>
      <w:r>
        <w:t xml:space="preserve">Figura </w:t>
      </w:r>
      <w:r>
        <w:fldChar w:fldCharType="begin"/>
      </w:r>
      <w:r>
        <w:instrText>SEQ Figura \* ARABIC</w:instrText>
      </w:r>
      <w:r>
        <w:fldChar w:fldCharType="separate"/>
      </w:r>
      <w:r>
        <w:t>3</w:t>
      </w:r>
      <w:r>
        <w:fldChar w:fldCharType="end"/>
      </w:r>
      <w:r>
        <w:t>: Representação visual do código HTML em um navegador de internet.</w:t>
      </w:r>
      <w:bookmarkEnd w:id="29"/>
      <w:bookmarkEnd w:id="30"/>
    </w:p>
    <w:p w14:paraId="2B1983E4" w14:textId="77777777" w:rsidR="00185480" w:rsidRDefault="00185480">
      <w:pPr>
        <w:ind w:firstLine="1134"/>
      </w:pPr>
    </w:p>
    <w:p w14:paraId="0CE58198" w14:textId="77777777" w:rsidR="00185480" w:rsidRDefault="00F322EA">
      <w:pPr>
        <w:ind w:firstLine="1134"/>
      </w:pPr>
      <w:r>
        <w:t>Após alguns anos de amadurecimento [</w:t>
      </w:r>
      <w:r>
        <w:fldChar w:fldCharType="begin"/>
      </w:r>
      <w:r>
        <w:instrText>REF __RefNumPara__1254_2246543571 \r \h</w:instrText>
      </w:r>
      <w:r>
        <w:fldChar w:fldCharType="separate"/>
      </w:r>
      <w:r>
        <w:t>30</w:t>
      </w:r>
      <w:r>
        <w:fldChar w:fldCharType="end"/>
      </w:r>
      <w:r>
        <w:t xml:space="preserve">], com o aprimoramento das tecnologias existentes (podendo-se destacar a introdução do DOM – </w:t>
      </w:r>
      <w:proofErr w:type="spellStart"/>
      <w:r>
        <w:rPr>
          <w:i/>
          <w:iCs/>
        </w:rPr>
        <w:t>Document</w:t>
      </w:r>
      <w:proofErr w:type="spellEnd"/>
      <w:r>
        <w:rPr>
          <w:i/>
          <w:iCs/>
        </w:rPr>
        <w:t xml:space="preserve"> </w:t>
      </w:r>
      <w:proofErr w:type="spellStart"/>
      <w:r>
        <w:rPr>
          <w:i/>
          <w:iCs/>
        </w:rPr>
        <w:t>Object</w:t>
      </w:r>
      <w:proofErr w:type="spellEnd"/>
      <w:r>
        <w:rPr>
          <w:i/>
          <w:iCs/>
        </w:rPr>
        <w:t xml:space="preserve"> </w:t>
      </w:r>
      <w:proofErr w:type="spellStart"/>
      <w:r>
        <w:rPr>
          <w:i/>
          <w:iCs/>
        </w:rPr>
        <w:t>Model</w:t>
      </w:r>
      <w:proofErr w:type="spellEnd"/>
      <w:r>
        <w:rPr>
          <w:i/>
          <w:iCs/>
        </w:rPr>
        <w:t xml:space="preserve"> </w:t>
      </w:r>
      <w:r>
        <w:t xml:space="preserve">– em 1998, que permite a interpretação e a manipulação de elementos de documentos HTML como uma coleção de objetos independentes) e o surgimento de novas tecnologias como o CSS – que permite, dentre outras coisas, classificar grupos de elementos dentro de um mesmo documento HTML e estilizar, amplamente e com muita flexibilidade, os elementos de uma página – e a linguagem de programação </w:t>
      </w:r>
      <w:proofErr w:type="spellStart"/>
      <w:r>
        <w:t>JavaScript</w:t>
      </w:r>
      <w:proofErr w:type="spellEnd"/>
      <w:r>
        <w:t>, capaz de executar códigos de alto nível diretamente nos navegadores de internet permitindo, dentre outras coisas, criar efeitos visuais como animações e modificar o conteúdo de uma página em tempo real (durante a navegação do usuário, reagindo a eventos como o clique de um botão), bastante dinamismo foi adicio</w:t>
      </w:r>
      <w:r>
        <w:lastRenderedPageBreak/>
        <w:t>nado às páginas de internet ampliando assim o seu papel até se tornarem verdadeiras aplicações (RIA) [</w:t>
      </w:r>
      <w:r>
        <w:fldChar w:fldCharType="begin"/>
      </w:r>
      <w:r>
        <w:instrText>REF __RefNumPara__1257_2246543571 \r \h</w:instrText>
      </w:r>
      <w:r>
        <w:fldChar w:fldCharType="separate"/>
      </w:r>
      <w:r>
        <w:t>31</w:t>
      </w:r>
      <w:r>
        <w:fldChar w:fldCharType="end"/>
      </w:r>
      <w:r>
        <w:t>] suportadas pelos avanços igualmente feitos nos navegadores de internet. A Figura 4 ilustra a composição de um documento HTML que faz uso dessas tecnologias citadas.</w:t>
      </w:r>
    </w:p>
    <w:p w14:paraId="5BA96DCC" w14:textId="77777777" w:rsidR="00185480" w:rsidRDefault="00185480">
      <w:pPr>
        <w:jc w:val="center"/>
      </w:pPr>
    </w:p>
    <w:p w14:paraId="0DE61330" w14:textId="77777777" w:rsidR="00185480" w:rsidRDefault="00F322EA">
      <w:pPr>
        <w:jc w:val="center"/>
      </w:pPr>
      <w:r>
        <w:rPr>
          <w:noProof/>
        </w:rPr>
        <w:drawing>
          <wp:inline distT="0" distB="0" distL="0" distR="0" wp14:anchorId="0BBBEC7A" wp14:editId="436BCA4E">
            <wp:extent cx="5083810" cy="3429000"/>
            <wp:effectExtent l="0" t="0" r="0"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pic:cNvPicPr>
                      <a:picLocks noChangeAspect="1" noChangeArrowheads="1"/>
                    </pic:cNvPicPr>
                  </pic:nvPicPr>
                  <pic:blipFill>
                    <a:blip r:embed="rId16"/>
                    <a:stretch>
                      <a:fillRect/>
                    </a:stretch>
                  </pic:blipFill>
                  <pic:spPr bwMode="auto">
                    <a:xfrm>
                      <a:off x="0" y="0"/>
                      <a:ext cx="5083810" cy="3429000"/>
                    </a:xfrm>
                    <a:prstGeom prst="rect">
                      <a:avLst/>
                    </a:prstGeom>
                  </pic:spPr>
                </pic:pic>
              </a:graphicData>
            </a:graphic>
          </wp:inline>
        </w:drawing>
      </w:r>
    </w:p>
    <w:p w14:paraId="4E7AD760" w14:textId="77777777" w:rsidR="00185480" w:rsidRDefault="00F322EA">
      <w:pPr>
        <w:pStyle w:val="Legenda"/>
        <w:jc w:val="center"/>
      </w:pPr>
      <w:bookmarkStart w:id="31" w:name="_Toc37869430551"/>
      <w:r>
        <w:t xml:space="preserve">Figura </w:t>
      </w:r>
      <w:r>
        <w:fldChar w:fldCharType="begin"/>
      </w:r>
      <w:r>
        <w:instrText>SEQ Figura \* ARABIC</w:instrText>
      </w:r>
      <w:r>
        <w:fldChar w:fldCharType="separate"/>
      </w:r>
      <w:r>
        <w:t>4</w:t>
      </w:r>
      <w:r>
        <w:fldChar w:fldCharType="end"/>
      </w:r>
      <w:r>
        <w:t xml:space="preserve">: Ilustração da estrutura de composição de um documento HTML contendo estilos CSS e códigos </w:t>
      </w:r>
      <w:proofErr w:type="spellStart"/>
      <w:r>
        <w:t>JavaScript</w:t>
      </w:r>
      <w:proofErr w:type="spellEnd"/>
      <w:r>
        <w:t>.</w:t>
      </w:r>
      <w:bookmarkEnd w:id="31"/>
    </w:p>
    <w:p w14:paraId="59A56DE4" w14:textId="77777777" w:rsidR="00185480" w:rsidRDefault="00185480">
      <w:pPr>
        <w:ind w:firstLine="1134"/>
      </w:pPr>
    </w:p>
    <w:p w14:paraId="3A75B2DF" w14:textId="77777777" w:rsidR="00185480" w:rsidRDefault="00F322EA">
      <w:pPr>
        <w:ind w:firstLine="1134"/>
      </w:pPr>
      <w:r>
        <w:t xml:space="preserve">Embora a forma de acesso às páginas de internet mais conhecida e utilizada por usuários seja através dos navegadores, qualquer programa de computador  pode agir como um cliente para servidores de páginas de internet através dos mesmos princípios pelos quais os navegadores de internet são criados e, como vimos no Capítulo 2, as linguagens de programação de alto nível atualmente oferecem bibliotecas e </w:t>
      </w:r>
      <w:r>
        <w:rPr>
          <w:i/>
          <w:iCs/>
        </w:rPr>
        <w:t>frameworks</w:t>
      </w:r>
      <w:r>
        <w:t xml:space="preserve"> que permitem implementações deste tipo de forma bastante direta e simplificada permitindo que o código HTML de praticamente qualquer página na internet (partindo do princípio de que se tenha acesso a ela) possa ser extraído com poucas linhas de código.</w:t>
      </w:r>
    </w:p>
    <w:p w14:paraId="505BF631" w14:textId="77777777" w:rsidR="00185480" w:rsidRDefault="00F322EA">
      <w:pPr>
        <w:ind w:firstLine="1134"/>
      </w:pPr>
      <w:r>
        <w:lastRenderedPageBreak/>
        <w:t xml:space="preserve">A partir destes conceitos, têm-se então não apenas um padrão sólido e consolidado para a estrutura de páginas na internet (e, consequentemente, uma definição clara do papel dos navegadores), mas também um conjunto muito bem definido de elementos que representam a base de absolutamente todo conteúdo na internet fazendo com que a avaliação do conteúdo de uma “página de internet” (ou partes específicas de uma determinada página), uma vez que seu código hipertexto tenha sido obtido, seja possível e muito viável (como, por exemplo, dentre todo conteúdo de uma página, considerar apenas elementos do tipo “tabela” ou selecionar apenas elementos que contenham uma determinada classe CSS associada) sendo necessário observar apenas as possíveis alterações dinâmicas de conteúdo resultantes da execução de códigos </w:t>
      </w:r>
      <w:proofErr w:type="spellStart"/>
      <w:r>
        <w:t>JavaScript</w:t>
      </w:r>
      <w:proofErr w:type="spellEnd"/>
      <w:r>
        <w:t>, quando houver.</w:t>
      </w:r>
    </w:p>
    <w:p w14:paraId="7300A631" w14:textId="77777777" w:rsidR="00185480" w:rsidRDefault="00F322EA">
      <w:pPr>
        <w:pStyle w:val="Ttulo2"/>
        <w:numPr>
          <w:ilvl w:val="1"/>
          <w:numId w:val="2"/>
        </w:numPr>
        <w:rPr>
          <w:i/>
          <w:iCs/>
          <w:color w:val="008000"/>
        </w:rPr>
      </w:pPr>
      <w:bookmarkStart w:id="32" w:name="_Toc3786943681311"/>
      <w:r>
        <w:rPr>
          <w:i/>
          <w:iCs/>
          <w:color w:val="008000"/>
        </w:rPr>
        <w:t>W</w:t>
      </w:r>
      <w:bookmarkEnd w:id="32"/>
      <w:r>
        <w:rPr>
          <w:i/>
          <w:iCs/>
          <w:color w:val="008000"/>
        </w:rPr>
        <w:t>EB SCRAPING</w:t>
      </w:r>
    </w:p>
    <w:p w14:paraId="7AF49152"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1377E9CF" w14:textId="77777777" w:rsidR="00185480" w:rsidRDefault="00185480"/>
    <w:p w14:paraId="7A5156C7" w14:textId="77777777" w:rsidR="00185480" w:rsidRDefault="00F322EA">
      <w:pPr>
        <w:pStyle w:val="Ttulo3"/>
        <w:numPr>
          <w:ilvl w:val="2"/>
          <w:numId w:val="2"/>
        </w:numPr>
      </w:pPr>
      <w:commentRangeStart w:id="33"/>
      <w:r>
        <w:rPr>
          <w:color w:val="008000"/>
        </w:rPr>
        <w:t>PADRÕES DE PÁGINAS DE INTERNET</w:t>
      </w:r>
      <w:commentRangeEnd w:id="33"/>
      <w:r>
        <w:commentReference w:id="33"/>
      </w:r>
    </w:p>
    <w:p w14:paraId="1D7B136C" w14:textId="77777777" w:rsidR="00185480" w:rsidRDefault="00F322EA">
      <w:r>
        <w:tab/>
        <w:t xml:space="preserve">Dentre as muitas </w:t>
      </w:r>
      <w:proofErr w:type="spellStart"/>
      <w:r>
        <w:rPr>
          <w:i/>
          <w:iCs/>
        </w:rPr>
        <w:t>tags</w:t>
      </w:r>
      <w:proofErr w:type="spellEnd"/>
      <w:r>
        <w:t xml:space="preserve"> que hoje compõem o HTML, é possível destacar às específicas para divisões de áreas, parágrafos, listas, tabelas e formulários, além das estruturais, responsáveis por delimitar, no corpo do documento, seções para cabeçalho, rodapé, </w:t>
      </w:r>
      <w:r>
        <w:rPr>
          <w:i/>
          <w:iCs/>
        </w:rPr>
        <w:t>menu</w:t>
      </w:r>
      <w:r>
        <w:t xml:space="preserve"> de navegação e conteúdo principal.</w:t>
      </w:r>
    </w:p>
    <w:p w14:paraId="15A4C4EB" w14:textId="77777777" w:rsidR="00185480" w:rsidRDefault="00F322EA">
      <w:r>
        <w:tab/>
        <w:t xml:space="preserve">A partir da interpretação de um agrupamento de páginas de internet como um aplicativo </w:t>
      </w:r>
      <w:r>
        <w:rPr>
          <w:i/>
          <w:iCs/>
        </w:rPr>
        <w:t>web</w:t>
      </w:r>
      <w:r>
        <w:t xml:space="preserve">, temos o encontro do HTML (e tecnologias relacionadas) com os </w:t>
      </w:r>
      <w:r>
        <w:lastRenderedPageBreak/>
        <w:t xml:space="preserve">padrões de </w:t>
      </w:r>
      <w:r>
        <w:rPr>
          <w:i/>
          <w:iCs/>
        </w:rPr>
        <w:t>software</w:t>
      </w:r>
      <w:r>
        <w:t xml:space="preserve"> e as boas práticas de desenvolvimento que, buscando motivar a criação de produtos estáveis e de fácil manutenção, permitem a esperança de que </w:t>
      </w:r>
      <w:r>
        <w:rPr>
          <w:i/>
          <w:iCs/>
        </w:rPr>
        <w:t>websites</w:t>
      </w:r>
      <w:r>
        <w:t xml:space="preserve"> criados por equipes de profissionais sérios buscarão respeitar as definições da linguagem permitindo diversos filtros e predições assertivas, desde que:</w:t>
      </w:r>
    </w:p>
    <w:p w14:paraId="6D232510" w14:textId="77777777" w:rsidR="00185480" w:rsidRDefault="00185480"/>
    <w:p w14:paraId="7851D1C4" w14:textId="77777777" w:rsidR="00185480" w:rsidRDefault="00F322EA">
      <w:pPr>
        <w:numPr>
          <w:ilvl w:val="0"/>
          <w:numId w:val="6"/>
        </w:numPr>
      </w:pPr>
      <w:r>
        <w:t>O código HTML da página seja minimamente válido;</w:t>
      </w:r>
    </w:p>
    <w:p w14:paraId="75E94F40" w14:textId="77777777" w:rsidR="00185480" w:rsidRDefault="00F322EA">
      <w:pPr>
        <w:numPr>
          <w:ilvl w:val="0"/>
          <w:numId w:val="6"/>
        </w:numPr>
      </w:pPr>
      <w:r>
        <w:t>Informações de um mesmo tipo, ainda que exibidas em páginas diferentes, sejam identificadas por uma mesma classe CSS ou elemento HTML (padronização);</w:t>
      </w:r>
    </w:p>
    <w:p w14:paraId="12923E9E" w14:textId="77777777" w:rsidR="00185480" w:rsidRDefault="00F322EA">
      <w:pPr>
        <w:numPr>
          <w:ilvl w:val="0"/>
          <w:numId w:val="6"/>
        </w:numPr>
      </w:pPr>
      <w:r>
        <w:t xml:space="preserve">A escolha de </w:t>
      </w:r>
      <w:proofErr w:type="spellStart"/>
      <w:r>
        <w:rPr>
          <w:i/>
          <w:iCs/>
        </w:rPr>
        <w:t>tags</w:t>
      </w:r>
      <w:proofErr w:type="spellEnd"/>
      <w:r>
        <w:t xml:space="preserve"> para determinada parte de um documento HTML seja lógica: embora, por exemplo, seja possível criar uma tabela sem o uso da </w:t>
      </w:r>
      <w:proofErr w:type="spellStart"/>
      <w:r>
        <w:rPr>
          <w:i/>
          <w:iCs/>
        </w:rPr>
        <w:t>tag</w:t>
      </w:r>
      <w:proofErr w:type="spellEnd"/>
      <w:r>
        <w:t xml:space="preserve"> apropriada “</w:t>
      </w:r>
      <w:proofErr w:type="spellStart"/>
      <w:r>
        <w:t>table</w:t>
      </w:r>
      <w:proofErr w:type="spellEnd"/>
      <w:r>
        <w:t xml:space="preserve">”, a </w:t>
      </w:r>
      <w:proofErr w:type="spellStart"/>
      <w:r>
        <w:rPr>
          <w:i/>
          <w:iCs/>
        </w:rPr>
        <w:t>tag</w:t>
      </w:r>
      <w:proofErr w:type="spellEnd"/>
      <w:r>
        <w:rPr>
          <w:i/>
          <w:iCs/>
        </w:rPr>
        <w:t xml:space="preserve"> </w:t>
      </w:r>
      <w:r>
        <w:t>mais apropriada (neste caso, “</w:t>
      </w:r>
      <w:proofErr w:type="spellStart"/>
      <w:r>
        <w:t>table</w:t>
      </w:r>
      <w:proofErr w:type="spellEnd"/>
      <w:r>
        <w:t>”) deverá ser eleita;</w:t>
      </w:r>
    </w:p>
    <w:p w14:paraId="0F78EA53" w14:textId="77777777" w:rsidR="00185480" w:rsidRDefault="00F322EA">
      <w:pPr>
        <w:numPr>
          <w:ilvl w:val="0"/>
          <w:numId w:val="6"/>
        </w:numPr>
      </w:pPr>
      <w:r>
        <w:t xml:space="preserve">Por mais dinâmico que o conteúdo de uma página seja, com ou sem o uso de códigos </w:t>
      </w:r>
      <w:proofErr w:type="spellStart"/>
      <w:r>
        <w:t>JavaScript</w:t>
      </w:r>
      <w:proofErr w:type="spellEnd"/>
      <w:r>
        <w:t xml:space="preserve">, a organização do código HTML (escolha de </w:t>
      </w:r>
      <w:proofErr w:type="spellStart"/>
      <w:r>
        <w:rPr>
          <w:i/>
          <w:iCs/>
        </w:rPr>
        <w:t>tags</w:t>
      </w:r>
      <w:proofErr w:type="spellEnd"/>
      <w:r>
        <w:t xml:space="preserve">) tende a mudar com pouca frequência (a estrutura e o </w:t>
      </w:r>
      <w:r>
        <w:rPr>
          <w:i/>
          <w:iCs/>
        </w:rPr>
        <w:t>layout</w:t>
      </w:r>
      <w:r>
        <w:t xml:space="preserve"> são pouco dinâmicos).</w:t>
      </w:r>
    </w:p>
    <w:p w14:paraId="2CC22B19" w14:textId="77777777" w:rsidR="00185480" w:rsidRDefault="00185480"/>
    <w:p w14:paraId="2FFC39B8" w14:textId="77777777" w:rsidR="00185480" w:rsidRDefault="00F322EA">
      <w:r>
        <w:tab/>
        <w:t xml:space="preserve">Partindo da ideia de que as afirmativas acima são verdadeiras para uma determinada página (ou </w:t>
      </w:r>
      <w:r>
        <w:rPr>
          <w:i/>
          <w:iCs/>
        </w:rPr>
        <w:t>website</w:t>
      </w:r>
      <w:r>
        <w:t>) eleita como fonte para extração de um determinado tipo ou conjunto de dados, podemos intuitivamente perceber que boa parte do trabalho de extração de dados fica simplificado pela possibilidade de se obter facilmente apenas as informações desejadas (relevantes) de qualquer documento HTML.</w:t>
      </w:r>
      <w:r>
        <w:br w:type="page"/>
      </w:r>
    </w:p>
    <w:p w14:paraId="7A3F274D" w14:textId="77777777" w:rsidR="00185480" w:rsidRDefault="00F322EA">
      <w:pPr>
        <w:pStyle w:val="Ttulo1"/>
        <w:numPr>
          <w:ilvl w:val="0"/>
          <w:numId w:val="2"/>
        </w:numPr>
        <w:ind w:left="431" w:hanging="431"/>
        <w:rPr>
          <w:color w:val="008000"/>
        </w:rPr>
      </w:pPr>
      <w:r>
        <w:rPr>
          <w:color w:val="008000"/>
        </w:rPr>
        <w:lastRenderedPageBreak/>
        <w:t>DESENVOLVIMENTO DO TRABALHO</w:t>
      </w:r>
    </w:p>
    <w:p w14:paraId="63D39E8B" w14:textId="77777777" w:rsidR="00185480" w:rsidRDefault="00F322EA">
      <w:r>
        <w:tab/>
        <w:t xml:space="preserve">Neste capítulo colocamos algumas informações relevantes para a elaboração do TCC. </w:t>
      </w:r>
    </w:p>
    <w:p w14:paraId="48763827" w14:textId="77777777" w:rsidR="00185480" w:rsidRDefault="00F322EA">
      <w:pPr>
        <w:ind w:firstLine="1134"/>
      </w:pPr>
      <w:r>
        <w:t xml:space="preserve">O processo de desenvolvimento do TCC é interativo, e ocorre através de sucessivos </w:t>
      </w:r>
      <w:r>
        <w:rPr>
          <w:i/>
        </w:rPr>
        <w:t>e-mails</w:t>
      </w:r>
      <w:r>
        <w:t>. O aluno envia versões intermediárias para seu orientador, que o direciona para a próxima versão. Desta forma, o trabalho vai sendo elaborado e quando o orientador decide que o trabalho está pronto para ser avaliado pela Banca, este o encaminha para avaliação. A avaliação da banca pode resultar em um conjunto de sugestões para o aprimoramento do trabalho, cabendo ao orientador encaminhar ao seu orientando as modificações a serem efetuadas. Ao final desse processo o trabalho estará pronto para ser entregue em sua versão em capa dura, que é um requisito obrigatório para a aprovação no TCC.</w:t>
      </w:r>
    </w:p>
    <w:p w14:paraId="7A54FB18" w14:textId="77777777" w:rsidR="00185480" w:rsidRDefault="00185480"/>
    <w:p w14:paraId="2931BA23" w14:textId="77777777" w:rsidR="00185480" w:rsidRDefault="00F322EA">
      <w:pPr>
        <w:pStyle w:val="Ttulo2"/>
        <w:numPr>
          <w:ilvl w:val="1"/>
          <w:numId w:val="2"/>
        </w:numPr>
        <w:rPr>
          <w:color w:val="008000"/>
        </w:rPr>
      </w:pPr>
      <w:bookmarkStart w:id="34" w:name="_Toc3786943681"/>
      <w:bookmarkStart w:id="35" w:name="_Toc1013268421"/>
      <w:r>
        <w:rPr>
          <w:color w:val="008000"/>
        </w:rPr>
        <w:t>TEXTO DO TRABALHO</w:t>
      </w:r>
      <w:bookmarkEnd w:id="34"/>
      <w:bookmarkEnd w:id="35"/>
    </w:p>
    <w:p w14:paraId="73BE9246" w14:textId="77777777" w:rsidR="00185480" w:rsidRDefault="00185480">
      <w:pPr>
        <w:ind w:firstLine="1077"/>
      </w:pPr>
    </w:p>
    <w:p w14:paraId="70FE8528" w14:textId="77777777" w:rsidR="00185480" w:rsidRDefault="00F322EA">
      <w:pPr>
        <w:ind w:firstLine="1134"/>
      </w:pPr>
      <w:r>
        <w:t>O presente documento foi digitado no estilo e formatos necessários para a elaboração do TCC, portanto guardem uma cópia, para salvar as informações nele contidas, e o utilize como base para desenvolver o TCC. Para digitar, selecione o texto de modelo e troque pela sua redação. O parágrafo está justificado com a primeira linha recuada em 02 centímetros, entrelinha em 1,5.</w:t>
      </w:r>
    </w:p>
    <w:p w14:paraId="6F4747F0" w14:textId="77777777" w:rsidR="00185480" w:rsidRDefault="00F322EA">
      <w:pPr>
        <w:ind w:firstLine="1134"/>
        <w:rPr>
          <w:color w:val="008000"/>
        </w:rPr>
      </w:pPr>
      <w:r>
        <w:rPr>
          <w:color w:val="008000"/>
        </w:rPr>
        <w:t>Na sequência temos uma lista das principais recomendações durante a escrita.</w:t>
      </w:r>
    </w:p>
    <w:p w14:paraId="1C9FBE7F" w14:textId="77777777" w:rsidR="00185480" w:rsidRDefault="00F322EA">
      <w:pPr>
        <w:pStyle w:val="Ttulo3"/>
        <w:numPr>
          <w:ilvl w:val="2"/>
          <w:numId w:val="2"/>
        </w:numPr>
        <w:rPr>
          <w:color w:val="008000"/>
        </w:rPr>
      </w:pPr>
      <w:bookmarkStart w:id="36" w:name="_Toc378694369"/>
      <w:r>
        <w:rPr>
          <w:color w:val="008000"/>
        </w:rPr>
        <w:lastRenderedPageBreak/>
        <w:t>REFERÊNCIAS BIBLIOGRÁFICAS</w:t>
      </w:r>
      <w:bookmarkEnd w:id="36"/>
    </w:p>
    <w:p w14:paraId="375BCECD" w14:textId="77777777" w:rsidR="00185480" w:rsidRDefault="00F322EA">
      <w:r>
        <w:t xml:space="preserve"> </w:t>
      </w:r>
      <w:r>
        <w:tab/>
        <w:t>Na seção de “</w:t>
      </w:r>
      <w:r>
        <w:rPr>
          <w:b/>
        </w:rPr>
        <w:t>REFERÊNCIAS BIBLIOGRÁFICAS</w:t>
      </w:r>
      <w:r>
        <w:t xml:space="preserve">” temos dois exemplos para o formato das referências.  Elas devem ser utilizadas no texto com o formato [1] para a primeira referência da lista e assim por diante, em ordem. Se utilizar um </w:t>
      </w:r>
      <w:r>
        <w:rPr>
          <w:i/>
        </w:rPr>
        <w:t>site</w:t>
      </w:r>
      <w:r>
        <w:t xml:space="preserve"> como referência use o modelo em [2]. Quando se referir a uma página específica, como no caso de uma citação use [1, p.32]. Lembre-se de que definições, conceitos, estatísticas, gráficos, ou seja, qualquer afirmação ou dado contido no texto que não for seu deve exibir uma referência. Outra questão é que devemos ter cuidado na seleção das referências, por exemplo, o Wiki não é uma referência confiável, pois existem muitos erros. Uma boa dica é usar a referência automática que já coloca as citações na ordem correta e faz a referência (no final do documento) de forma automática. Com isso, caso alguma referência seja acrescentada depois, você não precisa rever toda a lista citada. Para isso vá no menu referência e clique em inserir citação [1].</w:t>
      </w:r>
    </w:p>
    <w:p w14:paraId="58195EF2" w14:textId="77777777" w:rsidR="00185480" w:rsidRDefault="00185480"/>
    <w:p w14:paraId="605C46E6" w14:textId="77777777" w:rsidR="00185480" w:rsidRDefault="00F322EA">
      <w:pPr>
        <w:pStyle w:val="Ttulo3"/>
        <w:numPr>
          <w:ilvl w:val="2"/>
          <w:numId w:val="2"/>
        </w:numPr>
        <w:rPr>
          <w:color w:val="008000"/>
        </w:rPr>
      </w:pPr>
      <w:bookmarkStart w:id="37" w:name="_Toc378694370"/>
      <w:r>
        <w:rPr>
          <w:color w:val="008000"/>
        </w:rPr>
        <w:t>CITAÇÕES</w:t>
      </w:r>
      <w:bookmarkEnd w:id="37"/>
    </w:p>
    <w:p w14:paraId="4F18CF5A" w14:textId="77777777" w:rsidR="00185480" w:rsidRDefault="00F322EA">
      <w:pPr>
        <w:ind w:firstLine="1134"/>
      </w:pPr>
      <w:bookmarkStart w:id="38" w:name="__DdeLink__3191_1506350343"/>
      <w:r>
        <w:t>Citação</w:t>
      </w:r>
      <w:bookmarkEnd w:id="38"/>
      <w:r>
        <w:t>: É a menção do texto de informação extraída de outra fonte para esclarecer, ilustrar ou sustentar o assunto apresentado. Podemos classificá-las em Curta e Longa. “Curta: É transcrita entre aspas, com o mesmo tipo e tamanho da letra utilizados no parágrafo do texto no qual será inserido. O uso das aspas delimita a citação direta”.  [1, p.154].</w:t>
      </w:r>
    </w:p>
    <w:p w14:paraId="05D79BD2" w14:textId="77777777" w:rsidR="00185480" w:rsidRDefault="00F322EA">
      <w:pPr>
        <w:pStyle w:val="CitaoLonga"/>
      </w:pPr>
      <w:r>
        <w:t>(Exemplo de Citação Longa) É transcrita em parágrafo distinto. Inicia na margem de parágrafo, sem deslocamento na primeira linha e termina na margem direita. Longa: É transcrita em parágrafo distinto. Inicia na margem de parágrafo, sem deslocamento na primeira linha e termina na margem direita. Longa: É transcrita em parágrafo distinto. Inicia na margem de parágrafo, sem deslocamento na primeira linha e termina na margem direita [1, p. 155].</w:t>
      </w:r>
    </w:p>
    <w:p w14:paraId="3B817EE3" w14:textId="77777777" w:rsidR="00185480" w:rsidRDefault="00F322EA">
      <w:pPr>
        <w:pStyle w:val="CitaoLonga"/>
        <w:ind w:left="0"/>
      </w:pPr>
      <w:r>
        <w:br/>
      </w:r>
      <w:r>
        <w:br w:type="page"/>
      </w:r>
    </w:p>
    <w:p w14:paraId="71ED9BC2" w14:textId="77777777" w:rsidR="00185480" w:rsidRDefault="00F322EA">
      <w:pPr>
        <w:pStyle w:val="Ttulo3"/>
        <w:numPr>
          <w:ilvl w:val="2"/>
          <w:numId w:val="2"/>
        </w:numPr>
        <w:rPr>
          <w:color w:val="008000"/>
        </w:rPr>
      </w:pPr>
      <w:bookmarkStart w:id="39" w:name="_Toc378694371"/>
      <w:r>
        <w:rPr>
          <w:color w:val="008000"/>
        </w:rPr>
        <w:lastRenderedPageBreak/>
        <w:t>IDIOMA ESTRANGEIRO</w:t>
      </w:r>
      <w:bookmarkStart w:id="40" w:name="CONCLUS%2525252525C3%252525252595ES"/>
      <w:bookmarkEnd w:id="39"/>
      <w:bookmarkEnd w:id="40"/>
    </w:p>
    <w:p w14:paraId="437D64C0" w14:textId="77777777" w:rsidR="00185480" w:rsidRDefault="00185480">
      <w:pPr>
        <w:pStyle w:val="CitaoLonga"/>
        <w:ind w:left="0"/>
      </w:pPr>
    </w:p>
    <w:p w14:paraId="3C8EFC95" w14:textId="77777777" w:rsidR="00185480" w:rsidRDefault="00F322EA">
      <w:pPr>
        <w:ind w:firstLine="1134"/>
      </w:pPr>
      <w:r>
        <w:t xml:space="preserve">Todos os termos que não pertençam à língua portuguesa devem ser destacados em </w:t>
      </w:r>
      <w:r>
        <w:rPr>
          <w:i/>
        </w:rPr>
        <w:t>itálico</w:t>
      </w:r>
      <w:r>
        <w:t xml:space="preserve">. Os termos não usuais devem ser definidos ou no texto ou em notas de rodapé. </w:t>
      </w:r>
    </w:p>
    <w:p w14:paraId="547CAA02" w14:textId="77777777" w:rsidR="00185480" w:rsidRDefault="00F322EA">
      <w:pPr>
        <w:pStyle w:val="Ttulo3"/>
        <w:numPr>
          <w:ilvl w:val="2"/>
          <w:numId w:val="2"/>
        </w:numPr>
        <w:rPr>
          <w:color w:val="008000"/>
        </w:rPr>
      </w:pPr>
      <w:bookmarkStart w:id="41" w:name="_Toc378694372"/>
      <w:r>
        <w:rPr>
          <w:color w:val="008000"/>
        </w:rPr>
        <w:t>FIGURAS, GRÁFICOS E TABELAS.</w:t>
      </w:r>
      <w:bookmarkEnd w:id="41"/>
    </w:p>
    <w:p w14:paraId="4D92EC50" w14:textId="77777777" w:rsidR="00185480" w:rsidRDefault="00F322EA">
      <w:pPr>
        <w:ind w:firstLine="1134"/>
      </w:pPr>
      <w:r>
        <w:t xml:space="preserve">As figuras, gráficos e tabelas devem ser referenciadas no texto, por exemplo: no Gráfico 1 apresentamos um exemplo. Os índices já foram criados neste texto, para colocar novos objetos pressione o botão direito do </w:t>
      </w:r>
      <w:r>
        <w:rPr>
          <w:i/>
        </w:rPr>
        <w:t xml:space="preserve">mouse </w:t>
      </w:r>
      <w:r>
        <w:t>sobre o objeto, selecione “legenda” e digite sua descrição para o objeto. Após este procedimento basta atualizar o índice que ele será incluído.</w:t>
      </w:r>
    </w:p>
    <w:p w14:paraId="18808DE2" w14:textId="77777777" w:rsidR="00185480" w:rsidRDefault="00F322EA">
      <w:pPr>
        <w:keepNext/>
        <w:jc w:val="center"/>
      </w:pPr>
      <w:r>
        <w:rPr>
          <w:noProof/>
        </w:rPr>
        <w:drawing>
          <wp:inline distT="0" distB="0" distL="0" distR="0" wp14:anchorId="193CDED7" wp14:editId="4F3DA30A">
            <wp:extent cx="5477510" cy="3143885"/>
            <wp:effectExtent l="0" t="0" r="0" b="0"/>
            <wp:docPr id="1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5"/>
                    <pic:cNvPicPr>
                      <a:picLocks noChangeAspect="1" noChangeArrowheads="1"/>
                    </pic:cNvPicPr>
                  </pic:nvPicPr>
                  <pic:blipFill>
                    <a:blip r:embed="rId17"/>
                    <a:stretch>
                      <a:fillRect/>
                    </a:stretch>
                  </pic:blipFill>
                  <pic:spPr bwMode="auto">
                    <a:xfrm>
                      <a:off x="0" y="0"/>
                      <a:ext cx="5477510" cy="3143885"/>
                    </a:xfrm>
                    <a:prstGeom prst="rect">
                      <a:avLst/>
                    </a:prstGeom>
                  </pic:spPr>
                </pic:pic>
              </a:graphicData>
            </a:graphic>
          </wp:inline>
        </w:drawing>
      </w:r>
    </w:p>
    <w:p w14:paraId="16CFE242" w14:textId="77777777" w:rsidR="00185480" w:rsidRDefault="00F322EA">
      <w:pPr>
        <w:pStyle w:val="Legenda"/>
        <w:jc w:val="center"/>
      </w:pPr>
      <w:bookmarkStart w:id="42" w:name="_Toc378694318"/>
      <w:r>
        <w:t xml:space="preserve">Gráfico </w:t>
      </w:r>
      <w:r>
        <w:fldChar w:fldCharType="begin"/>
      </w:r>
      <w:r>
        <w:instrText>SEQ Gráfico \* ARABIC</w:instrText>
      </w:r>
      <w:r>
        <w:fldChar w:fldCharType="separate"/>
      </w:r>
      <w:r>
        <w:t>1</w:t>
      </w:r>
      <w:r>
        <w:fldChar w:fldCharType="end"/>
      </w:r>
      <w:r>
        <w:t>: Exemplo de um gráfico</w:t>
      </w:r>
      <w:bookmarkEnd w:id="42"/>
    </w:p>
    <w:p w14:paraId="4027B892" w14:textId="77777777" w:rsidR="00185480" w:rsidRDefault="00F322EA">
      <w:pPr>
        <w:jc w:val="center"/>
      </w:pPr>
      <w:r>
        <w:rPr>
          <w:noProof/>
        </w:rPr>
        <w:lastRenderedPageBreak/>
        <w:drawing>
          <wp:inline distT="0" distB="0" distL="0" distR="0" wp14:anchorId="0AA494AC" wp14:editId="66E83C62">
            <wp:extent cx="2096135" cy="2181860"/>
            <wp:effectExtent l="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6"/>
                    <pic:cNvPicPr>
                      <a:picLocks noChangeAspect="1" noChangeArrowheads="1"/>
                    </pic:cNvPicPr>
                  </pic:nvPicPr>
                  <pic:blipFill>
                    <a:blip r:embed="rId18"/>
                    <a:stretch>
                      <a:fillRect/>
                    </a:stretch>
                  </pic:blipFill>
                  <pic:spPr bwMode="auto">
                    <a:xfrm>
                      <a:off x="0" y="0"/>
                      <a:ext cx="2096135" cy="2181860"/>
                    </a:xfrm>
                    <a:prstGeom prst="rect">
                      <a:avLst/>
                    </a:prstGeom>
                  </pic:spPr>
                </pic:pic>
              </a:graphicData>
            </a:graphic>
          </wp:inline>
        </w:drawing>
      </w:r>
    </w:p>
    <w:p w14:paraId="4EE09487" w14:textId="77777777" w:rsidR="00185480" w:rsidRDefault="00F322EA">
      <w:pPr>
        <w:pStyle w:val="Legenda"/>
        <w:jc w:val="center"/>
      </w:pPr>
      <w:bookmarkStart w:id="43" w:name="_Toc378694305"/>
      <w:r>
        <w:t xml:space="preserve">Figura </w:t>
      </w:r>
      <w:r>
        <w:fldChar w:fldCharType="begin"/>
      </w:r>
      <w:r>
        <w:instrText>SEQ Figura \* ARABIC</w:instrText>
      </w:r>
      <w:r>
        <w:fldChar w:fldCharType="separate"/>
      </w:r>
      <w:r>
        <w:t>5</w:t>
      </w:r>
      <w:r>
        <w:fldChar w:fldCharType="end"/>
      </w:r>
      <w:r>
        <w:t>: Exemplo de Figura.</w:t>
      </w:r>
      <w:bookmarkEnd w:id="43"/>
    </w:p>
    <w:p w14:paraId="18AED091" w14:textId="77777777" w:rsidR="00185480" w:rsidRDefault="00185480"/>
    <w:p w14:paraId="05841622" w14:textId="77777777" w:rsidR="00185480" w:rsidRDefault="00F322EA">
      <w:pPr>
        <w:pStyle w:val="Legenda"/>
        <w:keepNext/>
        <w:jc w:val="center"/>
      </w:pPr>
      <w:bookmarkStart w:id="44" w:name="_Toc378694310"/>
      <w:r>
        <w:t xml:space="preserve">Tabela </w:t>
      </w:r>
      <w:r>
        <w:fldChar w:fldCharType="begin"/>
      </w:r>
      <w:r>
        <w:instrText>SEQ Tabela \* ARABIC</w:instrText>
      </w:r>
      <w:r>
        <w:fldChar w:fldCharType="separate"/>
      </w:r>
      <w:r>
        <w:t>1</w:t>
      </w:r>
      <w:r>
        <w:fldChar w:fldCharType="end"/>
      </w:r>
      <w:r>
        <w:t>: Exemplo de Tabela.</w:t>
      </w:r>
      <w:bookmarkEnd w:id="44"/>
    </w:p>
    <w:tbl>
      <w:tblPr>
        <w:tblW w:w="9211" w:type="dxa"/>
        <w:tblInd w:w="-109" w:type="dxa"/>
        <w:tblLook w:val="04A0" w:firstRow="1" w:lastRow="0" w:firstColumn="1" w:lastColumn="0" w:noHBand="0" w:noVBand="1"/>
      </w:tblPr>
      <w:tblGrid>
        <w:gridCol w:w="4605"/>
        <w:gridCol w:w="4606"/>
      </w:tblGrid>
      <w:tr w:rsidR="00185480" w14:paraId="7DD8EB3E"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3751C675" w14:textId="77777777" w:rsidR="00185480" w:rsidRDefault="00F322EA">
            <w:r>
              <w:t>Tabela exemplo</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7374182" w14:textId="77777777" w:rsidR="00185480" w:rsidRDefault="00F322EA">
            <w:r>
              <w:t>Descrição</w:t>
            </w:r>
          </w:p>
        </w:tc>
      </w:tr>
      <w:tr w:rsidR="00185480" w14:paraId="6C6C9B59"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5C5B39F" w14:textId="77777777" w:rsidR="00185480" w:rsidRDefault="00F322EA">
            <w:r>
              <w:t>1</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0C888540" w14:textId="77777777" w:rsidR="00185480" w:rsidRDefault="00F322EA">
            <w:r>
              <w:t>Campo 1</w:t>
            </w:r>
          </w:p>
        </w:tc>
      </w:tr>
      <w:tr w:rsidR="00185480" w14:paraId="4FC8E517" w14:textId="77777777">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1D90A0E4" w14:textId="77777777" w:rsidR="00185480" w:rsidRDefault="00F322EA">
            <w:r>
              <w:t>2</w:t>
            </w:r>
          </w:p>
        </w:tc>
        <w:tc>
          <w:tcPr>
            <w:tcW w:w="4605" w:type="dxa"/>
            <w:tcBorders>
              <w:top w:val="single" w:sz="4" w:space="0" w:color="000000"/>
              <w:left w:val="single" w:sz="4" w:space="0" w:color="000000"/>
              <w:bottom w:val="single" w:sz="4" w:space="0" w:color="000000"/>
              <w:right w:val="single" w:sz="4" w:space="0" w:color="000000"/>
            </w:tcBorders>
            <w:shd w:val="clear" w:color="auto" w:fill="auto"/>
          </w:tcPr>
          <w:p w14:paraId="50791289" w14:textId="77777777" w:rsidR="00185480" w:rsidRDefault="00F322EA">
            <w:r>
              <w:t>Campo 2</w:t>
            </w:r>
          </w:p>
        </w:tc>
      </w:tr>
    </w:tbl>
    <w:p w14:paraId="69097C98" w14:textId="77777777" w:rsidR="00185480" w:rsidRDefault="00185480"/>
    <w:p w14:paraId="2BFDB9DF" w14:textId="77777777" w:rsidR="00185480" w:rsidRDefault="00F322EA">
      <w:pPr>
        <w:pStyle w:val="Ttulo3"/>
        <w:numPr>
          <w:ilvl w:val="2"/>
          <w:numId w:val="2"/>
        </w:numPr>
      </w:pPr>
      <w:bookmarkStart w:id="45" w:name="_Toc378694373"/>
      <w:r>
        <w:t>NOTAS ENTRE O ORIENTADOR E O ALUNO</w:t>
      </w:r>
      <w:bookmarkEnd w:id="45"/>
    </w:p>
    <w:p w14:paraId="3FD07402" w14:textId="77777777" w:rsidR="00185480" w:rsidRDefault="00F322EA">
      <w:pPr>
        <w:ind w:firstLine="1134"/>
      </w:pPr>
      <w:r>
        <w:t>Nossa interação é feita através de e-mails, mas essa forma de comunicação pode ser prejudicial se escrevermos um texto muito longo, portanto devemos ser objetivos. As observações diretamente no texto do TCC têm se demonstrado mais produtivas, a forma e estratégia são combinadas entre o tutor orientador e o orientando.</w:t>
      </w:r>
    </w:p>
    <w:p w14:paraId="3AFF3BF5" w14:textId="77777777" w:rsidR="00185480" w:rsidRDefault="00185480">
      <w:pPr>
        <w:ind w:firstLine="1134"/>
      </w:pPr>
    </w:p>
    <w:p w14:paraId="6CABE790" w14:textId="77777777" w:rsidR="00185480" w:rsidRDefault="00185480">
      <w:pPr>
        <w:rPr>
          <w:color w:val="008000"/>
        </w:rPr>
      </w:pPr>
    </w:p>
    <w:p w14:paraId="19DF7D0B" w14:textId="77777777" w:rsidR="00185480" w:rsidRDefault="00F322EA">
      <w:pPr>
        <w:rPr>
          <w:color w:val="008000"/>
        </w:rPr>
      </w:pPr>
      <w:r>
        <w:br w:type="page"/>
      </w:r>
    </w:p>
    <w:p w14:paraId="2DCCE10B" w14:textId="77777777" w:rsidR="00185480" w:rsidRDefault="00F322EA">
      <w:pPr>
        <w:pStyle w:val="Ttulo1"/>
        <w:numPr>
          <w:ilvl w:val="0"/>
          <w:numId w:val="2"/>
        </w:numPr>
        <w:spacing w:before="100" w:after="100"/>
        <w:ind w:left="431" w:hanging="431"/>
        <w:jc w:val="both"/>
      </w:pPr>
      <w:r>
        <w:rPr>
          <w:color w:val="008000"/>
        </w:rPr>
        <w:lastRenderedPageBreak/>
        <w:t>CONCLUSÕES E TRABALHOS FUTUROS</w:t>
      </w:r>
    </w:p>
    <w:p w14:paraId="27E238DE" w14:textId="77777777" w:rsidR="00185480" w:rsidRDefault="00F322EA">
      <w:pPr>
        <w:ind w:firstLine="1077"/>
      </w:pPr>
      <w:r>
        <w:tab/>
      </w:r>
    </w:p>
    <w:p w14:paraId="2CAC5645" w14:textId="77777777" w:rsidR="00185480" w:rsidRDefault="00F322EA">
      <w:pPr>
        <w:ind w:firstLine="1077"/>
      </w:pPr>
      <w:r>
        <w:t>Neste capítulo devem ser colocadas as conclusões que o aluno obteve durante a elaboração do trabalho, bem como o que pretende após sua conclusão (especialização, mestrado, aplicar os conhecimentos em alguma área...).</w:t>
      </w:r>
      <w:r>
        <w:br w:type="page"/>
      </w:r>
    </w:p>
    <w:p w14:paraId="6A7662B1" w14:textId="77777777" w:rsidR="00185480" w:rsidRDefault="00F322EA">
      <w:pPr>
        <w:pStyle w:val="REFERNCIABIBLIOGRFICA"/>
        <w:jc w:val="left"/>
      </w:pPr>
      <w:bookmarkStart w:id="46" w:name="REFERENCIASBIBLIOGR%2525252525C3%2525252"/>
      <w:bookmarkStart w:id="47" w:name="_Toc378694375"/>
      <w:bookmarkEnd w:id="46"/>
      <w:r>
        <w:lastRenderedPageBreak/>
        <w:t>REFERÊNCIAS BIBLIOGRÁFICAS</w:t>
      </w:r>
      <w:bookmarkEnd w:id="47"/>
    </w:p>
    <w:p w14:paraId="5AB50108" w14:textId="77777777" w:rsidR="00185480" w:rsidRDefault="00185480">
      <w:pPr>
        <w:rPr>
          <w:sz w:val="32"/>
          <w:szCs w:val="32"/>
        </w:rPr>
      </w:pPr>
    </w:p>
    <w:p w14:paraId="6CF57CD9" w14:textId="77777777" w:rsidR="00185480" w:rsidRPr="00F322EA" w:rsidRDefault="00F322EA">
      <w:pPr>
        <w:pStyle w:val="ConteudoRefernciasBibliogrficas"/>
        <w:numPr>
          <w:ilvl w:val="0"/>
          <w:numId w:val="3"/>
        </w:numPr>
        <w:rPr>
          <w:lang w:val="en-US"/>
        </w:rPr>
      </w:pPr>
      <w:bookmarkStart w:id="48" w:name="__RefNumPara__2520_1178803328"/>
      <w:bookmarkEnd w:id="48"/>
      <w:r>
        <w:t xml:space="preserve">Daniel </w:t>
      </w:r>
      <w:proofErr w:type="spellStart"/>
      <w:r>
        <w:t>Glez-Peña</w:t>
      </w:r>
      <w:proofErr w:type="spellEnd"/>
      <w:r>
        <w:t xml:space="preserve">, Anália Lourenço, Hugo López-Fernández, Miguel </w:t>
      </w:r>
      <w:proofErr w:type="spellStart"/>
      <w:r>
        <w:t>Reboiro</w:t>
      </w:r>
      <w:proofErr w:type="spellEnd"/>
      <w:r>
        <w:t xml:space="preserve">-Jato, Florentino </w:t>
      </w:r>
      <w:proofErr w:type="spellStart"/>
      <w:r>
        <w:t>Fdez-Riverola</w:t>
      </w:r>
      <w:proofErr w:type="spellEnd"/>
      <w:r>
        <w:t xml:space="preserve">. </w:t>
      </w:r>
      <w:r w:rsidRPr="00F322EA">
        <w:rPr>
          <w:b/>
          <w:bCs/>
          <w:lang w:val="en-US"/>
        </w:rPr>
        <w:t>Web scraping technologies in an API world</w:t>
      </w:r>
      <w:r w:rsidRPr="00F322EA">
        <w:rPr>
          <w:lang w:val="en-US"/>
        </w:rPr>
        <w:t>, 2014. Briefings in Bioinformatics, Volume 15, Issue 5, September 2014, Pages 788–797.</w:t>
      </w:r>
    </w:p>
    <w:p w14:paraId="20C39515" w14:textId="77777777" w:rsidR="00185480" w:rsidRDefault="00F322EA">
      <w:pPr>
        <w:pStyle w:val="ConteudoRefernciasBibliogrficas"/>
        <w:numPr>
          <w:ilvl w:val="0"/>
          <w:numId w:val="3"/>
        </w:numPr>
      </w:pPr>
      <w:bookmarkStart w:id="49" w:name="__RefNumPara__2782_1178803328"/>
      <w:bookmarkEnd w:id="49"/>
      <w:r>
        <w:t xml:space="preserve">HEDLEY, Jonathan. </w:t>
      </w:r>
      <w:r>
        <w:rPr>
          <w:b/>
          <w:bCs/>
        </w:rPr>
        <w:t>Biblioteca Java para trabalhar com HTML.</w:t>
      </w:r>
      <w:r>
        <w:t xml:space="preserve"> &lt;</w:t>
      </w:r>
      <w:hyperlink r:id="rId19">
        <w:r>
          <w:rPr>
            <w:rStyle w:val="InternetLink"/>
          </w:rPr>
          <w:t>https://jsoup.org</w:t>
        </w:r>
      </w:hyperlink>
      <w:r>
        <w:t>&gt; Acesso em 06 set. 2019.</w:t>
      </w:r>
    </w:p>
    <w:p w14:paraId="0A3B1109" w14:textId="77777777" w:rsidR="00185480" w:rsidRDefault="00F322EA">
      <w:pPr>
        <w:pStyle w:val="ConteudoRefernciasBibliogrficas"/>
        <w:numPr>
          <w:ilvl w:val="0"/>
          <w:numId w:val="3"/>
        </w:numPr>
      </w:pPr>
      <w:bookmarkStart w:id="50" w:name="__RefNumPara__2784_1178803328"/>
      <w:bookmarkEnd w:id="50"/>
      <w:r>
        <w:t xml:space="preserve">ORACLE. </w:t>
      </w:r>
      <w:r>
        <w:rPr>
          <w:b/>
          <w:bCs/>
        </w:rPr>
        <w:t>Linguagem de programação</w:t>
      </w:r>
      <w:r>
        <w:t>. &lt;</w:t>
      </w:r>
      <w:hyperlink r:id="rId20">
        <w:r>
          <w:rPr>
            <w:rStyle w:val="InternetLink"/>
          </w:rPr>
          <w:t>https://java.com</w:t>
        </w:r>
      </w:hyperlink>
      <w:r>
        <w:t>&gt; Acesso em 06 set. 2019.</w:t>
      </w:r>
    </w:p>
    <w:p w14:paraId="170947E9" w14:textId="77777777" w:rsidR="00185480" w:rsidRDefault="00F322EA">
      <w:pPr>
        <w:pStyle w:val="ConteudoRefernciasBibliogrficas"/>
        <w:numPr>
          <w:ilvl w:val="0"/>
          <w:numId w:val="3"/>
        </w:numPr>
      </w:pPr>
      <w:bookmarkStart w:id="51" w:name="__RefNumPara__2786_1178803328"/>
      <w:bookmarkEnd w:id="51"/>
      <w:r>
        <w:t xml:space="preserve">SCRAPINGHUB; et al. </w:t>
      </w:r>
      <w:r>
        <w:rPr>
          <w:b/>
          <w:bCs/>
          <w:i/>
          <w:iCs/>
        </w:rPr>
        <w:t>Framework</w:t>
      </w:r>
      <w:r>
        <w:rPr>
          <w:b/>
          <w:bCs/>
        </w:rPr>
        <w:t xml:space="preserve"> Python para extração de dados de </w:t>
      </w:r>
      <w:r>
        <w:rPr>
          <w:b/>
          <w:bCs/>
          <w:i/>
          <w:iCs/>
        </w:rPr>
        <w:t>websites</w:t>
      </w:r>
      <w:r>
        <w:t>. &lt;</w:t>
      </w:r>
      <w:hyperlink r:id="rId21">
        <w:r>
          <w:rPr>
            <w:rStyle w:val="InternetLink"/>
          </w:rPr>
          <w:t>https://scrapy.org</w:t>
        </w:r>
      </w:hyperlink>
      <w:r>
        <w:t>&gt; Acesso em 06 set. 2019.</w:t>
      </w:r>
    </w:p>
    <w:p w14:paraId="5A186D9D" w14:textId="77777777" w:rsidR="00185480" w:rsidRDefault="00F322EA">
      <w:pPr>
        <w:pStyle w:val="ConteudoRefernciasBibliogrficas"/>
        <w:numPr>
          <w:ilvl w:val="0"/>
          <w:numId w:val="3"/>
        </w:numPr>
      </w:pPr>
      <w:bookmarkStart w:id="52" w:name="__RefNumPara__2788_1178803328"/>
      <w:bookmarkEnd w:id="52"/>
      <w:r>
        <w:t xml:space="preserve">RICHARDSON, Leonard. </w:t>
      </w:r>
      <w:r>
        <w:rPr>
          <w:b/>
          <w:bCs/>
        </w:rPr>
        <w:t>Biblioteca Python para “</w:t>
      </w:r>
      <w:proofErr w:type="spellStart"/>
      <w:r>
        <w:rPr>
          <w:b/>
          <w:bCs/>
          <w:i/>
          <w:iCs/>
        </w:rPr>
        <w:t>scraping</w:t>
      </w:r>
      <w:proofErr w:type="spellEnd"/>
      <w:r>
        <w:rPr>
          <w:b/>
          <w:bCs/>
        </w:rPr>
        <w:t xml:space="preserve"> de tela”</w:t>
      </w:r>
      <w:r>
        <w:t>. &lt;</w:t>
      </w:r>
      <w:hyperlink r:id="rId22">
        <w:r>
          <w:rPr>
            <w:rStyle w:val="InternetLink"/>
          </w:rPr>
          <w:t>https://crummy.com/software/BeautifulSoup</w:t>
        </w:r>
      </w:hyperlink>
      <w:r>
        <w:t>&gt; Acesso em 06 set. 2019.</w:t>
      </w:r>
    </w:p>
    <w:p w14:paraId="7632142C" w14:textId="77777777" w:rsidR="00185480" w:rsidRDefault="00F322EA">
      <w:pPr>
        <w:pStyle w:val="ConteudoRefernciasBibliogrficas"/>
        <w:numPr>
          <w:ilvl w:val="0"/>
          <w:numId w:val="3"/>
        </w:numPr>
      </w:pPr>
      <w:bookmarkStart w:id="53" w:name="__RefNumPara__2790_1178803328"/>
      <w:bookmarkEnd w:id="53"/>
      <w:r w:rsidRPr="00F322EA">
        <w:rPr>
          <w:lang w:val="en-US"/>
        </w:rPr>
        <w:t xml:space="preserve">PYTHON SOFTWARE FOUNDATION. </w:t>
      </w:r>
      <w:proofErr w:type="spellStart"/>
      <w:r w:rsidRPr="00F322EA">
        <w:rPr>
          <w:b/>
          <w:bCs/>
          <w:lang w:val="en-US"/>
        </w:rPr>
        <w:t>Linguagem</w:t>
      </w:r>
      <w:proofErr w:type="spellEnd"/>
      <w:r w:rsidRPr="00F322EA">
        <w:rPr>
          <w:b/>
          <w:bCs/>
          <w:lang w:val="en-US"/>
        </w:rPr>
        <w:t xml:space="preserve"> de </w:t>
      </w:r>
      <w:proofErr w:type="spellStart"/>
      <w:r w:rsidRPr="00F322EA">
        <w:rPr>
          <w:b/>
          <w:bCs/>
          <w:lang w:val="en-US"/>
        </w:rPr>
        <w:t>programação</w:t>
      </w:r>
      <w:proofErr w:type="spellEnd"/>
      <w:r w:rsidRPr="00F322EA">
        <w:rPr>
          <w:lang w:val="en-US"/>
        </w:rPr>
        <w:t xml:space="preserve">. </w:t>
      </w:r>
      <w:r>
        <w:t>&lt;</w:t>
      </w:r>
      <w:hyperlink r:id="rId23">
        <w:r>
          <w:rPr>
            <w:rStyle w:val="InternetLink"/>
          </w:rPr>
          <w:t>https://python.org</w:t>
        </w:r>
      </w:hyperlink>
      <w:r>
        <w:t>&gt; Acesso em 06 set. 2019.</w:t>
      </w:r>
    </w:p>
    <w:p w14:paraId="7A3CCAA6" w14:textId="77777777" w:rsidR="00185480" w:rsidRPr="00F322EA" w:rsidRDefault="00F322EA">
      <w:pPr>
        <w:pStyle w:val="ConteudoRefernciasBibliogrficas"/>
        <w:numPr>
          <w:ilvl w:val="0"/>
          <w:numId w:val="3"/>
        </w:numPr>
        <w:rPr>
          <w:lang w:val="en-US"/>
        </w:rPr>
      </w:pPr>
      <w:bookmarkStart w:id="54" w:name="__RefNumPara__2667_1178803328"/>
      <w:bookmarkEnd w:id="54"/>
      <w:r w:rsidRPr="00F322EA">
        <w:rPr>
          <w:lang w:val="en-US"/>
        </w:rPr>
        <w:t xml:space="preserve">Ronen </w:t>
      </w:r>
      <w:proofErr w:type="gramStart"/>
      <w:r w:rsidRPr="00F322EA">
        <w:rPr>
          <w:lang w:val="en-US"/>
        </w:rPr>
        <w:t>Feldman ,</w:t>
      </w:r>
      <w:proofErr w:type="gramEnd"/>
      <w:r w:rsidRPr="00F322EA">
        <w:rPr>
          <w:lang w:val="en-US"/>
        </w:rPr>
        <w:t xml:space="preserve"> Oded </w:t>
      </w:r>
      <w:proofErr w:type="spellStart"/>
      <w:r w:rsidRPr="00F322EA">
        <w:rPr>
          <w:lang w:val="en-US"/>
        </w:rPr>
        <w:t>Netzer</w:t>
      </w:r>
      <w:proofErr w:type="spellEnd"/>
      <w:r w:rsidRPr="00F322EA">
        <w:rPr>
          <w:lang w:val="en-US"/>
        </w:rPr>
        <w:t xml:space="preserve"> , Aviv </w:t>
      </w:r>
      <w:proofErr w:type="spellStart"/>
      <w:r w:rsidRPr="00F322EA">
        <w:rPr>
          <w:lang w:val="en-US"/>
        </w:rPr>
        <w:t>Peretz</w:t>
      </w:r>
      <w:proofErr w:type="spellEnd"/>
      <w:r w:rsidRPr="00F322EA">
        <w:rPr>
          <w:lang w:val="en-US"/>
        </w:rPr>
        <w:t xml:space="preserve"> , Binyamin Rosenfeld, Utilizing Text Mining on Online Medical Forums to Predict Label Change due to Adverse Drug Reactions, Proceedings of the 21th ACM SIGKDD International Conference on Knowledge Discovery and Data Mining, August 10-13, 2015, Sydney, NSW, Australia.</w:t>
      </w:r>
    </w:p>
    <w:p w14:paraId="09374D73" w14:textId="77777777" w:rsidR="00185480" w:rsidRDefault="00F322EA">
      <w:pPr>
        <w:pStyle w:val="ConteudoRefernciasBibliogrficas"/>
        <w:numPr>
          <w:ilvl w:val="0"/>
          <w:numId w:val="3"/>
        </w:numPr>
      </w:pPr>
      <w:bookmarkStart w:id="55" w:name="__RefNumPara__3279_1178803328"/>
      <w:bookmarkEnd w:id="55"/>
      <w:r>
        <w:t xml:space="preserve">NLTK PROJECT. </w:t>
      </w:r>
      <w:r>
        <w:rPr>
          <w:b/>
          <w:bCs/>
        </w:rPr>
        <w:t>Plataforma para criar programas Python para trabalhar com dados de linguagem humana</w:t>
      </w:r>
      <w:r>
        <w:t>. &lt;https://www.nltk.org&gt; Acesso em 09 set. 2019.</w:t>
      </w:r>
    </w:p>
    <w:p w14:paraId="29A2F418" w14:textId="77777777" w:rsidR="00185480" w:rsidRPr="00F322EA" w:rsidRDefault="00F322EA">
      <w:pPr>
        <w:pStyle w:val="ConteudoRefernciasBibliogrficas"/>
        <w:numPr>
          <w:ilvl w:val="0"/>
          <w:numId w:val="3"/>
        </w:numPr>
        <w:rPr>
          <w:lang w:val="en-US"/>
        </w:rPr>
      </w:pPr>
      <w:bookmarkStart w:id="56" w:name="__RefNumPara__3326_1178803328"/>
      <w:bookmarkEnd w:id="56"/>
      <w:proofErr w:type="spellStart"/>
      <w:r w:rsidRPr="00F322EA">
        <w:rPr>
          <w:lang w:val="en-US"/>
        </w:rPr>
        <w:t>Yifeng</w:t>
      </w:r>
      <w:proofErr w:type="spellEnd"/>
      <w:r w:rsidRPr="00F322EA">
        <w:rPr>
          <w:lang w:val="en-US"/>
        </w:rPr>
        <w:t xml:space="preserve"> Liu, </w:t>
      </w:r>
      <w:proofErr w:type="spellStart"/>
      <w:r w:rsidRPr="00F322EA">
        <w:rPr>
          <w:lang w:val="en-US"/>
        </w:rPr>
        <w:t>Yongjie</w:t>
      </w:r>
      <w:proofErr w:type="spellEnd"/>
      <w:r w:rsidRPr="00F322EA">
        <w:rPr>
          <w:lang w:val="en-US"/>
        </w:rPr>
        <w:t xml:space="preserve"> Liang, David Wishart, PolySearch2: a significantly improved text-mining system for discovering associations between human diseases, genes, drugs, metabolites, toxins and more, Nucleic Acids Research, Volume 43, Issue W1, 1 July 2015, Pages W535–W542.</w:t>
      </w:r>
    </w:p>
    <w:p w14:paraId="6B7B02D9" w14:textId="77777777" w:rsidR="00185480" w:rsidRDefault="00F322EA">
      <w:pPr>
        <w:pStyle w:val="ConteudoRefernciasBibliogrficas"/>
        <w:numPr>
          <w:ilvl w:val="0"/>
          <w:numId w:val="3"/>
        </w:numPr>
      </w:pPr>
      <w:bookmarkStart w:id="57" w:name="__RefNumPara__3422_1178803328"/>
      <w:bookmarkEnd w:id="57"/>
      <w:r w:rsidRPr="00F322EA">
        <w:rPr>
          <w:lang w:val="en-US"/>
        </w:rPr>
        <w:t xml:space="preserve">CANADIAN INSTITUTES OF HEALTH RESEARCH; et al. </w:t>
      </w:r>
      <w:r>
        <w:rPr>
          <w:b/>
          <w:bCs/>
        </w:rPr>
        <w:t xml:space="preserve">Ferramenta </w:t>
      </w:r>
      <w:r>
        <w:rPr>
          <w:b/>
          <w:bCs/>
          <w:i/>
          <w:iCs/>
        </w:rPr>
        <w:t>online</w:t>
      </w:r>
      <w:r>
        <w:rPr>
          <w:b/>
          <w:bCs/>
        </w:rPr>
        <w:t xml:space="preserve"> para </w:t>
      </w:r>
      <w:proofErr w:type="spellStart"/>
      <w:r>
        <w:rPr>
          <w:b/>
          <w:bCs/>
          <w:i/>
          <w:iCs/>
        </w:rPr>
        <w:t>text</w:t>
      </w:r>
      <w:proofErr w:type="spellEnd"/>
      <w:r>
        <w:rPr>
          <w:b/>
          <w:bCs/>
          <w:i/>
          <w:iCs/>
        </w:rPr>
        <w:t>-mining</w:t>
      </w:r>
      <w:r>
        <w:t>. &lt;http://polysearch.ca&gt; Acesso em 09 set. 2019.</w:t>
      </w:r>
    </w:p>
    <w:p w14:paraId="69293FA2" w14:textId="77777777" w:rsidR="00185480" w:rsidRDefault="00F322EA">
      <w:pPr>
        <w:pStyle w:val="ConteudoRefernciasBibliogrficas"/>
        <w:numPr>
          <w:ilvl w:val="0"/>
          <w:numId w:val="3"/>
        </w:numPr>
      </w:pPr>
      <w:bookmarkStart w:id="58" w:name="__RefNumPara__3674_1178803328"/>
      <w:bookmarkEnd w:id="58"/>
      <w:r>
        <w:lastRenderedPageBreak/>
        <w:t xml:space="preserve">ELASTICSEARCH B. </w:t>
      </w:r>
      <w:proofErr w:type="gramStart"/>
      <w:r>
        <w:t>V..</w:t>
      </w:r>
      <w:proofErr w:type="gramEnd"/>
      <w:r>
        <w:t xml:space="preserve"> </w:t>
      </w:r>
      <w:r>
        <w:rPr>
          <w:b/>
          <w:bCs/>
        </w:rPr>
        <w:t>Motor de busca</w:t>
      </w:r>
      <w:r>
        <w:t>. &lt;</w:t>
      </w:r>
      <w:hyperlink r:id="rId24">
        <w:r>
          <w:rPr>
            <w:rStyle w:val="InternetLink"/>
          </w:rPr>
          <w:t>https://elastic.co</w:t>
        </w:r>
      </w:hyperlink>
      <w:r>
        <w:t>&gt; Acesso em 09 set. 2019.</w:t>
      </w:r>
    </w:p>
    <w:p w14:paraId="6E7B0CFB" w14:textId="77777777" w:rsidR="00185480" w:rsidRDefault="00F322EA">
      <w:pPr>
        <w:pStyle w:val="ConteudoRefernciasBibliogrficas"/>
        <w:numPr>
          <w:ilvl w:val="0"/>
          <w:numId w:val="3"/>
        </w:numPr>
      </w:pPr>
      <w:bookmarkStart w:id="59" w:name="__RefNumPara__3835_1178803328"/>
      <w:bookmarkEnd w:id="59"/>
      <w:r w:rsidRPr="00F322EA">
        <w:rPr>
          <w:lang w:val="en-US"/>
        </w:rPr>
        <w:t xml:space="preserve">CANADIAN INSTITUTES OF HEALTH RESEARCH; et al. </w:t>
      </w:r>
      <w:r>
        <w:rPr>
          <w:b/>
          <w:bCs/>
        </w:rPr>
        <w:t>Banco de dados de medicamentos e substâncias bioquímicas</w:t>
      </w:r>
      <w:r>
        <w:t>. &lt;</w:t>
      </w:r>
      <w:hyperlink r:id="rId25">
        <w:r>
          <w:rPr>
            <w:rStyle w:val="InternetLink"/>
          </w:rPr>
          <w:t>https://drugbank.ca</w:t>
        </w:r>
      </w:hyperlink>
      <w:r>
        <w:t>&gt; Acesso em 09 set. 2019.</w:t>
      </w:r>
    </w:p>
    <w:p w14:paraId="01ADDEF1" w14:textId="77777777" w:rsidR="00185480" w:rsidRDefault="00F322EA">
      <w:pPr>
        <w:pStyle w:val="ConteudoRefernciasBibliogrficas"/>
        <w:numPr>
          <w:ilvl w:val="0"/>
          <w:numId w:val="3"/>
        </w:numPr>
      </w:pPr>
      <w:bookmarkStart w:id="60" w:name="__RefNumPara__3837_1178803328"/>
      <w:bookmarkEnd w:id="60"/>
      <w:r w:rsidRPr="00F322EA">
        <w:rPr>
          <w:lang w:val="en-US"/>
        </w:rPr>
        <w:t xml:space="preserve">NATIONAL INSTITUTES OF HEALTH, U.S. Department of Health and Human Services; et al. </w:t>
      </w:r>
      <w:r>
        <w:rPr>
          <w:b/>
          <w:bCs/>
        </w:rPr>
        <w:t>Banco de dados de informações funcionais e sequências de proteínas</w:t>
      </w:r>
      <w:r>
        <w:t>. &lt;</w:t>
      </w:r>
      <w:hyperlink r:id="rId26">
        <w:r>
          <w:rPr>
            <w:rStyle w:val="InternetLink"/>
          </w:rPr>
          <w:t>https://uniprot.org</w:t>
        </w:r>
      </w:hyperlink>
      <w:r>
        <w:t>&gt; Acesso em 09 set. 2019.</w:t>
      </w:r>
    </w:p>
    <w:p w14:paraId="064E6A71" w14:textId="77777777" w:rsidR="00185480" w:rsidRDefault="00F322EA">
      <w:pPr>
        <w:pStyle w:val="ConteudoRefernciasBibliogrficas"/>
        <w:numPr>
          <w:ilvl w:val="0"/>
          <w:numId w:val="3"/>
        </w:numPr>
      </w:pPr>
      <w:bookmarkStart w:id="61" w:name="__RefNumPara__3839_1178803328"/>
      <w:bookmarkEnd w:id="61"/>
      <w:r w:rsidRPr="00F322EA">
        <w:rPr>
          <w:lang w:val="en-US"/>
        </w:rPr>
        <w:t xml:space="preserve">CANADIAN INSTITUTES OF HEALTH RESEARCH; et al. </w:t>
      </w:r>
      <w:r>
        <w:rPr>
          <w:b/>
          <w:bCs/>
        </w:rPr>
        <w:t>Banco de dados de informações sobre o metabolismo de pequenas moléculas encontradas no corpo humano</w:t>
      </w:r>
      <w:r>
        <w:t>. &lt;</w:t>
      </w:r>
      <w:hyperlink r:id="rId27">
        <w:r>
          <w:rPr>
            <w:rStyle w:val="InternetLink"/>
          </w:rPr>
          <w:t>http://hmdb.ca</w:t>
        </w:r>
      </w:hyperlink>
      <w:r>
        <w:t>&gt; Acesso em 09 set. 2019.</w:t>
      </w:r>
    </w:p>
    <w:p w14:paraId="09562EF3" w14:textId="77777777" w:rsidR="00185480" w:rsidRPr="00F322EA" w:rsidRDefault="00F322EA">
      <w:pPr>
        <w:pStyle w:val="ConteudoRefernciasBibliogrficas"/>
        <w:numPr>
          <w:ilvl w:val="0"/>
          <w:numId w:val="3"/>
        </w:numPr>
        <w:rPr>
          <w:lang w:val="en-US"/>
        </w:rPr>
      </w:pPr>
      <w:bookmarkStart w:id="62" w:name="__RefNumPara__4089_1178803328"/>
      <w:bookmarkEnd w:id="62"/>
      <w:r w:rsidRPr="00F322EA">
        <w:rPr>
          <w:lang w:val="en-US"/>
        </w:rPr>
        <w:t xml:space="preserve">A. Amalia, R. M. </w:t>
      </w:r>
      <w:proofErr w:type="spellStart"/>
      <w:r w:rsidRPr="00F322EA">
        <w:rPr>
          <w:lang w:val="en-US"/>
        </w:rPr>
        <w:t>Afifa</w:t>
      </w:r>
      <w:proofErr w:type="spellEnd"/>
      <w:r w:rsidRPr="00F322EA">
        <w:rPr>
          <w:lang w:val="en-US"/>
        </w:rPr>
        <w:t xml:space="preserve"> and H. </w:t>
      </w:r>
      <w:proofErr w:type="spellStart"/>
      <w:r w:rsidRPr="00F322EA">
        <w:rPr>
          <w:lang w:val="en-US"/>
        </w:rPr>
        <w:t>Herriyance</w:t>
      </w:r>
      <w:proofErr w:type="spellEnd"/>
      <w:r w:rsidRPr="00F322EA">
        <w:rPr>
          <w:lang w:val="en-US"/>
        </w:rPr>
        <w:t>, "Resource Description Framework Generation for Tropical Disease Using Web Scraping," 2018 IEEE International Conference on Communication, Networks and Satellite (</w:t>
      </w:r>
      <w:proofErr w:type="spellStart"/>
      <w:r w:rsidRPr="00F322EA">
        <w:rPr>
          <w:lang w:val="en-US"/>
        </w:rPr>
        <w:t>Comnetsat</w:t>
      </w:r>
      <w:proofErr w:type="spellEnd"/>
      <w:r w:rsidRPr="00F322EA">
        <w:rPr>
          <w:lang w:val="en-US"/>
        </w:rPr>
        <w:t>), Medan, Indonesia, 2018, pp. 44-48.</w:t>
      </w:r>
    </w:p>
    <w:p w14:paraId="4A53C5BB" w14:textId="77777777" w:rsidR="00185480" w:rsidRDefault="00F322EA">
      <w:pPr>
        <w:pStyle w:val="ConteudoRefernciasBibliogrficas"/>
        <w:numPr>
          <w:ilvl w:val="0"/>
          <w:numId w:val="3"/>
        </w:numPr>
      </w:pPr>
      <w:bookmarkStart w:id="63" w:name="__RefNumPara__4351_1178803328"/>
      <w:bookmarkEnd w:id="63"/>
      <w:r w:rsidRPr="00F322EA">
        <w:rPr>
          <w:lang w:val="en-US"/>
        </w:rPr>
        <w:t xml:space="preserve">WORLD WIDE WEB CONSORTIUM, W3C. </w:t>
      </w:r>
      <w:r>
        <w:rPr>
          <w:b/>
          <w:bCs/>
        </w:rPr>
        <w:t>Padrões da “</w:t>
      </w:r>
      <w:r>
        <w:rPr>
          <w:b/>
          <w:bCs/>
          <w:i/>
          <w:iCs/>
        </w:rPr>
        <w:t>web</w:t>
      </w:r>
      <w:r>
        <w:rPr>
          <w:b/>
          <w:bCs/>
        </w:rPr>
        <w:t xml:space="preserve"> semântica”</w:t>
      </w:r>
      <w:r>
        <w:t>. &lt;</w:t>
      </w:r>
      <w:hyperlink r:id="rId28">
        <w:r>
          <w:rPr>
            <w:rStyle w:val="InternetLink"/>
          </w:rPr>
          <w:t>https://w3.org/standards/semanticweb</w:t>
        </w:r>
      </w:hyperlink>
      <w:r>
        <w:t>&gt; Acesso em 09 set. 2019.</w:t>
      </w:r>
    </w:p>
    <w:p w14:paraId="0AD580FD" w14:textId="77777777" w:rsidR="00185480" w:rsidRDefault="00F322EA">
      <w:pPr>
        <w:pStyle w:val="ConteudoRefernciasBibliogrficas"/>
        <w:numPr>
          <w:ilvl w:val="0"/>
          <w:numId w:val="3"/>
        </w:numPr>
      </w:pPr>
      <w:bookmarkStart w:id="64" w:name="__RefNumPara__4557_1178803328"/>
      <w:bookmarkEnd w:id="64"/>
      <w:r>
        <w:t xml:space="preserve">DRUGS.COM. </w:t>
      </w:r>
      <w:r>
        <w:rPr>
          <w:b/>
          <w:bCs/>
        </w:rPr>
        <w:t>Banco de dados independente com informações sobre medicamentos</w:t>
      </w:r>
      <w:r>
        <w:t>. &lt;</w:t>
      </w:r>
      <w:hyperlink r:id="rId29">
        <w:r>
          <w:rPr>
            <w:rStyle w:val="InternetLink"/>
          </w:rPr>
          <w:t>https://drugs.com</w:t>
        </w:r>
      </w:hyperlink>
      <w:r>
        <w:t>&gt; Acesso em 09 set. 2019.</w:t>
      </w:r>
    </w:p>
    <w:p w14:paraId="3BC225A1" w14:textId="77777777" w:rsidR="00185480" w:rsidRDefault="00F322EA">
      <w:pPr>
        <w:pStyle w:val="ConteudoRefernciasBibliogrficas"/>
        <w:numPr>
          <w:ilvl w:val="0"/>
          <w:numId w:val="3"/>
        </w:numPr>
      </w:pPr>
      <w:bookmarkStart w:id="65" w:name="__RefNumPara__4559_1178803328"/>
      <w:bookmarkEnd w:id="65"/>
      <w:r>
        <w:t xml:space="preserve">ALODOKTER. </w:t>
      </w:r>
      <w:r>
        <w:rPr>
          <w:b/>
          <w:bCs/>
        </w:rPr>
        <w:t xml:space="preserve">Portal </w:t>
      </w:r>
      <w:r>
        <w:rPr>
          <w:b/>
          <w:bCs/>
          <w:i/>
          <w:iCs/>
        </w:rPr>
        <w:t>web</w:t>
      </w:r>
      <w:r>
        <w:rPr>
          <w:b/>
          <w:bCs/>
        </w:rPr>
        <w:t xml:space="preserve"> de informações médicas e sobre saúde</w:t>
      </w:r>
      <w:r>
        <w:t>. &lt;https://alodokter.com&gt; Acesso em 09 set. 2019.</w:t>
      </w:r>
    </w:p>
    <w:p w14:paraId="222A626A" w14:textId="77777777" w:rsidR="00185480" w:rsidRDefault="00F322EA">
      <w:pPr>
        <w:pStyle w:val="ConteudoRefernciasBibliogrficas"/>
        <w:numPr>
          <w:ilvl w:val="0"/>
          <w:numId w:val="3"/>
        </w:numPr>
      </w:pPr>
      <w:bookmarkStart w:id="66" w:name="__RefNumPara__4561_1178803328"/>
      <w:bookmarkEnd w:id="66"/>
      <w:r>
        <w:t xml:space="preserve">AGÊNCIA NACIONAL DE CONTROLE DE ALIMENTOS E MEDICAMENTOS DA INDONÉSIA. </w:t>
      </w:r>
      <w:r>
        <w:rPr>
          <w:b/>
          <w:bCs/>
          <w:i/>
          <w:iCs/>
        </w:rPr>
        <w:t>Website</w:t>
      </w:r>
      <w:r>
        <w:rPr>
          <w:b/>
          <w:bCs/>
        </w:rPr>
        <w:t xml:space="preserve"> oficial da instituição</w:t>
      </w:r>
      <w:r>
        <w:t>. &lt;http://pom.go.id&gt; Acesso em 09 set. 2019.</w:t>
      </w:r>
    </w:p>
    <w:p w14:paraId="4F0E3694" w14:textId="77777777" w:rsidR="00185480" w:rsidRDefault="00F322EA">
      <w:pPr>
        <w:pStyle w:val="ConteudoRefernciasBibliogrficas"/>
        <w:numPr>
          <w:ilvl w:val="0"/>
          <w:numId w:val="3"/>
        </w:numPr>
      </w:pPr>
      <w:bookmarkStart w:id="67" w:name="__RefNumPara__4563_1178803328"/>
      <w:bookmarkEnd w:id="67"/>
      <w:r w:rsidRPr="00F322EA">
        <w:rPr>
          <w:lang w:val="en-US"/>
        </w:rPr>
        <w:t xml:space="preserve">WORLD WIDE WEB CONSORTIUM, W3C. </w:t>
      </w:r>
      <w:r>
        <w:rPr>
          <w:b/>
          <w:bCs/>
        </w:rPr>
        <w:t xml:space="preserve">Padrões do modelo </w:t>
      </w:r>
      <w:proofErr w:type="spellStart"/>
      <w:r>
        <w:rPr>
          <w:b/>
          <w:bCs/>
          <w:i/>
          <w:iCs/>
        </w:rPr>
        <w:t>Resource</w:t>
      </w:r>
      <w:proofErr w:type="spellEnd"/>
      <w:r>
        <w:rPr>
          <w:b/>
          <w:bCs/>
          <w:i/>
          <w:iCs/>
        </w:rPr>
        <w:t xml:space="preserve"> </w:t>
      </w:r>
      <w:proofErr w:type="spellStart"/>
      <w:r>
        <w:rPr>
          <w:b/>
          <w:bCs/>
          <w:i/>
          <w:iCs/>
        </w:rPr>
        <w:t>Description</w:t>
      </w:r>
      <w:proofErr w:type="spellEnd"/>
      <w:r>
        <w:rPr>
          <w:b/>
          <w:bCs/>
          <w:i/>
          <w:iCs/>
        </w:rPr>
        <w:t xml:space="preserve"> Framework</w:t>
      </w:r>
      <w:r>
        <w:t>. &lt;</w:t>
      </w:r>
      <w:hyperlink r:id="rId30">
        <w:r>
          <w:rPr>
            <w:rStyle w:val="InternetLink"/>
          </w:rPr>
          <w:t>https://w3.org/RDF/</w:t>
        </w:r>
      </w:hyperlink>
      <w:r>
        <w:t>&gt; Acesso em 09 set. 2019.</w:t>
      </w:r>
    </w:p>
    <w:p w14:paraId="6F509CD6" w14:textId="77777777" w:rsidR="00185480" w:rsidRDefault="00F322EA">
      <w:pPr>
        <w:pStyle w:val="ConteudoRefernciasBibliogrficas"/>
        <w:numPr>
          <w:ilvl w:val="0"/>
          <w:numId w:val="3"/>
        </w:numPr>
      </w:pPr>
      <w:bookmarkStart w:id="68" w:name="__RefNumPara__4565_1178803328"/>
      <w:bookmarkEnd w:id="68"/>
      <w:r w:rsidRPr="00F322EA">
        <w:rPr>
          <w:lang w:val="en-US"/>
        </w:rPr>
        <w:t xml:space="preserve">WORLD WIDE WEB CONSORTIUM, W3C. </w:t>
      </w:r>
      <w:r>
        <w:rPr>
          <w:b/>
          <w:bCs/>
        </w:rPr>
        <w:t>Procedimentos e regras para conversão de dados tabulares em RDF</w:t>
      </w:r>
      <w:r>
        <w:t>. &lt;</w:t>
      </w:r>
      <w:hyperlink r:id="rId31">
        <w:r>
          <w:rPr>
            <w:rStyle w:val="InternetLink"/>
          </w:rPr>
          <w:t>https://w3.org/TR/csv2rdf/</w:t>
        </w:r>
      </w:hyperlink>
      <w:r>
        <w:t>&gt; Acesso em 09 set. 2019.</w:t>
      </w:r>
    </w:p>
    <w:p w14:paraId="029DAC1E" w14:textId="77777777" w:rsidR="00185480" w:rsidRPr="00F322EA" w:rsidRDefault="00F322EA">
      <w:pPr>
        <w:pStyle w:val="ConteudoRefernciasBibliogrficas"/>
        <w:numPr>
          <w:ilvl w:val="0"/>
          <w:numId w:val="3"/>
        </w:numPr>
        <w:rPr>
          <w:szCs w:val="24"/>
          <w:lang w:val="en-US"/>
        </w:rPr>
      </w:pPr>
      <w:bookmarkStart w:id="69" w:name="__RefNumPara__4650_1178803328"/>
      <w:bookmarkEnd w:id="69"/>
      <w:r w:rsidRPr="00F322EA">
        <w:rPr>
          <w:szCs w:val="24"/>
          <w:lang w:val="en-US"/>
        </w:rPr>
        <w:t xml:space="preserve">Felix </w:t>
      </w:r>
      <w:proofErr w:type="spellStart"/>
      <w:r w:rsidRPr="00F322EA">
        <w:rPr>
          <w:szCs w:val="24"/>
          <w:lang w:val="en-US"/>
        </w:rPr>
        <w:t>Gräßer</w:t>
      </w:r>
      <w:proofErr w:type="spellEnd"/>
      <w:r w:rsidRPr="00F322EA">
        <w:rPr>
          <w:szCs w:val="24"/>
          <w:lang w:val="en-US"/>
        </w:rPr>
        <w:t xml:space="preserve">, Surya </w:t>
      </w:r>
      <w:proofErr w:type="spellStart"/>
      <w:r w:rsidRPr="00F322EA">
        <w:rPr>
          <w:szCs w:val="24"/>
          <w:lang w:val="en-US"/>
        </w:rPr>
        <w:t>Kallumadi</w:t>
      </w:r>
      <w:proofErr w:type="spellEnd"/>
      <w:r w:rsidRPr="00F322EA">
        <w:rPr>
          <w:szCs w:val="24"/>
          <w:lang w:val="en-US"/>
        </w:rPr>
        <w:t xml:space="preserve">, Hagen </w:t>
      </w:r>
      <w:proofErr w:type="spellStart"/>
      <w:r w:rsidRPr="00F322EA">
        <w:rPr>
          <w:szCs w:val="24"/>
          <w:lang w:val="en-US"/>
        </w:rPr>
        <w:t>Malberg</w:t>
      </w:r>
      <w:proofErr w:type="spellEnd"/>
      <w:r w:rsidRPr="00F322EA">
        <w:rPr>
          <w:szCs w:val="24"/>
          <w:lang w:val="en-US"/>
        </w:rPr>
        <w:t xml:space="preserve">, and Sebastian </w:t>
      </w:r>
      <w:proofErr w:type="spellStart"/>
      <w:r w:rsidRPr="00F322EA">
        <w:rPr>
          <w:szCs w:val="24"/>
          <w:lang w:val="en-US"/>
        </w:rPr>
        <w:t>Zaunseder</w:t>
      </w:r>
      <w:proofErr w:type="spellEnd"/>
      <w:r w:rsidRPr="00F322EA">
        <w:rPr>
          <w:szCs w:val="24"/>
          <w:lang w:val="en-US"/>
        </w:rPr>
        <w:t xml:space="preserve">. 2018. Aspect-Based Sentiment Analysis of Drug Reviews Applying Cross-Domain and Cross-Data Learning. In DH’18:2018 International Digital Health </w:t>
      </w:r>
      <w:r w:rsidRPr="00F322EA">
        <w:rPr>
          <w:szCs w:val="24"/>
          <w:lang w:val="en-US"/>
        </w:rPr>
        <w:lastRenderedPageBreak/>
        <w:t>Conference, April 23–26, 2018, Lyon, France. ACM, New York, NY, USA, 5 pages.</w:t>
      </w:r>
    </w:p>
    <w:p w14:paraId="75E09D70" w14:textId="77777777" w:rsidR="00185480" w:rsidRDefault="00F322EA">
      <w:pPr>
        <w:pStyle w:val="ConteudoRefernciasBibliogrficas"/>
        <w:numPr>
          <w:ilvl w:val="0"/>
          <w:numId w:val="3"/>
        </w:numPr>
        <w:rPr>
          <w:szCs w:val="24"/>
        </w:rPr>
      </w:pPr>
      <w:bookmarkStart w:id="70" w:name="__RefNumPara__5914_1178803328"/>
      <w:bookmarkEnd w:id="70"/>
      <w:r>
        <w:rPr>
          <w:szCs w:val="24"/>
        </w:rPr>
        <w:t xml:space="preserve">DRUGLIB.COM. </w:t>
      </w:r>
      <w:r>
        <w:rPr>
          <w:b/>
          <w:bCs/>
          <w:szCs w:val="24"/>
        </w:rPr>
        <w:t>Banco de dados sobre medicamentos e pesquisas farmacêuticas</w:t>
      </w:r>
      <w:r>
        <w:rPr>
          <w:szCs w:val="24"/>
        </w:rPr>
        <w:t>. &lt;http://druglib.com&gt; Acesso em 09 set. 2019.</w:t>
      </w:r>
    </w:p>
    <w:p w14:paraId="4504C7C7" w14:textId="77777777" w:rsidR="00185480" w:rsidRPr="00F322EA" w:rsidRDefault="00F322EA">
      <w:pPr>
        <w:pStyle w:val="ConteudoRefernciasBibliogrficas"/>
        <w:numPr>
          <w:ilvl w:val="0"/>
          <w:numId w:val="3"/>
        </w:numPr>
        <w:rPr>
          <w:szCs w:val="24"/>
          <w:lang w:val="en-US"/>
        </w:rPr>
      </w:pPr>
      <w:bookmarkStart w:id="71" w:name="__RefNumPara__6112_1178803328"/>
      <w:bookmarkEnd w:id="71"/>
      <w:r w:rsidRPr="00F322EA">
        <w:rPr>
          <w:szCs w:val="24"/>
          <w:lang w:val="en-US"/>
        </w:rPr>
        <w:t xml:space="preserve">HAN, Run. </w:t>
      </w:r>
      <w:r w:rsidRPr="00F322EA">
        <w:rPr>
          <w:b/>
          <w:bCs/>
          <w:i/>
          <w:iCs/>
          <w:szCs w:val="24"/>
          <w:lang w:val="en-US"/>
        </w:rPr>
        <w:t>Predicting oral disintegrating tablet formulations by neural network techniques</w:t>
      </w:r>
      <w:r w:rsidRPr="00F322EA">
        <w:rPr>
          <w:szCs w:val="24"/>
          <w:lang w:val="en-US"/>
        </w:rPr>
        <w:t xml:space="preserve">, 2018. </w:t>
      </w:r>
      <w:proofErr w:type="spellStart"/>
      <w:r w:rsidRPr="00F322EA">
        <w:rPr>
          <w:szCs w:val="24"/>
          <w:lang w:val="en-US"/>
        </w:rPr>
        <w:t>Artigo</w:t>
      </w:r>
      <w:proofErr w:type="spellEnd"/>
      <w:r w:rsidRPr="00F322EA">
        <w:rPr>
          <w:szCs w:val="24"/>
          <w:lang w:val="en-US"/>
        </w:rPr>
        <w:t xml:space="preserve"> </w:t>
      </w:r>
      <w:proofErr w:type="spellStart"/>
      <w:r w:rsidRPr="00F322EA">
        <w:rPr>
          <w:szCs w:val="24"/>
          <w:lang w:val="en-US"/>
        </w:rPr>
        <w:t>Científico</w:t>
      </w:r>
      <w:proofErr w:type="spellEnd"/>
      <w:r w:rsidRPr="00F322EA">
        <w:rPr>
          <w:szCs w:val="24"/>
          <w:lang w:val="en-US"/>
        </w:rPr>
        <w:t xml:space="preserve"> (</w:t>
      </w:r>
      <w:proofErr w:type="spellStart"/>
      <w:r w:rsidRPr="00F322EA">
        <w:rPr>
          <w:szCs w:val="24"/>
          <w:lang w:val="en-US"/>
        </w:rPr>
        <w:t>publicado</w:t>
      </w:r>
      <w:proofErr w:type="spellEnd"/>
      <w:r w:rsidRPr="00F322EA">
        <w:rPr>
          <w:szCs w:val="24"/>
          <w:lang w:val="en-US"/>
        </w:rPr>
        <w:t xml:space="preserve"> no Asian Journal of Pharmaceutical Sciences 13) – Institute of Chinese Medical Sciences (ICMS), University of Macau, Macau, China.</w:t>
      </w:r>
    </w:p>
    <w:p w14:paraId="6370F209" w14:textId="77777777" w:rsidR="00185480" w:rsidRDefault="00F322EA">
      <w:pPr>
        <w:pStyle w:val="ConteudoRefernciasBibliogrficas"/>
        <w:numPr>
          <w:ilvl w:val="0"/>
          <w:numId w:val="3"/>
        </w:numPr>
      </w:pPr>
      <w:bookmarkStart w:id="72" w:name="__RefNumPara__1239_2246543571"/>
      <w:bookmarkEnd w:id="72"/>
      <w:r w:rsidRPr="00F322EA">
        <w:rPr>
          <w:color w:val="000000"/>
          <w:szCs w:val="24"/>
          <w:lang w:val="en-US"/>
        </w:rPr>
        <w:t xml:space="preserve">BERNERS-LEE, Tim. </w:t>
      </w:r>
      <w:r w:rsidRPr="00F322EA">
        <w:rPr>
          <w:b/>
          <w:bCs/>
          <w:i/>
          <w:iCs/>
          <w:color w:val="000000"/>
          <w:szCs w:val="24"/>
          <w:lang w:val="en-US"/>
        </w:rPr>
        <w:t>WWW: past, present, and future</w:t>
      </w:r>
      <w:r w:rsidRPr="00F322EA">
        <w:rPr>
          <w:color w:val="000000"/>
          <w:szCs w:val="24"/>
          <w:lang w:val="en-US"/>
        </w:rPr>
        <w:t xml:space="preserve">, 1996. </w:t>
      </w:r>
      <w:r>
        <w:rPr>
          <w:color w:val="000000"/>
          <w:szCs w:val="24"/>
        </w:rPr>
        <w:t xml:space="preserve">Publicação acadêmica – </w:t>
      </w:r>
      <w:r>
        <w:rPr>
          <w:rStyle w:val="nfase"/>
          <w:color w:val="000000"/>
          <w:szCs w:val="24"/>
        </w:rPr>
        <w:t>Computer</w:t>
      </w:r>
      <w:r>
        <w:rPr>
          <w:color w:val="000000"/>
          <w:szCs w:val="24"/>
        </w:rPr>
        <w:t>, vol. 29, no. 10, pp. 69-77.</w:t>
      </w:r>
    </w:p>
    <w:p w14:paraId="7F022DD0" w14:textId="77777777" w:rsidR="00185480" w:rsidRDefault="00F322EA">
      <w:pPr>
        <w:pStyle w:val="ConteudoRefernciasBibliogrficas"/>
        <w:numPr>
          <w:ilvl w:val="0"/>
          <w:numId w:val="3"/>
        </w:numPr>
        <w:rPr>
          <w:szCs w:val="24"/>
        </w:rPr>
      </w:pPr>
      <w:bookmarkStart w:id="73" w:name="__RefNumPara__1237_2246543571"/>
      <w:bookmarkEnd w:id="73"/>
      <w:r w:rsidRPr="00F322EA">
        <w:rPr>
          <w:szCs w:val="24"/>
          <w:lang w:val="en-US"/>
        </w:rPr>
        <w:t xml:space="preserve">LONGMAN, Addison Wesley. </w:t>
      </w:r>
      <w:r w:rsidRPr="00F322EA">
        <w:rPr>
          <w:b/>
          <w:bCs/>
          <w:i/>
          <w:iCs/>
          <w:szCs w:val="24"/>
          <w:lang w:val="en-US"/>
        </w:rPr>
        <w:t>A History of HTML</w:t>
      </w:r>
      <w:r w:rsidRPr="00F322EA">
        <w:rPr>
          <w:szCs w:val="24"/>
          <w:lang w:val="en-US"/>
        </w:rPr>
        <w:t>, 1998</w:t>
      </w:r>
      <w:r w:rsidRPr="00F322EA">
        <w:rPr>
          <w:b/>
          <w:bCs/>
          <w:szCs w:val="24"/>
          <w:lang w:val="en-US"/>
        </w:rPr>
        <w:t>.</w:t>
      </w:r>
      <w:r w:rsidRPr="00F322EA">
        <w:rPr>
          <w:szCs w:val="24"/>
          <w:lang w:val="en-US"/>
        </w:rPr>
        <w:t xml:space="preserve"> </w:t>
      </w:r>
      <w:r>
        <w:rPr>
          <w:szCs w:val="24"/>
        </w:rPr>
        <w:t>&lt;https://www.w3.org/People/</w:t>
      </w:r>
      <w:proofErr w:type="spellStart"/>
      <w:r>
        <w:rPr>
          <w:szCs w:val="24"/>
        </w:rPr>
        <w:t>Raggett</w:t>
      </w:r>
      <w:proofErr w:type="spellEnd"/>
      <w:r>
        <w:rPr>
          <w:szCs w:val="24"/>
        </w:rPr>
        <w:t>/book4/ch02.html&gt; Acesso em 27 set. 2019.</w:t>
      </w:r>
    </w:p>
    <w:p w14:paraId="11A49002" w14:textId="77777777" w:rsidR="00185480" w:rsidRDefault="00F322EA">
      <w:pPr>
        <w:pStyle w:val="ConteudoRefernciasBibliogrficas"/>
        <w:numPr>
          <w:ilvl w:val="0"/>
          <w:numId w:val="3"/>
        </w:numPr>
        <w:rPr>
          <w:szCs w:val="24"/>
        </w:rPr>
      </w:pPr>
      <w:bookmarkStart w:id="74" w:name="__RefNumPara__1243_2246543571"/>
      <w:bookmarkEnd w:id="74"/>
      <w:r w:rsidRPr="00F322EA">
        <w:rPr>
          <w:szCs w:val="24"/>
          <w:lang w:val="en-US"/>
        </w:rPr>
        <w:t xml:space="preserve">BERNERS-LEE, Tim. </w:t>
      </w:r>
      <w:r w:rsidRPr="00F322EA">
        <w:rPr>
          <w:b/>
          <w:bCs/>
          <w:i/>
          <w:iCs/>
          <w:szCs w:val="24"/>
          <w:lang w:val="en-US"/>
        </w:rPr>
        <w:t>Information Management: A Proposal</w:t>
      </w:r>
      <w:r w:rsidRPr="00F322EA">
        <w:rPr>
          <w:szCs w:val="24"/>
          <w:lang w:val="en-US"/>
        </w:rPr>
        <w:t xml:space="preserve">, 1989. </w:t>
      </w:r>
      <w:r>
        <w:rPr>
          <w:szCs w:val="24"/>
        </w:rPr>
        <w:t>&lt;https://www.w3.org/</w:t>
      </w:r>
      <w:proofErr w:type="spellStart"/>
      <w:r>
        <w:rPr>
          <w:szCs w:val="24"/>
        </w:rPr>
        <w:t>History</w:t>
      </w:r>
      <w:proofErr w:type="spellEnd"/>
      <w:r>
        <w:rPr>
          <w:szCs w:val="24"/>
        </w:rPr>
        <w:t>/1989/proposal.html&gt; Acesso em 27 set. 2019.</w:t>
      </w:r>
    </w:p>
    <w:p w14:paraId="7135518C" w14:textId="77777777" w:rsidR="00185480" w:rsidRDefault="00F322EA">
      <w:pPr>
        <w:pStyle w:val="ConteudoRefernciasBibliogrficas"/>
        <w:numPr>
          <w:ilvl w:val="0"/>
          <w:numId w:val="3"/>
        </w:numPr>
        <w:rPr>
          <w:szCs w:val="24"/>
        </w:rPr>
      </w:pPr>
      <w:bookmarkStart w:id="75" w:name="__RefNumPara__1249_2246543571"/>
      <w:bookmarkEnd w:id="75"/>
      <w:r w:rsidRPr="00F322EA">
        <w:rPr>
          <w:szCs w:val="24"/>
          <w:lang w:val="en-US"/>
        </w:rPr>
        <w:t xml:space="preserve">WORLD WIDE WEB CONSORTIUM, W3C. </w:t>
      </w:r>
      <w:r>
        <w:rPr>
          <w:b/>
          <w:bCs/>
          <w:szCs w:val="24"/>
        </w:rPr>
        <w:t>Definições e recomendações do HTML 5.2 para conteúdos embutidos</w:t>
      </w:r>
      <w:r>
        <w:rPr>
          <w:szCs w:val="24"/>
        </w:rPr>
        <w:t>. &lt;https://www.w3.org/TR/html52/semantics-embedded-content.html&gt; Acesso em 27 set. 2019.</w:t>
      </w:r>
    </w:p>
    <w:p w14:paraId="25866A3D" w14:textId="77777777" w:rsidR="00185480" w:rsidRDefault="00F322EA">
      <w:pPr>
        <w:pStyle w:val="ConteudoRefernciasBibliogrficas"/>
        <w:numPr>
          <w:ilvl w:val="0"/>
          <w:numId w:val="3"/>
        </w:numPr>
        <w:rPr>
          <w:szCs w:val="24"/>
        </w:rPr>
      </w:pPr>
      <w:bookmarkStart w:id="76" w:name="__RefNumPara__1247_2246543571"/>
      <w:bookmarkEnd w:id="76"/>
      <w:r w:rsidRPr="00F322EA">
        <w:rPr>
          <w:szCs w:val="24"/>
          <w:lang w:val="en-US"/>
        </w:rPr>
        <w:t xml:space="preserve">CAILLIAU, Robert; ASHMAN, Helen. </w:t>
      </w:r>
      <w:r w:rsidRPr="00F322EA">
        <w:rPr>
          <w:b/>
          <w:bCs/>
          <w:i/>
          <w:iCs/>
          <w:szCs w:val="24"/>
          <w:lang w:val="en-US"/>
        </w:rPr>
        <w:t>Hypertext in the Web – a History</w:t>
      </w:r>
      <w:r w:rsidRPr="00F322EA">
        <w:rPr>
          <w:szCs w:val="24"/>
          <w:lang w:val="en-US"/>
        </w:rPr>
        <w:t xml:space="preserve">, 1999. </w:t>
      </w:r>
      <w:r>
        <w:rPr>
          <w:szCs w:val="24"/>
        </w:rPr>
        <w:t>Artigo científico – Laboratório Europeu de Partículas Físicas, Suíça e Universidade de Nottingham, Reino Unido.</w:t>
      </w:r>
    </w:p>
    <w:p w14:paraId="30A65BBC" w14:textId="77777777" w:rsidR="00185480" w:rsidRDefault="00F322EA">
      <w:pPr>
        <w:pStyle w:val="ConteudoRefernciasBibliogrficas"/>
        <w:numPr>
          <w:ilvl w:val="0"/>
          <w:numId w:val="3"/>
        </w:numPr>
        <w:rPr>
          <w:szCs w:val="24"/>
        </w:rPr>
      </w:pPr>
      <w:bookmarkStart w:id="77" w:name="__RefNumPara__1254_2246543571"/>
      <w:bookmarkEnd w:id="77"/>
      <w:r>
        <w:rPr>
          <w:szCs w:val="24"/>
        </w:rPr>
        <w:t>TO-DO: *MISSING REFERENCE*</w:t>
      </w:r>
    </w:p>
    <w:p w14:paraId="791A1043" w14:textId="77777777" w:rsidR="00185480" w:rsidRPr="00F322EA" w:rsidRDefault="00F322EA">
      <w:pPr>
        <w:pStyle w:val="ConteudoRefernciasBibliogrficas"/>
        <w:numPr>
          <w:ilvl w:val="0"/>
          <w:numId w:val="3"/>
        </w:numPr>
        <w:rPr>
          <w:lang w:val="en-US"/>
        </w:rPr>
      </w:pPr>
      <w:bookmarkStart w:id="78" w:name="__RefNumPara__1257_2246543571"/>
      <w:bookmarkEnd w:id="78"/>
      <w:r>
        <w:rPr>
          <w:szCs w:val="24"/>
        </w:rPr>
        <w:t xml:space="preserve">FRATERNALI, Piero; ROSSI, Gustavo; SÁNCHEZ-FIGUEROA, Fernando. </w:t>
      </w:r>
      <w:r w:rsidRPr="00F322EA">
        <w:rPr>
          <w:b/>
          <w:bCs/>
          <w:i/>
          <w:iCs/>
          <w:szCs w:val="24"/>
          <w:lang w:val="en-US"/>
        </w:rPr>
        <w:t>Rich Internet Applications</w:t>
      </w:r>
      <w:r w:rsidRPr="00F322EA">
        <w:rPr>
          <w:szCs w:val="24"/>
          <w:lang w:val="en-US"/>
        </w:rPr>
        <w:t xml:space="preserve">, 2010. </w:t>
      </w:r>
      <w:proofErr w:type="spellStart"/>
      <w:r w:rsidRPr="00F322EA">
        <w:rPr>
          <w:szCs w:val="24"/>
          <w:lang w:val="en-US"/>
        </w:rPr>
        <w:t>Publicação</w:t>
      </w:r>
      <w:proofErr w:type="spellEnd"/>
      <w:r w:rsidRPr="00F322EA">
        <w:rPr>
          <w:szCs w:val="24"/>
          <w:lang w:val="en-US"/>
        </w:rPr>
        <w:t xml:space="preserve"> </w:t>
      </w:r>
      <w:proofErr w:type="spellStart"/>
      <w:r w:rsidRPr="00F322EA">
        <w:rPr>
          <w:szCs w:val="24"/>
          <w:lang w:val="en-US"/>
        </w:rPr>
        <w:t>acadêmica</w:t>
      </w:r>
      <w:proofErr w:type="spellEnd"/>
      <w:r w:rsidRPr="00F322EA">
        <w:rPr>
          <w:szCs w:val="24"/>
          <w:lang w:val="en-US"/>
        </w:rPr>
        <w:t xml:space="preserve"> – </w:t>
      </w:r>
      <w:r w:rsidRPr="00F322EA">
        <w:rPr>
          <w:rStyle w:val="nfase"/>
          <w:color w:val="000000"/>
          <w:szCs w:val="24"/>
          <w:lang w:val="en-US"/>
        </w:rPr>
        <w:t>IEEE Internet Computing</w:t>
      </w:r>
      <w:r w:rsidRPr="00F322EA">
        <w:rPr>
          <w:color w:val="000000"/>
          <w:szCs w:val="24"/>
          <w:lang w:val="en-US"/>
        </w:rPr>
        <w:t>, vol. 14, no. 3, pp. 9-12.</w:t>
      </w:r>
    </w:p>
    <w:p w14:paraId="77EED9CA" w14:textId="77777777" w:rsidR="00185480" w:rsidRDefault="00F322EA">
      <w:pPr>
        <w:pStyle w:val="ConteudoRefernciasBibliogrficas"/>
        <w:numPr>
          <w:ilvl w:val="0"/>
          <w:numId w:val="3"/>
        </w:numPr>
      </w:pPr>
      <w:r>
        <w:t>[…]</w:t>
      </w:r>
    </w:p>
    <w:p w14:paraId="2126198A" w14:textId="77777777" w:rsidR="00185480" w:rsidRDefault="00F322EA">
      <w:pPr>
        <w:pStyle w:val="ConteudoRefernciasBibliogrficas"/>
        <w:numPr>
          <w:ilvl w:val="0"/>
          <w:numId w:val="3"/>
        </w:numPr>
      </w:pPr>
      <w:r>
        <w:t xml:space="preserve">[…] Os exemplos originais do </w:t>
      </w:r>
      <w:proofErr w:type="spellStart"/>
      <w:r>
        <w:rPr>
          <w:i/>
          <w:iCs/>
        </w:rPr>
        <w:t>template</w:t>
      </w:r>
      <w:proofErr w:type="spellEnd"/>
      <w:r>
        <w:t xml:space="preserve"> foram mantidos (abaixo) para referências até o término do trabalho:</w:t>
      </w:r>
    </w:p>
    <w:p w14:paraId="4DAE800D" w14:textId="77777777" w:rsidR="00185480" w:rsidRDefault="00F322EA">
      <w:pPr>
        <w:pStyle w:val="ConteudoRefernciasBibliogrficas"/>
        <w:numPr>
          <w:ilvl w:val="0"/>
          <w:numId w:val="3"/>
        </w:numPr>
      </w:pPr>
      <w:r>
        <w:t xml:space="preserve">CARDOSO, </w:t>
      </w:r>
      <w:proofErr w:type="spellStart"/>
      <w:r>
        <w:t>Alcionê</w:t>
      </w:r>
      <w:proofErr w:type="spellEnd"/>
      <w:r>
        <w:t xml:space="preserve"> Damásio. </w:t>
      </w:r>
      <w:r>
        <w:rPr>
          <w:b/>
          <w:bCs/>
        </w:rPr>
        <w:t>Vantagens e Desvantagens na Forma de Escolha de Diretor de Escola na Rede Pública Estadual de Santa Catarina</w:t>
      </w:r>
      <w:r>
        <w:t xml:space="preserve">, 2002. Dissertação (Mestrado em Gestão Institucional) – Curso de </w:t>
      </w:r>
      <w:proofErr w:type="gramStart"/>
      <w:r>
        <w:t>Pós Graduação</w:t>
      </w:r>
      <w:proofErr w:type="gramEnd"/>
      <w:r>
        <w:t xml:space="preserve"> em Educação, </w:t>
      </w:r>
      <w:proofErr w:type="spellStart"/>
      <w:r>
        <w:t>UnC</w:t>
      </w:r>
      <w:proofErr w:type="spellEnd"/>
      <w:r>
        <w:t>-UNICAMP, Caçador, SC.</w:t>
      </w:r>
    </w:p>
    <w:p w14:paraId="3A73400D" w14:textId="77777777" w:rsidR="00185480" w:rsidRDefault="00F322EA">
      <w:pPr>
        <w:pStyle w:val="ConteudoRefernciasBibliogrficas"/>
        <w:numPr>
          <w:ilvl w:val="0"/>
          <w:numId w:val="3"/>
        </w:numPr>
      </w:pPr>
      <w:bookmarkStart w:id="79" w:name="__RefNumPara__1345_3043135620"/>
      <w:bookmarkEnd w:id="79"/>
      <w:r>
        <w:lastRenderedPageBreak/>
        <w:t xml:space="preserve">SOUZA, Celso de Oliveira. </w:t>
      </w:r>
      <w:r>
        <w:rPr>
          <w:b/>
          <w:bCs/>
        </w:rPr>
        <w:t>Histórico da Fundação Educacional Barriga Verde.</w:t>
      </w:r>
      <w:r>
        <w:t xml:space="preserve"> &lt;http://www.febave.org.br/historico.htm&gt; Acesso em 25 abr. 2004.</w:t>
      </w:r>
      <w:r>
        <w:br w:type="page"/>
      </w:r>
    </w:p>
    <w:p w14:paraId="726CF794" w14:textId="77777777" w:rsidR="00185480" w:rsidRDefault="00F322EA">
      <w:pPr>
        <w:pStyle w:val="ANEXOS"/>
        <w:jc w:val="both"/>
      </w:pPr>
      <w:bookmarkStart w:id="80" w:name="ANEXOS"/>
      <w:bookmarkStart w:id="81" w:name="_Toc378694376"/>
      <w:bookmarkStart w:id="82" w:name="_Toc101326847"/>
      <w:bookmarkEnd w:id="80"/>
      <w:r>
        <w:lastRenderedPageBreak/>
        <w:t>ANEXOS</w:t>
      </w:r>
      <w:bookmarkEnd w:id="81"/>
      <w:bookmarkEnd w:id="82"/>
    </w:p>
    <w:p w14:paraId="5962E632" w14:textId="77777777" w:rsidR="00185480" w:rsidRDefault="00F322EA">
      <w:pPr>
        <w:pStyle w:val="Corpodetexto"/>
      </w:pPr>
      <w:r>
        <w:t xml:space="preserve">A função das duas definições, Anexo e Apêndice, é semelhante, mas com uma grande diferença entre elas: a autoria. O </w:t>
      </w:r>
      <w:r>
        <w:rPr>
          <w:rStyle w:val="Forte"/>
        </w:rPr>
        <w:t>ANEXO</w:t>
      </w:r>
      <w:r>
        <w:t xml:space="preserve"> de um trabalho acadêmico deve ser aquele texto ou documento que </w:t>
      </w:r>
      <w:r>
        <w:rPr>
          <w:rStyle w:val="Forte"/>
        </w:rPr>
        <w:t>não foi elaborado por você</w:t>
      </w:r>
      <w:r>
        <w:t xml:space="preserve">, tendo como objetivo servir de legitimação. Já o </w:t>
      </w:r>
      <w:r>
        <w:rPr>
          <w:rStyle w:val="Forte"/>
        </w:rPr>
        <w:t xml:space="preserve">APÊNDICE </w:t>
      </w:r>
      <w:r>
        <w:t xml:space="preserve">se configura como texto ou documento </w:t>
      </w:r>
      <w:r>
        <w:rPr>
          <w:rStyle w:val="Forte"/>
        </w:rPr>
        <w:t>elaborado por você</w:t>
      </w:r>
      <w:r>
        <w:t>, tendo como objetivo complementar a sua argumentação.</w:t>
      </w:r>
      <w:r>
        <w:br w:type="page"/>
      </w:r>
    </w:p>
    <w:p w14:paraId="4225E8B3" w14:textId="77777777" w:rsidR="00185480" w:rsidRDefault="00F322EA">
      <w:pPr>
        <w:pStyle w:val="ConteudoRefernciasBibliogrficas"/>
        <w:outlineLvl w:val="1"/>
      </w:pPr>
      <w:r>
        <w:lastRenderedPageBreak/>
        <w:t>ANEXO A – TÍTULO DO ANEXO A</w:t>
      </w:r>
    </w:p>
    <w:p w14:paraId="435D0161" w14:textId="77777777" w:rsidR="00185480" w:rsidRDefault="00185480">
      <w:pPr>
        <w:jc w:val="center"/>
      </w:pPr>
    </w:p>
    <w:p w14:paraId="620AC4B9" w14:textId="77777777" w:rsidR="00185480" w:rsidRDefault="00F322EA">
      <w:r>
        <w:br w:type="page"/>
      </w:r>
    </w:p>
    <w:p w14:paraId="5229C8EB" w14:textId="77777777" w:rsidR="00185480" w:rsidRDefault="00F322EA">
      <w:pPr>
        <w:outlineLvl w:val="1"/>
      </w:pPr>
      <w:r>
        <w:lastRenderedPageBreak/>
        <w:t>ANEXO B – TÍTULO DO ANEXO B</w:t>
      </w:r>
    </w:p>
    <w:p w14:paraId="280DC5CD" w14:textId="77777777" w:rsidR="00185480" w:rsidRDefault="00185480"/>
    <w:p w14:paraId="336A0890" w14:textId="77777777" w:rsidR="00185480" w:rsidRDefault="00185480">
      <w:pPr>
        <w:pStyle w:val="ANEXOS"/>
      </w:pPr>
    </w:p>
    <w:p w14:paraId="05D753E8" w14:textId="77777777" w:rsidR="00185480" w:rsidRDefault="00185480"/>
    <w:sectPr w:rsidR="00185480">
      <w:headerReference w:type="default" r:id="rId32"/>
      <w:pgSz w:w="11906" w:h="16838"/>
      <w:pgMar w:top="1701" w:right="1134" w:bottom="1531" w:left="1701" w:header="907"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ltobelli" w:date="2019-09-24T21:09:00Z" w:initials="a">
    <w:p w14:paraId="76617AC0" w14:textId="77777777" w:rsidR="00F322EA" w:rsidRDefault="00F322EA">
      <w:r w:rsidRPr="00F322EA">
        <w:rPr>
          <w:rFonts w:ascii="Liberation Serif" w:eastAsia="Segoe UI" w:hAnsi="Liberation Serif" w:cs="Tahoma"/>
          <w:szCs w:val="24"/>
          <w:lang w:eastAsia="en-US" w:bidi="en-US"/>
        </w:rPr>
        <w:t>Não use nosso , nossa. ex:  Use “este trabalho tem como foco...”.</w:t>
      </w:r>
    </w:p>
  </w:comment>
  <w:comment w:id="18" w:author="Vinicius Zanovelli" w:date="2019-09-25T20:20:00Z" w:initials="ZNVL">
    <w:p w14:paraId="14AF2152" w14:textId="77777777" w:rsidR="00F322EA" w:rsidRDefault="00F322EA">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21:09): "..."</w:t>
      </w:r>
    </w:p>
    <w:p w14:paraId="1D9E0D26" w14:textId="77777777" w:rsidR="00F322EA" w:rsidRDefault="00F322EA">
      <w:r>
        <w:rPr>
          <w:rFonts w:ascii="Liberation Serif" w:eastAsia="Segoe UI" w:hAnsi="Liberation Serif" w:cs="Tahoma"/>
          <w:sz w:val="20"/>
          <w:szCs w:val="24"/>
        </w:rPr>
        <w:t>Ok!</w:t>
      </w:r>
    </w:p>
  </w:comment>
  <w:comment w:id="19" w:author="altobelli" w:date="2019-09-24T21:06:00Z" w:initials="a">
    <w:p w14:paraId="536B33C9" w14:textId="77777777" w:rsidR="00F322EA" w:rsidRDefault="00F322EA">
      <w:r w:rsidRPr="00F322EA">
        <w:rPr>
          <w:rFonts w:ascii="Liberation Serif" w:eastAsia="Segoe UI" w:hAnsi="Liberation Serif" w:cs="Tahoma"/>
          <w:szCs w:val="24"/>
          <w:lang w:eastAsia="en-US" w:bidi="en-US"/>
        </w:rPr>
        <w:t xml:space="preserve">Esse tipo de comentário fica na discussão. </w:t>
      </w:r>
    </w:p>
  </w:comment>
  <w:comment w:id="20" w:author="Vinicius Zanovelli" w:date="2019-09-25T20:20:00Z" w:initials="ZNVL">
    <w:p w14:paraId="52AE7CB6" w14:textId="77777777" w:rsidR="00F322EA" w:rsidRDefault="00F322EA">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21:06): "..."</w:t>
      </w:r>
    </w:p>
    <w:p w14:paraId="0AF33207" w14:textId="77777777" w:rsidR="00F322EA" w:rsidRDefault="00F322EA">
      <w:r>
        <w:rPr>
          <w:rFonts w:ascii="Liberation Serif" w:eastAsia="Segoe UI" w:hAnsi="Liberation Serif" w:cs="Tahoma"/>
          <w:sz w:val="20"/>
          <w:szCs w:val="24"/>
        </w:rPr>
        <w:t>Movido.</w:t>
      </w:r>
    </w:p>
  </w:comment>
  <w:comment w:id="23" w:author="altobelli" w:date="2019-09-24T21:14:00Z" w:initials="a">
    <w:p w14:paraId="2ED2FD34" w14:textId="77777777" w:rsidR="00F322EA" w:rsidRDefault="00F322EA">
      <w:r w:rsidRPr="00F322EA">
        <w:rPr>
          <w:rFonts w:ascii="Liberation Serif" w:eastAsia="Segoe UI" w:hAnsi="Liberation Serif" w:cs="Tahoma"/>
          <w:szCs w:val="24"/>
          <w:lang w:eastAsia="en-US" w:bidi="en-US"/>
        </w:rPr>
        <w:t>Aqui você pode usar terceira pessoa. Na discussão ou lugares onde sua opinião é válida para a leitura.</w:t>
      </w:r>
    </w:p>
  </w:comment>
  <w:comment w:id="24" w:author="Vinicius Zanovelli" w:date="2019-09-25T20:21:00Z" w:initials="ZNVL">
    <w:p w14:paraId="6F487261" w14:textId="77777777" w:rsidR="00F322EA" w:rsidRDefault="00F322EA">
      <w:proofErr w:type="spellStart"/>
      <w:r>
        <w:rPr>
          <w:rFonts w:ascii="Times New Roman" w:hAnsi="Times New Roman"/>
          <w:i/>
          <w:sz w:val="16"/>
        </w:rPr>
        <w:t>Reply</w:t>
      </w:r>
      <w:proofErr w:type="spellEnd"/>
      <w:r>
        <w:rPr>
          <w:rFonts w:ascii="Times New Roman" w:hAnsi="Times New Roman"/>
          <w:i/>
          <w:sz w:val="16"/>
        </w:rPr>
        <w:t xml:space="preserve"> </w:t>
      </w:r>
      <w:proofErr w:type="spellStart"/>
      <w:r>
        <w:rPr>
          <w:rFonts w:ascii="Times New Roman" w:hAnsi="Times New Roman"/>
          <w:i/>
          <w:sz w:val="16"/>
        </w:rPr>
        <w:t>to</w:t>
      </w:r>
      <w:proofErr w:type="spellEnd"/>
      <w:r>
        <w:rPr>
          <w:rFonts w:ascii="Times New Roman" w:hAnsi="Times New Roman"/>
          <w:i/>
          <w:sz w:val="16"/>
        </w:rPr>
        <w:t xml:space="preserve"> </w:t>
      </w:r>
      <w:proofErr w:type="spellStart"/>
      <w:r>
        <w:rPr>
          <w:rFonts w:ascii="Times New Roman" w:hAnsi="Times New Roman"/>
          <w:i/>
          <w:sz w:val="16"/>
        </w:rPr>
        <w:t>altobelli</w:t>
      </w:r>
      <w:proofErr w:type="spellEnd"/>
      <w:r>
        <w:rPr>
          <w:rFonts w:ascii="Times New Roman" w:hAnsi="Times New Roman"/>
          <w:i/>
          <w:sz w:val="16"/>
        </w:rPr>
        <w:t xml:space="preserve"> (09/24/2019, 21:14): "..."</w:t>
      </w:r>
    </w:p>
    <w:p w14:paraId="4958DFCF" w14:textId="77777777" w:rsidR="00F322EA" w:rsidRDefault="00F322EA">
      <w:r>
        <w:rPr>
          <w:rFonts w:ascii="Liberation Serif" w:eastAsia="Segoe UI" w:hAnsi="Liberation Serif" w:cs="Tahoma"/>
          <w:sz w:val="20"/>
          <w:szCs w:val="24"/>
        </w:rPr>
        <w:t>Ok!</w:t>
      </w:r>
    </w:p>
  </w:comment>
  <w:comment w:id="33" w:author="Vinicius Zanovelli" w:date="2019-09-27T15:49:00Z" w:initials="ZNVL">
    <w:p w14:paraId="718EE9AE" w14:textId="77777777" w:rsidR="00F322EA" w:rsidRDefault="00F322EA">
      <w:r>
        <w:rPr>
          <w:rFonts w:ascii="Times New Roman" w:hAnsi="Times New Roman"/>
          <w:sz w:val="20"/>
        </w:rPr>
        <w:t>Movido para o tópico “3.3” conforme orientação (precisa ser reorganizado e revisado em acordo com o conteúdo do tópico (ainda pendente))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617AC0" w15:done="0"/>
  <w15:commentEx w15:paraId="1D9E0D26" w15:done="0"/>
  <w15:commentEx w15:paraId="536B33C9" w15:done="0"/>
  <w15:commentEx w15:paraId="0AF33207" w15:done="0"/>
  <w15:commentEx w15:paraId="2ED2FD34" w15:done="0"/>
  <w15:commentEx w15:paraId="4958DFCF" w15:done="0"/>
  <w15:commentEx w15:paraId="718EE9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617AC0" w16cid:durableId="2140BFCF"/>
  <w16cid:commentId w16cid:paraId="1D9E0D26" w16cid:durableId="2140BFD0"/>
  <w16cid:commentId w16cid:paraId="536B33C9" w16cid:durableId="2140BFD1"/>
  <w16cid:commentId w16cid:paraId="0AF33207" w16cid:durableId="2140BFD2"/>
  <w16cid:commentId w16cid:paraId="2ED2FD34" w16cid:durableId="2140BFD3"/>
  <w16cid:commentId w16cid:paraId="4958DFCF" w16cid:durableId="2140BFD4"/>
  <w16cid:commentId w16cid:paraId="718EE9AE" w16cid:durableId="2140BF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E912E" w14:textId="77777777" w:rsidR="007655C7" w:rsidRDefault="007655C7">
      <w:pPr>
        <w:spacing w:line="240" w:lineRule="auto"/>
      </w:pPr>
      <w:r>
        <w:separator/>
      </w:r>
    </w:p>
  </w:endnote>
  <w:endnote w:type="continuationSeparator" w:id="0">
    <w:p w14:paraId="4C00D3F7" w14:textId="77777777" w:rsidR="007655C7" w:rsidRDefault="00765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70304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63CD8" w14:textId="77777777" w:rsidR="007655C7" w:rsidRDefault="007655C7">
      <w:pPr>
        <w:spacing w:line="240" w:lineRule="auto"/>
      </w:pPr>
      <w:r>
        <w:separator/>
      </w:r>
    </w:p>
  </w:footnote>
  <w:footnote w:type="continuationSeparator" w:id="0">
    <w:p w14:paraId="1B8DC011" w14:textId="77777777" w:rsidR="007655C7" w:rsidRDefault="007655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45C5" w14:textId="77777777" w:rsidR="00F322EA" w:rsidRDefault="00F322E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1BD38" w14:textId="77777777" w:rsidR="00F322EA" w:rsidRDefault="00F322EA">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1326C" w14:textId="77777777" w:rsidR="00F322EA" w:rsidRDefault="00F322E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149A" w14:textId="367C4C5C" w:rsidR="00F322EA" w:rsidRDefault="00671414">
    <w:pPr>
      <w:ind w:right="360"/>
    </w:pPr>
    <w:r>
      <w:rPr>
        <w:noProof/>
      </w:rPr>
      <w:pict w14:anchorId="2F2195CB">
        <v:rect id="Image5" o:spid="_x0000_s2049" style="position:absolute;left:0;text-align:left;margin-left:-37.6pt;margin-top:.05pt;width:13.6pt;height:14pt;z-index:-503316452;visibility:visible;mso-wrap-style:square;mso-wrap-distance-left:0;mso-wrap-distance-top:0;mso-wrap-distance-right:0;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" filled="f" stroked="f">
          <v:textbox inset="0,0,0,0">
            <w:txbxContent>
              <w:p w14:paraId="77FCE9C6" w14:textId="77777777" w:rsidR="00F322EA" w:rsidRDefault="00F322EA">
                <w:pPr>
                  <w:pStyle w:val="FrameContents"/>
                </w:pPr>
                <w:r>
                  <w:rPr>
                    <w:rStyle w:val="Nmerodepgina"/>
                    <w:color w:val="000000"/>
                  </w:rPr>
                  <w:fldChar w:fldCharType="begin"/>
                </w:r>
                <w:r>
                  <w:rPr>
                    <w:rStyle w:val="Nmerodepgina"/>
                  </w:rPr>
                  <w:instrText>PAGE</w:instrText>
                </w:r>
                <w:r>
                  <w:rPr>
                    <w:rStyle w:val="Nmerodepgina"/>
                  </w:rPr>
                  <w:fldChar w:fldCharType="separate"/>
                </w:r>
                <w:r>
                  <w:rPr>
                    <w:rStyle w:val="Nmerodepgina"/>
                  </w:rPr>
                  <w:t>38</w:t>
                </w:r>
                <w:r>
                  <w:rPr>
                    <w:rStyle w:val="Nmerodepgina"/>
                  </w:rPr>
                  <w:fldChar w:fldCharType="end"/>
                </w:r>
              </w:p>
            </w:txbxContent>
          </v:textbox>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3C16"/>
    <w:multiLevelType w:val="multilevel"/>
    <w:tmpl w:val="BA0E48EA"/>
    <w:lvl w:ilvl="0">
      <w:start w:val="1"/>
      <w:numFmt w:val="bullet"/>
      <w:lvlText w:val=""/>
      <w:lvlJc w:val="left"/>
      <w:pPr>
        <w:tabs>
          <w:tab w:val="num" w:pos="720"/>
        </w:tabs>
        <w:ind w:left="720" w:hanging="360"/>
      </w:pPr>
      <w:rPr>
        <w:rFonts w:ascii="Wingdings" w:hAnsi="Wingdings" w:cs="Times New Roman"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1F301E0"/>
    <w:multiLevelType w:val="multilevel"/>
    <w:tmpl w:val="3774E79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50BF6E7A"/>
    <w:multiLevelType w:val="multilevel"/>
    <w:tmpl w:val="0CB27CA2"/>
    <w:lvl w:ilvl="0">
      <w:start w:val="1"/>
      <w:numFmt w:val="bullet"/>
      <w:lvlText w:val=""/>
      <w:lvlJc w:val="left"/>
      <w:pPr>
        <w:tabs>
          <w:tab w:val="num" w:pos="1797"/>
        </w:tabs>
        <w:ind w:left="1797" w:hanging="360"/>
      </w:pPr>
      <w:rPr>
        <w:rFonts w:ascii="Symbol" w:hAnsi="Symbol" w:cs="Symbol" w:hint="default"/>
      </w:rPr>
    </w:lvl>
    <w:lvl w:ilvl="1">
      <w:start w:val="1"/>
      <w:numFmt w:val="bullet"/>
      <w:lvlText w:val="o"/>
      <w:lvlJc w:val="left"/>
      <w:pPr>
        <w:tabs>
          <w:tab w:val="num" w:pos="2517"/>
        </w:tabs>
        <w:ind w:left="2517" w:hanging="360"/>
      </w:pPr>
      <w:rPr>
        <w:rFonts w:ascii="Courier New" w:hAnsi="Courier New" w:cs="Courier New" w:hint="default"/>
      </w:rPr>
    </w:lvl>
    <w:lvl w:ilvl="2">
      <w:start w:val="1"/>
      <w:numFmt w:val="bullet"/>
      <w:lvlText w:val=""/>
      <w:lvlJc w:val="left"/>
      <w:pPr>
        <w:tabs>
          <w:tab w:val="num" w:pos="3237"/>
        </w:tabs>
        <w:ind w:left="3237" w:hanging="360"/>
      </w:pPr>
      <w:rPr>
        <w:rFonts w:ascii="Wingdings" w:hAnsi="Wingdings" w:cs="Wingdings" w:hint="default"/>
      </w:rPr>
    </w:lvl>
    <w:lvl w:ilvl="3">
      <w:start w:val="1"/>
      <w:numFmt w:val="bullet"/>
      <w:lvlText w:val=""/>
      <w:lvlJc w:val="left"/>
      <w:pPr>
        <w:tabs>
          <w:tab w:val="num" w:pos="3957"/>
        </w:tabs>
        <w:ind w:left="3957" w:hanging="360"/>
      </w:pPr>
      <w:rPr>
        <w:rFonts w:ascii="Symbol" w:hAnsi="Symbol" w:cs="Symbol" w:hint="default"/>
      </w:rPr>
    </w:lvl>
    <w:lvl w:ilvl="4">
      <w:start w:val="1"/>
      <w:numFmt w:val="bullet"/>
      <w:lvlText w:val="o"/>
      <w:lvlJc w:val="left"/>
      <w:pPr>
        <w:tabs>
          <w:tab w:val="num" w:pos="4677"/>
        </w:tabs>
        <w:ind w:left="4677" w:hanging="360"/>
      </w:pPr>
      <w:rPr>
        <w:rFonts w:ascii="Courier New" w:hAnsi="Courier New" w:cs="Courier New" w:hint="default"/>
      </w:rPr>
    </w:lvl>
    <w:lvl w:ilvl="5">
      <w:start w:val="1"/>
      <w:numFmt w:val="bullet"/>
      <w:lvlText w:val=""/>
      <w:lvlJc w:val="left"/>
      <w:pPr>
        <w:tabs>
          <w:tab w:val="num" w:pos="5397"/>
        </w:tabs>
        <w:ind w:left="5397" w:hanging="360"/>
      </w:pPr>
      <w:rPr>
        <w:rFonts w:ascii="Wingdings" w:hAnsi="Wingdings" w:cs="Wingdings" w:hint="default"/>
      </w:rPr>
    </w:lvl>
    <w:lvl w:ilvl="6">
      <w:start w:val="1"/>
      <w:numFmt w:val="bullet"/>
      <w:lvlText w:val=""/>
      <w:lvlJc w:val="left"/>
      <w:pPr>
        <w:tabs>
          <w:tab w:val="num" w:pos="6117"/>
        </w:tabs>
        <w:ind w:left="6117" w:hanging="360"/>
      </w:pPr>
      <w:rPr>
        <w:rFonts w:ascii="Symbol" w:hAnsi="Symbol" w:cs="Symbol" w:hint="default"/>
      </w:rPr>
    </w:lvl>
    <w:lvl w:ilvl="7">
      <w:start w:val="1"/>
      <w:numFmt w:val="bullet"/>
      <w:lvlText w:val="o"/>
      <w:lvlJc w:val="left"/>
      <w:pPr>
        <w:tabs>
          <w:tab w:val="num" w:pos="6837"/>
        </w:tabs>
        <w:ind w:left="6837" w:hanging="360"/>
      </w:pPr>
      <w:rPr>
        <w:rFonts w:ascii="Courier New" w:hAnsi="Courier New" w:cs="Courier New" w:hint="default"/>
      </w:rPr>
    </w:lvl>
    <w:lvl w:ilvl="8">
      <w:start w:val="1"/>
      <w:numFmt w:val="bullet"/>
      <w:lvlText w:val=""/>
      <w:lvlJc w:val="left"/>
      <w:pPr>
        <w:tabs>
          <w:tab w:val="num" w:pos="7557"/>
        </w:tabs>
        <w:ind w:left="7557" w:hanging="360"/>
      </w:pPr>
      <w:rPr>
        <w:rFonts w:ascii="Wingdings" w:hAnsi="Wingdings" w:cs="Wingdings" w:hint="default"/>
      </w:rPr>
    </w:lvl>
  </w:abstractNum>
  <w:abstractNum w:abstractNumId="3" w15:restartNumberingAfterBreak="0">
    <w:nsid w:val="67C7144F"/>
    <w:multiLevelType w:val="multilevel"/>
    <w:tmpl w:val="B40C9E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004"/>
        </w:tabs>
        <w:ind w:left="1004"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6A4B1D98"/>
    <w:multiLevelType w:val="multilevel"/>
    <w:tmpl w:val="17B4AC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C0A64EA"/>
    <w:multiLevelType w:val="multilevel"/>
    <w:tmpl w:val="5E66D7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1134"/>
  <w:autoHyphenation/>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5480"/>
    <w:rsid w:val="00185480"/>
    <w:rsid w:val="003F107E"/>
    <w:rsid w:val="004C6441"/>
    <w:rsid w:val="00671414"/>
    <w:rsid w:val="007455D4"/>
    <w:rsid w:val="007655C7"/>
    <w:rsid w:val="00AB6BC1"/>
    <w:rsid w:val="00F322EA"/>
    <w:rsid w:val="00F37DB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37371"/>
  <w15:docId w15:val="{D9184549-44EA-47B5-A085-BEA870A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uiPriority w:val="9"/>
    <w:qFormat/>
    <w:pPr>
      <w:keepNext/>
      <w:numPr>
        <w:numId w:val="1"/>
      </w:numPr>
      <w:spacing w:before="1040" w:after="720"/>
      <w:jc w:val="left"/>
      <w:outlineLvl w:val="0"/>
    </w:pPr>
    <w:rPr>
      <w:b/>
      <w:caps/>
      <w:kern w:val="2"/>
      <w:sz w:val="32"/>
    </w:rPr>
  </w:style>
  <w:style w:type="paragraph" w:styleId="Ttulo2">
    <w:name w:val="heading 2"/>
    <w:basedOn w:val="Normal"/>
    <w:next w:val="Sumrio1"/>
    <w:uiPriority w:val="9"/>
    <w:unhideWhenUsed/>
    <w:qFormat/>
    <w:pPr>
      <w:keepNext/>
      <w:numPr>
        <w:ilvl w:val="1"/>
        <w:numId w:val="1"/>
      </w:numPr>
      <w:spacing w:before="720" w:after="720" w:line="480" w:lineRule="auto"/>
      <w:outlineLvl w:val="1"/>
    </w:pPr>
    <w:rPr>
      <w:b/>
      <w:caps/>
    </w:rPr>
  </w:style>
  <w:style w:type="paragraph" w:styleId="Ttulo3">
    <w:name w:val="heading 3"/>
    <w:basedOn w:val="Normal"/>
    <w:next w:val="Sumrio1"/>
    <w:uiPriority w:val="9"/>
    <w:unhideWhenUsed/>
    <w:qFormat/>
    <w:pPr>
      <w:keepNext/>
      <w:numPr>
        <w:ilvl w:val="2"/>
        <w:numId w:val="1"/>
      </w:numPr>
      <w:spacing w:before="720" w:after="720" w:line="480" w:lineRule="auto"/>
      <w:outlineLvl w:val="2"/>
    </w:pPr>
  </w:style>
  <w:style w:type="paragraph" w:styleId="Ttulo4">
    <w:name w:val="heading 4"/>
    <w:basedOn w:val="Normal"/>
    <w:next w:val="Sumrio1"/>
    <w:uiPriority w:val="9"/>
    <w:semiHidden/>
    <w:unhideWhenUsed/>
    <w:qFormat/>
    <w:pPr>
      <w:keepNext/>
      <w:numPr>
        <w:ilvl w:val="3"/>
        <w:numId w:val="1"/>
      </w:numPr>
      <w:spacing w:before="720" w:after="720" w:line="480" w:lineRule="auto"/>
      <w:outlineLvl w:val="3"/>
    </w:pPr>
  </w:style>
  <w:style w:type="paragraph" w:styleId="Ttulo5">
    <w:name w:val="heading 5"/>
    <w:basedOn w:val="Normal"/>
    <w:next w:val="Sumrio1"/>
    <w:uiPriority w:val="9"/>
    <w:semiHidden/>
    <w:unhideWhenUsed/>
    <w:qFormat/>
    <w:pPr>
      <w:numPr>
        <w:ilvl w:val="4"/>
        <w:numId w:val="1"/>
      </w:numPr>
      <w:spacing w:before="720" w:after="720" w:line="480" w:lineRule="auto"/>
      <w:ind w:left="1009" w:hanging="1009"/>
      <w:outlineLvl w:val="4"/>
    </w:pPr>
    <w:rPr>
      <w:b/>
      <w:i/>
    </w:rPr>
  </w:style>
  <w:style w:type="paragraph" w:styleId="Ttulo6">
    <w:name w:val="heading 6"/>
    <w:basedOn w:val="Normal"/>
    <w:next w:val="Normal"/>
    <w:uiPriority w:val="9"/>
    <w:semiHidden/>
    <w:unhideWhenUsed/>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rPr>
      <w:color w:val="0000FF"/>
      <w:u w:val="single"/>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styleId="Nmerodepgina">
    <w:name w:val="page number"/>
    <w:basedOn w:val="Fontepargpadro"/>
    <w:qFormat/>
  </w:style>
  <w:style w:type="character" w:styleId="HiperlinkVisitado">
    <w:name w:val="FollowedHyperlink"/>
    <w:qFormat/>
    <w:rPr>
      <w:color w:val="800080"/>
      <w:u w:val="single"/>
    </w:rPr>
  </w:style>
  <w:style w:type="character" w:styleId="Refdecomentrio">
    <w:name w:val="annotation reference"/>
    <w:qFormat/>
    <w:rPr>
      <w:sz w:val="16"/>
      <w:szCs w:val="16"/>
    </w:rPr>
  </w:style>
  <w:style w:type="character" w:styleId="Forte">
    <w:name w:val="Strong"/>
    <w:qFormat/>
    <w:rPr>
      <w:b/>
      <w:bCs/>
    </w:rPr>
  </w:style>
  <w:style w:type="character" w:customStyle="1" w:styleId="TextodecomentrioChar">
    <w:name w:val="Texto de comentário Char"/>
    <w:qFormat/>
    <w:rPr>
      <w:rFonts w:ascii="Arial" w:hAnsi="Arial"/>
    </w:rPr>
  </w:style>
  <w:style w:type="character" w:customStyle="1" w:styleId="TextodebaloChar">
    <w:name w:val="Texto de balão Char"/>
    <w:qFormat/>
    <w:rPr>
      <w:rFonts w:ascii="Segoe UI" w:hAnsi="Segoe UI" w:cs="Segoe UI"/>
      <w:sz w:val="18"/>
      <w:szCs w:val="18"/>
    </w:rPr>
  </w:style>
  <w:style w:type="character" w:customStyle="1" w:styleId="IndexLink">
    <w:name w:val="Index Link"/>
    <w:qFormat/>
  </w:style>
  <w:style w:type="character" w:customStyle="1" w:styleId="VisitedInternetLink">
    <w:name w:val="Visited Internet Link"/>
    <w:rPr>
      <w:color w:val="800000"/>
      <w:u w:val="single"/>
    </w:rPr>
  </w:style>
  <w:style w:type="character" w:customStyle="1" w:styleId="TextodecomentrioChar1">
    <w:name w:val="Texto de comentário Char1"/>
    <w:basedOn w:val="Fontepargpadro"/>
    <w:link w:val="Textodecomentrio"/>
    <w:qFormat/>
    <w:rsid w:val="000B623C"/>
    <w:rPr>
      <w:rFonts w:ascii="Arial" w:hAnsi="Arial"/>
    </w:rPr>
  </w:style>
  <w:style w:type="character" w:customStyle="1" w:styleId="AssuntodocomentrioChar">
    <w:name w:val="Assunto do comentário Char"/>
    <w:basedOn w:val="TextodecomentrioChar1"/>
    <w:link w:val="Assuntodocomentrio"/>
    <w:uiPriority w:val="99"/>
    <w:semiHidden/>
    <w:qFormat/>
    <w:rsid w:val="000B623C"/>
    <w:rPr>
      <w:rFonts w:ascii="Arial" w:hAnsi="Arial"/>
      <w:b/>
      <w:bCs/>
    </w:rPr>
  </w:style>
  <w:style w:type="character" w:customStyle="1" w:styleId="NumberingSymbols">
    <w:name w:val="Numbering Symbols"/>
    <w:qFormat/>
  </w:style>
  <w:style w:type="character" w:styleId="nfase">
    <w:name w:val="Emphasis"/>
    <w:qFormat/>
    <w:rPr>
      <w:i/>
      <w:iCs/>
    </w:rPr>
  </w:style>
  <w:style w:type="paragraph" w:customStyle="1" w:styleId="Heading">
    <w:name w:val="Heading"/>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20"/>
    </w:pPr>
    <w:rPr>
      <w:lang w:eastAsia="ar-SA"/>
    </w:rPr>
  </w:style>
  <w:style w:type="paragraph" w:styleId="Lista">
    <w:name w:val="List"/>
    <w:basedOn w:val="Corpodetexto"/>
    <w:rPr>
      <w:rFonts w:cs="Lucida Sans"/>
    </w:rPr>
  </w:style>
  <w:style w:type="paragraph" w:styleId="Legenda">
    <w:name w:val="caption"/>
    <w:basedOn w:val="Normal"/>
    <w:next w:val="Normal"/>
    <w:qFormat/>
    <w:pPr>
      <w:spacing w:before="240" w:after="240"/>
    </w:pPr>
    <w:rPr>
      <w:sz w:val="20"/>
    </w:rPr>
  </w:style>
  <w:style w:type="paragraph" w:customStyle="1" w:styleId="Index">
    <w:name w:val="Index"/>
    <w:basedOn w:val="Normal"/>
    <w:qFormat/>
    <w:pPr>
      <w:suppressLineNumbers/>
    </w:pPr>
    <w:rPr>
      <w:rFonts w:cs="Lucida Sans"/>
    </w:rPr>
  </w:style>
  <w:style w:type="paragraph" w:styleId="Sumrio1">
    <w:name w:val="toc 1"/>
    <w:basedOn w:val="Normal"/>
    <w:next w:val="Normal"/>
    <w:autoRedefine/>
  </w:style>
  <w:style w:type="paragraph" w:styleId="Sumrio2">
    <w:name w:val="toc 2"/>
    <w:basedOn w:val="Normal"/>
    <w:next w:val="Normal"/>
    <w:autoRedefine/>
    <w:pPr>
      <w:ind w:left="240"/>
    </w:pPr>
  </w:style>
  <w:style w:type="paragraph" w:styleId="Sumrio3">
    <w:name w:val="toc 3"/>
    <w:basedOn w:val="Normal"/>
    <w:next w:val="Normal"/>
    <w:autoRedefine/>
    <w:pPr>
      <w:ind w:left="480"/>
    </w:pPr>
  </w:style>
  <w:style w:type="paragraph" w:customStyle="1" w:styleId="05-Tabelaesquerda">
    <w:name w:val="05 - Tabela à esquerda"/>
    <w:basedOn w:val="Normal"/>
    <w:qFormat/>
    <w:pPr>
      <w:spacing w:before="20" w:after="20"/>
      <w:jc w:val="left"/>
    </w:pPr>
    <w:rPr>
      <w:sz w:val="20"/>
    </w:rPr>
  </w:style>
  <w:style w:type="paragraph" w:customStyle="1" w:styleId="05-Tabeladireita">
    <w:name w:val="05 - Tabela à direita"/>
    <w:basedOn w:val="05-Tabelaesquerda"/>
    <w:qFormat/>
    <w:pPr>
      <w:jc w:val="right"/>
    </w:pPr>
  </w:style>
  <w:style w:type="paragraph" w:customStyle="1" w:styleId="05-Tabelacentralizado">
    <w:name w:val="05 - Tabela centralizado"/>
    <w:basedOn w:val="05-Tabeladireita"/>
    <w:qFormat/>
    <w:pPr>
      <w:jc w:val="center"/>
    </w:pPr>
  </w:style>
  <w:style w:type="paragraph" w:customStyle="1" w:styleId="05-Tabelajustificado">
    <w:name w:val="05 - Tabela justificado"/>
    <w:basedOn w:val="05-Tabelacentralizado"/>
    <w:qFormat/>
    <w:pPr>
      <w:jc w:val="both"/>
    </w:pPr>
  </w:style>
  <w:style w:type="paragraph" w:styleId="Sumrio4">
    <w:name w:val="toc 4"/>
    <w:basedOn w:val="Normal"/>
    <w:next w:val="Normal"/>
    <w:autoRedefine/>
    <w:pPr>
      <w:ind w:left="720"/>
    </w:pPr>
  </w:style>
  <w:style w:type="paragraph" w:customStyle="1" w:styleId="07-FolhadeRosto">
    <w:name w:val="07 - Folha de Rosto"/>
    <w:basedOn w:val="Normal"/>
    <w:qFormat/>
    <w:pPr>
      <w:spacing w:after="120"/>
      <w:jc w:val="center"/>
    </w:pPr>
    <w:rPr>
      <w:b/>
      <w:caps/>
    </w:rPr>
  </w:style>
  <w:style w:type="paragraph" w:customStyle="1" w:styleId="09-DedicatriaseAgradecimentos">
    <w:name w:val="09 - Dedicatórias e Agradecimentos"/>
    <w:basedOn w:val="Normal"/>
    <w:qFormat/>
    <w:pPr>
      <w:ind w:left="3402"/>
    </w:pPr>
    <w:rPr>
      <w:i/>
    </w:rPr>
  </w:style>
  <w:style w:type="paragraph" w:customStyle="1" w:styleId="05-Tabelafonte">
    <w:name w:val="05 - Tabela fonte"/>
    <w:basedOn w:val="Normal"/>
    <w:qFormat/>
    <w:pPr>
      <w:spacing w:before="120"/>
      <w:jc w:val="right"/>
    </w:pPr>
    <w:rPr>
      <w:sz w:val="20"/>
    </w:rPr>
  </w:style>
  <w:style w:type="paragraph" w:styleId="ndicedeilustraes">
    <w:name w:val="table of figures"/>
    <w:basedOn w:val="Normal"/>
    <w:next w:val="Normal"/>
    <w:qFormat/>
    <w:pPr>
      <w:ind w:left="480" w:hanging="480"/>
    </w:pPr>
  </w:style>
  <w:style w:type="paragraph" w:customStyle="1" w:styleId="HeaderandFooter">
    <w:name w:val="Header and Footer"/>
    <w:basedOn w:val="Normal"/>
    <w:qFormat/>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qFormat/>
    <w:pPr>
      <w:jc w:val="center"/>
    </w:pPr>
    <w:rPr>
      <w:b/>
      <w:sz w:val="28"/>
      <w:szCs w:val="24"/>
    </w:rPr>
  </w:style>
  <w:style w:type="paragraph" w:styleId="Recuodecorpodetexto">
    <w:name w:val="Body Text Indent"/>
    <w:basedOn w:val="Normal"/>
    <w:pPr>
      <w:ind w:left="4264"/>
    </w:pPr>
    <w:rPr>
      <w:rFonts w:cs="Arial"/>
      <w:szCs w:val="24"/>
    </w:rPr>
  </w:style>
  <w:style w:type="paragraph" w:styleId="Recuodecorpodetexto2">
    <w:name w:val="Body Text Indent 2"/>
    <w:basedOn w:val="Normal"/>
    <w:qFormat/>
    <w:pPr>
      <w:ind w:firstLine="709"/>
    </w:pPr>
    <w:rPr>
      <w:rFonts w:cs="Arial"/>
    </w:rPr>
  </w:style>
  <w:style w:type="paragraph" w:styleId="Recuodecorpodetexto3">
    <w:name w:val="Body Text Indent 3"/>
    <w:basedOn w:val="Normal"/>
    <w:qFormat/>
    <w:pPr>
      <w:ind w:firstLine="862"/>
    </w:pPr>
  </w:style>
  <w:style w:type="paragraph" w:customStyle="1" w:styleId="REFERNCIABIBLIOGRFICA">
    <w:name w:val="REFERÊNCIA BIBLIOGRÁFICA"/>
    <w:basedOn w:val="Ttulo1"/>
    <w:qFormat/>
    <w:pPr>
      <w:numPr>
        <w:numId w:val="0"/>
      </w:numPr>
      <w:jc w:val="center"/>
    </w:pPr>
  </w:style>
  <w:style w:type="paragraph" w:customStyle="1" w:styleId="CitaoCurta">
    <w:name w:val="Citação Curta"/>
    <w:basedOn w:val="Normal"/>
    <w:qFormat/>
  </w:style>
  <w:style w:type="paragraph" w:customStyle="1" w:styleId="CitaoLonga">
    <w:name w:val="Citação Longa"/>
    <w:basedOn w:val="Normal"/>
    <w:qFormat/>
    <w:pPr>
      <w:spacing w:line="240" w:lineRule="auto"/>
      <w:ind w:left="2268"/>
    </w:pPr>
    <w:rPr>
      <w:sz w:val="20"/>
    </w:rPr>
  </w:style>
  <w:style w:type="paragraph" w:customStyle="1" w:styleId="Estilo1">
    <w:name w:val="Estilo1"/>
    <w:basedOn w:val="Ttulo1"/>
    <w:qFormat/>
    <w:pPr>
      <w:numPr>
        <w:numId w:val="0"/>
      </w:numPr>
      <w:spacing w:before="1060"/>
    </w:pPr>
  </w:style>
  <w:style w:type="paragraph" w:customStyle="1" w:styleId="ConteudoRefernciasBibliogrficas">
    <w:name w:val="Conteudo Referências Bibliográficas"/>
    <w:basedOn w:val="Normal"/>
    <w:qFormat/>
  </w:style>
  <w:style w:type="paragraph" w:customStyle="1" w:styleId="ANEXOS">
    <w:name w:val="ANEXOS"/>
    <w:basedOn w:val="NOMEAUTOR"/>
    <w:qFormat/>
    <w:pPr>
      <w:spacing w:before="1040" w:after="720"/>
    </w:pPr>
    <w:rPr>
      <w:sz w:val="32"/>
    </w:rPr>
  </w:style>
  <w:style w:type="paragraph" w:customStyle="1" w:styleId="TITULOagradecimentossumarioresumosetc">
    <w:name w:val="TITULO /agradecimentos/sumario/resumos/etc"/>
    <w:basedOn w:val="Normal"/>
    <w:qFormat/>
    <w:pPr>
      <w:spacing w:before="1040" w:after="720"/>
      <w:jc w:val="center"/>
    </w:pPr>
    <w:rPr>
      <w:rFonts w:cs="Arial"/>
      <w:b/>
      <w:sz w:val="32"/>
    </w:rPr>
  </w:style>
  <w:style w:type="paragraph" w:customStyle="1" w:styleId="PalavrasChaves">
    <w:name w:val="Palavras Chaves"/>
    <w:basedOn w:val="Normal"/>
    <w:qFormat/>
    <w:pPr>
      <w:spacing w:before="540"/>
    </w:pPr>
    <w:rPr>
      <w:rFonts w:cs="Arial"/>
      <w:b/>
      <w:bCs/>
      <w:lang w:val="en-US"/>
    </w:rPr>
  </w:style>
  <w:style w:type="paragraph" w:customStyle="1" w:styleId="TituloTabela">
    <w:name w:val="Titulo Tabela"/>
    <w:basedOn w:val="Normal"/>
    <w:qFormat/>
    <w:pPr>
      <w:jc w:val="center"/>
    </w:pPr>
    <w:rPr>
      <w:caps/>
    </w:rPr>
  </w:style>
  <w:style w:type="paragraph" w:customStyle="1" w:styleId="TituloGrfico">
    <w:name w:val="Titulo Gráfico"/>
    <w:basedOn w:val="Normal"/>
    <w:next w:val="TituloTabela"/>
    <w:qFormat/>
    <w:pPr>
      <w:ind w:left="1814" w:hanging="1814"/>
    </w:pPr>
    <w:rPr>
      <w:caps/>
    </w:rPr>
  </w:style>
  <w:style w:type="paragraph" w:customStyle="1" w:styleId="Normal-resumoabstract">
    <w:name w:val="Normal - resumo/abstract"/>
    <w:basedOn w:val="Normal"/>
    <w:qFormat/>
    <w:pPr>
      <w:spacing w:line="240" w:lineRule="auto"/>
    </w:p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paragraph" w:customStyle="1" w:styleId="western">
    <w:name w:val="western"/>
    <w:basedOn w:val="Normal"/>
    <w:qFormat/>
    <w:pPr>
      <w:spacing w:before="100" w:after="119" w:line="240" w:lineRule="auto"/>
      <w:jc w:val="left"/>
    </w:pPr>
    <w:rPr>
      <w:rFonts w:ascii="Times New Roman" w:hAnsi="Times New Roman"/>
      <w:szCs w:val="24"/>
    </w:rPr>
  </w:style>
  <w:style w:type="paragraph" w:styleId="Textodecomentrio">
    <w:name w:val="annotation text"/>
    <w:basedOn w:val="Normal"/>
    <w:link w:val="TextodecomentrioChar1"/>
    <w:qFormat/>
    <w:rPr>
      <w:sz w:val="20"/>
    </w:rPr>
  </w:style>
  <w:style w:type="paragraph" w:styleId="Textodebalo">
    <w:name w:val="Balloon Text"/>
    <w:basedOn w:val="Normal"/>
    <w:qFormat/>
    <w:pPr>
      <w:spacing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Assuntodocomentrio">
    <w:name w:val="annotation subject"/>
    <w:basedOn w:val="Textodecomentrio"/>
    <w:next w:val="Textodecomentrio"/>
    <w:link w:val="AssuntodocomentrioChar"/>
    <w:uiPriority w:val="99"/>
    <w:semiHidden/>
    <w:unhideWhenUsed/>
    <w:qFormat/>
    <w:rsid w:val="000B623C"/>
    <w:pPr>
      <w:spacing w:line="240" w:lineRule="auto"/>
    </w:pPr>
    <w:rPr>
      <w:b/>
      <w:bCs/>
    </w:rPr>
  </w:style>
  <w:style w:type="paragraph" w:styleId="PargrafodaLista">
    <w:name w:val="List Paragraph"/>
    <w:basedOn w:val="Normal"/>
    <w:uiPriority w:val="34"/>
    <w:qFormat/>
    <w:rsid w:val="00AB6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843207">
      <w:bodyDiv w:val="1"/>
      <w:marLeft w:val="0"/>
      <w:marRight w:val="0"/>
      <w:marTop w:val="0"/>
      <w:marBottom w:val="0"/>
      <w:divBdr>
        <w:top w:val="none" w:sz="0" w:space="0" w:color="auto"/>
        <w:left w:val="none" w:sz="0" w:space="0" w:color="auto"/>
        <w:bottom w:val="none" w:sz="0" w:space="0" w:color="auto"/>
        <w:right w:val="none" w:sz="0" w:space="0" w:color="auto"/>
      </w:divBdr>
      <w:divsChild>
        <w:div w:id="21251503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uniprot.org/" TargetMode="External"/><Relationship Id="rId3" Type="http://schemas.openxmlformats.org/officeDocument/2006/relationships/settings" Target="settings.xml"/><Relationship Id="rId21" Type="http://schemas.openxmlformats.org/officeDocument/2006/relationships/hyperlink" Target="https://scrapy.org/" TargetMode="External"/><Relationship Id="rId34" Type="http://schemas.openxmlformats.org/officeDocument/2006/relationships/theme" Target="theme/theme1.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image" Target="media/image5.wmf"/><Relationship Id="rId25" Type="http://schemas.openxmlformats.org/officeDocument/2006/relationships/hyperlink" Target="https://www.drugbank.ca/"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java.com/" TargetMode="External"/><Relationship Id="rId29" Type="http://schemas.openxmlformats.org/officeDocument/2006/relationships/hyperlink" Target="https://www.drugs.com/"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s://www.elastic.co/" TargetMode="External"/><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www.python.org/" TargetMode="External"/><Relationship Id="rId28" Type="http://schemas.openxmlformats.org/officeDocument/2006/relationships/hyperlink" Target="https://www.w3.org/standards/semanticweb/" TargetMode="External"/><Relationship Id="rId10" Type="http://schemas.openxmlformats.org/officeDocument/2006/relationships/comments" Target="comments.xml"/><Relationship Id="rId19" Type="http://schemas.openxmlformats.org/officeDocument/2006/relationships/hyperlink" Target="https://jsoup.org/" TargetMode="External"/><Relationship Id="rId31" Type="http://schemas.openxmlformats.org/officeDocument/2006/relationships/hyperlink" Target="https://www.w3.org/TR/csv2rdf/"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jpeg"/><Relationship Id="rId22" Type="http://schemas.openxmlformats.org/officeDocument/2006/relationships/hyperlink" Target="https://www.crummy.com/software/BeautifulSoup/" TargetMode="External"/><Relationship Id="rId27" Type="http://schemas.openxmlformats.org/officeDocument/2006/relationships/hyperlink" Target="http://www.hmdb.ca/" TargetMode="External"/><Relationship Id="rId30" Type="http://schemas.openxmlformats.org/officeDocument/2006/relationships/hyperlink" Target="https://www.w3.org/R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39</Pages>
  <Words>5954</Words>
  <Characters>32153</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38031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dc:description/>
  <cp:lastModifiedBy>Miquéias Dernier</cp:lastModifiedBy>
  <cp:revision>692</cp:revision>
  <dcterms:created xsi:type="dcterms:W3CDTF">2019-08-29T19:54:00Z</dcterms:created>
  <dcterms:modified xsi:type="dcterms:W3CDTF">2019-10-03T22:42:00Z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FEBAVE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